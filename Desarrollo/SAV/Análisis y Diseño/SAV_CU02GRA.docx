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DA916" w14:textId="7B59B1E3" w:rsidR="006F73FF" w:rsidRPr="00A01BED" w:rsidRDefault="00357BD5" w:rsidP="00A01BED">
      <w:pPr>
        <w:pStyle w:val="Ttulo"/>
        <w:jc w:val="right"/>
        <w:rPr>
          <w:rFonts w:cs="Arial"/>
        </w:rPr>
      </w:pPr>
      <w:bookmarkStart w:id="0" w:name="_GoBack"/>
      <w:bookmarkEnd w:id="0"/>
      <w:r>
        <w:rPr>
          <w:rFonts w:cs="Arial"/>
        </w:rPr>
        <w:t>Sistema de Aula Virtual</w:t>
      </w:r>
    </w:p>
    <w:p w14:paraId="407C8CDB" w14:textId="77777777" w:rsidR="006F73FF" w:rsidRPr="00A01BED" w:rsidRDefault="00AE7F2D" w:rsidP="00A01BED">
      <w:pPr>
        <w:pStyle w:val="Ttulo"/>
        <w:jc w:val="right"/>
        <w:rPr>
          <w:rFonts w:cs="Arial"/>
        </w:rPr>
      </w:pPr>
      <w:r w:rsidRPr="00A01BED">
        <w:rPr>
          <w:rFonts w:cs="Arial"/>
        </w:rPr>
        <w:fldChar w:fldCharType="begin"/>
      </w:r>
      <w:r w:rsidRPr="00A01BED">
        <w:rPr>
          <w:rFonts w:cs="Arial"/>
        </w:rPr>
        <w:instrText xml:space="preserve"> TITLE  \* MERGEFORMAT </w:instrText>
      </w:r>
      <w:r w:rsidRPr="00A01BED">
        <w:rPr>
          <w:rFonts w:cs="Arial"/>
        </w:rPr>
        <w:fldChar w:fldCharType="separate"/>
      </w:r>
      <w:r w:rsidR="00E22FE3" w:rsidRPr="00A01BED">
        <w:rPr>
          <w:rFonts w:cs="Arial"/>
        </w:rPr>
        <w:t>Especificación de</w:t>
      </w:r>
      <w:r w:rsidR="00847631" w:rsidRPr="00A01BED">
        <w:rPr>
          <w:rFonts w:cs="Arial"/>
        </w:rPr>
        <w:t xml:space="preserve"> Caso de Uso</w:t>
      </w:r>
      <w:r w:rsidRPr="00A01BED">
        <w:rPr>
          <w:rFonts w:cs="Arial"/>
        </w:rPr>
        <w:fldChar w:fldCharType="end"/>
      </w:r>
    </w:p>
    <w:p w14:paraId="05347B90" w14:textId="63E3B6BA" w:rsidR="00831AD8" w:rsidRPr="00A01BED" w:rsidRDefault="00831AD8" w:rsidP="00A01BED">
      <w:pPr>
        <w:spacing w:line="240" w:lineRule="auto"/>
        <w:jc w:val="right"/>
        <w:rPr>
          <w:rFonts w:ascii="Arial" w:hAnsi="Arial" w:cs="Arial"/>
          <w:b/>
          <w:i/>
          <w:color w:val="0070C0"/>
          <w:sz w:val="36"/>
        </w:rPr>
      </w:pPr>
      <w:r w:rsidRPr="00A01BED">
        <w:rPr>
          <w:rFonts w:ascii="Arial" w:hAnsi="Arial" w:cs="Arial"/>
          <w:b/>
          <w:color w:val="0070C0"/>
          <w:sz w:val="36"/>
        </w:rPr>
        <w:t>CU</w:t>
      </w:r>
      <w:r w:rsidR="00371C25" w:rsidRPr="00A01BED">
        <w:rPr>
          <w:rFonts w:ascii="Arial" w:hAnsi="Arial" w:cs="Arial"/>
          <w:b/>
          <w:color w:val="0070C0"/>
          <w:sz w:val="36"/>
        </w:rPr>
        <w:t>S</w:t>
      </w:r>
      <w:r w:rsidR="00217429" w:rsidRPr="00A01BED">
        <w:rPr>
          <w:rFonts w:ascii="Arial" w:hAnsi="Arial" w:cs="Arial"/>
          <w:b/>
          <w:color w:val="0070C0"/>
          <w:sz w:val="36"/>
        </w:rPr>
        <w:t xml:space="preserve"> </w:t>
      </w:r>
      <w:r w:rsidR="00357BD5">
        <w:rPr>
          <w:rFonts w:ascii="Arial" w:hAnsi="Arial" w:cs="Arial"/>
          <w:b/>
          <w:color w:val="0070C0"/>
          <w:sz w:val="36"/>
        </w:rPr>
        <w:t>02</w:t>
      </w:r>
      <w:r w:rsidRPr="00A01BED">
        <w:rPr>
          <w:rFonts w:ascii="Arial" w:hAnsi="Arial" w:cs="Arial"/>
          <w:b/>
          <w:color w:val="0070C0"/>
          <w:sz w:val="36"/>
        </w:rPr>
        <w:t xml:space="preserve"> – </w:t>
      </w:r>
      <w:r w:rsidR="00217429" w:rsidRPr="00A01BED">
        <w:rPr>
          <w:rFonts w:ascii="Arial" w:hAnsi="Arial" w:cs="Arial"/>
          <w:b/>
          <w:i/>
          <w:color w:val="0070C0"/>
          <w:sz w:val="36"/>
        </w:rPr>
        <w:t>Generar</w:t>
      </w:r>
      <w:r w:rsidR="003F5835" w:rsidRPr="00A01BED">
        <w:rPr>
          <w:rFonts w:ascii="Arial" w:hAnsi="Arial" w:cs="Arial"/>
          <w:b/>
          <w:i/>
          <w:color w:val="0070C0"/>
          <w:sz w:val="36"/>
        </w:rPr>
        <w:t xml:space="preserve"> </w:t>
      </w:r>
      <w:r w:rsidR="00357BD5">
        <w:rPr>
          <w:rFonts w:ascii="Arial" w:hAnsi="Arial" w:cs="Arial"/>
          <w:b/>
          <w:i/>
          <w:color w:val="0070C0"/>
          <w:sz w:val="36"/>
        </w:rPr>
        <w:t>R</w:t>
      </w:r>
      <w:r w:rsidR="003F5835" w:rsidRPr="00A01BED">
        <w:rPr>
          <w:rFonts w:ascii="Arial" w:hAnsi="Arial" w:cs="Arial"/>
          <w:b/>
          <w:i/>
          <w:color w:val="0070C0"/>
          <w:sz w:val="36"/>
        </w:rPr>
        <w:t>eporte</w:t>
      </w:r>
      <w:r w:rsidR="00501CCE">
        <w:rPr>
          <w:rFonts w:ascii="Arial" w:hAnsi="Arial" w:cs="Arial"/>
          <w:b/>
          <w:i/>
          <w:color w:val="0070C0"/>
          <w:sz w:val="36"/>
        </w:rPr>
        <w:t xml:space="preserve"> de Alumno</w:t>
      </w:r>
    </w:p>
    <w:p w14:paraId="4974FA29" w14:textId="77777777" w:rsidR="006F73FF" w:rsidRPr="00A01BED" w:rsidRDefault="006F73FF" w:rsidP="00A01BED">
      <w:pPr>
        <w:pStyle w:val="Ttulo"/>
        <w:jc w:val="right"/>
        <w:rPr>
          <w:rFonts w:cs="Arial"/>
        </w:rPr>
      </w:pPr>
    </w:p>
    <w:p w14:paraId="27ADCF3D" w14:textId="77777777" w:rsidR="006F73FF" w:rsidRPr="00A01BED" w:rsidRDefault="00155156" w:rsidP="00A01BED">
      <w:pPr>
        <w:pStyle w:val="Ttulo"/>
        <w:jc w:val="right"/>
        <w:rPr>
          <w:rFonts w:cs="Arial"/>
          <w:sz w:val="28"/>
        </w:rPr>
      </w:pPr>
      <w:r w:rsidRPr="00A01BED">
        <w:rPr>
          <w:rFonts w:cs="Arial"/>
          <w:sz w:val="28"/>
        </w:rPr>
        <w:t>Versión 1.0</w:t>
      </w:r>
    </w:p>
    <w:p w14:paraId="51F4108E" w14:textId="77777777" w:rsidR="006F73FF" w:rsidRPr="00A01BED" w:rsidRDefault="006F73FF" w:rsidP="00A01BED">
      <w:pPr>
        <w:pStyle w:val="Ttulo"/>
        <w:rPr>
          <w:rFonts w:cs="Arial"/>
          <w:sz w:val="28"/>
        </w:rPr>
      </w:pPr>
    </w:p>
    <w:p w14:paraId="1B2BF6AC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00A2EB39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052688CE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325B08ED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69723303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5D1BDC82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10E7444A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1333954A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3CF2F985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505B41A7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57F27171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0AF6EAB9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3D97798C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771ECE7E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73E4A16B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25118A92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2CFDD0E4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20438A1B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5A15E807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1573338E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7F8D8E59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749ADC46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740151A7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71A666FB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17C99A01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2C25E4B7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44C41DD7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32B9A762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1757321F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072A88BC" w14:textId="4AD7F479" w:rsidR="00CD3CA0" w:rsidRPr="00A01BED" w:rsidRDefault="005B6FE6" w:rsidP="00A01BED">
      <w:pPr>
        <w:spacing w:line="240" w:lineRule="auto"/>
        <w:jc w:val="center"/>
        <w:rPr>
          <w:rFonts w:ascii="Arial" w:hAnsi="Arial" w:cs="Arial"/>
          <w:b/>
          <w:sz w:val="28"/>
        </w:rPr>
      </w:pPr>
      <w:r w:rsidRPr="00A01BED">
        <w:rPr>
          <w:rFonts w:ascii="Arial" w:hAnsi="Arial" w:cs="Arial"/>
          <w:b/>
          <w:sz w:val="28"/>
        </w:rPr>
        <w:t>Lima, 201</w:t>
      </w:r>
      <w:r w:rsidR="00357BD5">
        <w:rPr>
          <w:rFonts w:ascii="Arial" w:hAnsi="Arial" w:cs="Arial"/>
          <w:b/>
          <w:sz w:val="28"/>
        </w:rPr>
        <w:t>9</w:t>
      </w:r>
    </w:p>
    <w:p w14:paraId="05CC53FD" w14:textId="77777777" w:rsidR="006F73FF" w:rsidRPr="00A01BED" w:rsidRDefault="006F73FF" w:rsidP="00A01BED">
      <w:pPr>
        <w:spacing w:line="240" w:lineRule="auto"/>
        <w:rPr>
          <w:rFonts w:ascii="Arial" w:hAnsi="Arial" w:cs="Arial"/>
          <w:b/>
          <w:sz w:val="28"/>
        </w:rPr>
      </w:pPr>
    </w:p>
    <w:p w14:paraId="0ABED386" w14:textId="77777777" w:rsidR="006F73FF" w:rsidRPr="00A01BED" w:rsidRDefault="006F73FF" w:rsidP="00A01BED">
      <w:pPr>
        <w:spacing w:line="240" w:lineRule="auto"/>
        <w:rPr>
          <w:rFonts w:ascii="Arial" w:hAnsi="Arial" w:cs="Arial"/>
        </w:rPr>
        <w:sectPr w:rsidR="006F73FF" w:rsidRPr="00A01BED" w:rsidSect="003B3F08">
          <w:headerReference w:type="default" r:id="rId8"/>
          <w:footerReference w:type="even" r:id="rId9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p w14:paraId="55C58183" w14:textId="77777777" w:rsidR="006F73FF" w:rsidRPr="00A01BED" w:rsidRDefault="006F73FF" w:rsidP="00A01BED">
      <w:pPr>
        <w:pStyle w:val="Ttulo"/>
        <w:rPr>
          <w:rFonts w:cs="Arial"/>
        </w:rPr>
      </w:pPr>
      <w:r w:rsidRPr="00A01BED">
        <w:rPr>
          <w:rFonts w:cs="Arial"/>
        </w:rPr>
        <w:lastRenderedPageBreak/>
        <w:t>Tabla de Contenidos</w:t>
      </w:r>
    </w:p>
    <w:sdt>
      <w:sdtPr>
        <w:id w:val="-75845438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0"/>
          <w:szCs w:val="20"/>
        </w:rPr>
      </w:sdtEndPr>
      <w:sdtContent>
        <w:p w14:paraId="1F35CDDC" w14:textId="3D753ADC" w:rsidR="00501CCE" w:rsidRDefault="00501CCE">
          <w:pPr>
            <w:pStyle w:val="TtuloTDC"/>
          </w:pPr>
          <w:r>
            <w:t>Contenido</w:t>
          </w:r>
        </w:p>
        <w:p w14:paraId="1FAA3F87" w14:textId="5C17B293" w:rsidR="00501CCE" w:rsidRDefault="00501CCE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86612" w:history="1">
            <w:r w:rsidRPr="00A451A1">
              <w:rPr>
                <w:rStyle w:val="Hipervnculo"/>
                <w:rFonts w:cs="Arial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Pr="00A451A1">
              <w:rPr>
                <w:rStyle w:val="Hipervnculo"/>
                <w:rFonts w:cs="Arial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3E96B" w14:textId="3E5BD9E0" w:rsidR="00501CCE" w:rsidRDefault="00501CCE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12886613" w:history="1">
            <w:r w:rsidRPr="00A451A1">
              <w:rPr>
                <w:rStyle w:val="Hipervnculo"/>
                <w:rFonts w:cs="Arial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Pr="00A451A1">
              <w:rPr>
                <w:rStyle w:val="Hipervnculo"/>
                <w:rFonts w:cs="Arial"/>
                <w:noProof/>
              </w:rPr>
              <w:t>Flujo Básico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EA3BB" w14:textId="2A1D5F37" w:rsidR="00501CCE" w:rsidRDefault="00501CCE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12886614" w:history="1">
            <w:r w:rsidRPr="00A451A1">
              <w:rPr>
                <w:rStyle w:val="Hipervnculo"/>
                <w:rFonts w:cs="Arial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Pr="00A451A1">
              <w:rPr>
                <w:rStyle w:val="Hipervnculo"/>
                <w:rFonts w:cs="Arial"/>
                <w:noProof/>
              </w:rPr>
              <w:t>Flujos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C326B" w14:textId="23686543" w:rsidR="00501CCE" w:rsidRDefault="00501CCE">
          <w:pPr>
            <w:pStyle w:val="TDC2"/>
            <w:tabs>
              <w:tab w:val="right" w:leader="dot" w:pos="877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PE"/>
            </w:rPr>
          </w:pPr>
          <w:hyperlink w:anchor="_Toc12886615" w:history="1">
            <w:r w:rsidRPr="00A451A1">
              <w:rPr>
                <w:rStyle w:val="Hipervnculo"/>
                <w:rFonts w:cs="Arial"/>
                <w:noProof/>
              </w:rPr>
              <w:t>3.1. 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72BE1" w14:textId="7E3CC7D3" w:rsidR="00501CCE" w:rsidRDefault="00501CCE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12886616" w:history="1">
            <w:r w:rsidRPr="00A451A1">
              <w:rPr>
                <w:rStyle w:val="Hipervnculo"/>
                <w:rFonts w:cs="Arial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Pr="00A451A1">
              <w:rPr>
                <w:rStyle w:val="Hipervnculo"/>
                <w:rFonts w:cs="Arial"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B3E10" w14:textId="7D06EB24" w:rsidR="00501CCE" w:rsidRDefault="00501CCE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12886617" w:history="1">
            <w:r w:rsidRPr="00A451A1">
              <w:rPr>
                <w:rStyle w:val="Hipervnculo"/>
                <w:rFonts w:cs="Arial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Pr="00A451A1">
              <w:rPr>
                <w:rStyle w:val="Hipervnculo"/>
                <w:rFonts w:cs="Arial"/>
                <w:noProof/>
              </w:rPr>
              <w:t>Escenarios Claves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8D828" w14:textId="107C47AC" w:rsidR="00501CCE" w:rsidRDefault="00501CCE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12886618" w:history="1">
            <w:r w:rsidRPr="00A451A1">
              <w:rPr>
                <w:rStyle w:val="Hipervnculo"/>
                <w:rFonts w:cs="Arial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Pr="00A451A1">
              <w:rPr>
                <w:rStyle w:val="Hipervnculo"/>
                <w:rFonts w:cs="Arial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9698B" w14:textId="5E33FFB7" w:rsidR="00501CCE" w:rsidRDefault="00501CCE">
          <w:pPr>
            <w:pStyle w:val="TDC2"/>
            <w:tabs>
              <w:tab w:val="left" w:pos="800"/>
              <w:tab w:val="right" w:leader="dot" w:pos="877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PE"/>
            </w:rPr>
          </w:pPr>
          <w:hyperlink w:anchor="_Toc12886619" w:history="1">
            <w:r w:rsidRPr="00A451A1">
              <w:rPr>
                <w:rStyle w:val="Hipervnculo"/>
                <w:rFonts w:cs="Arial"/>
                <w:noProof/>
              </w:rPr>
              <w:t>6.1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Pr="00A451A1">
              <w:rPr>
                <w:rStyle w:val="Hipervnculo"/>
                <w:rFonts w:cs="Arial"/>
                <w:noProof/>
              </w:rPr>
              <w:t>Tener Sesión Iniciada y en la interfaz de 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2F2BB" w14:textId="3386B173" w:rsidR="00501CCE" w:rsidRDefault="00501CCE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12886620" w:history="1">
            <w:r w:rsidRPr="00A451A1">
              <w:rPr>
                <w:rStyle w:val="Hipervnculo"/>
                <w:rFonts w:cs="Arial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Pr="00A451A1">
              <w:rPr>
                <w:rStyle w:val="Hipervnculo"/>
                <w:rFonts w:cs="Arial"/>
                <w:noProof/>
              </w:rPr>
              <w:t>Postcondiciones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6C5BB" w14:textId="3716F5C4" w:rsidR="00501CCE" w:rsidRDefault="00501CCE">
          <w:pPr>
            <w:pStyle w:val="TDC2"/>
            <w:tabs>
              <w:tab w:val="left" w:pos="800"/>
              <w:tab w:val="right" w:leader="dot" w:pos="877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PE"/>
            </w:rPr>
          </w:pPr>
          <w:hyperlink w:anchor="_Toc12886621" w:history="1">
            <w:r w:rsidRPr="00A451A1">
              <w:rPr>
                <w:rStyle w:val="Hipervnculo"/>
                <w:rFonts w:cs="Arial"/>
                <w:noProof/>
              </w:rPr>
              <w:t>7.1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Pr="00A451A1">
              <w:rPr>
                <w:rStyle w:val="Hipervnculo"/>
                <w:rFonts w:cs="Arial"/>
                <w:noProof/>
              </w:rPr>
              <w:t>Reporte generado con éxito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C4996" w14:textId="1ED32A28" w:rsidR="00501CCE" w:rsidRDefault="00501CCE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12886622" w:history="1">
            <w:r w:rsidRPr="00A451A1">
              <w:rPr>
                <w:rStyle w:val="Hipervnculo"/>
                <w:rFonts w:cs="Arial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Pr="00A451A1">
              <w:rPr>
                <w:rStyle w:val="Hipervnculo"/>
                <w:rFonts w:cs="Arial"/>
                <w:noProof/>
              </w:rPr>
              <w:t>Puntos de Inclusión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FD13D" w14:textId="6B2E090B" w:rsidR="00501CCE" w:rsidRDefault="00501CCE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12886623" w:history="1">
            <w:r w:rsidRPr="00A451A1">
              <w:rPr>
                <w:rStyle w:val="Hipervnculo"/>
                <w:rFonts w:cs="Arial"/>
                <w:noProof/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Pr="00A451A1">
              <w:rPr>
                <w:rStyle w:val="Hipervnculo"/>
                <w:rFonts w:cs="Arial"/>
                <w:noProof/>
              </w:rPr>
              <w:t>Puntos de Extensión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AF184" w14:textId="1AB648B0" w:rsidR="00501CCE" w:rsidRDefault="00501CCE">
          <w:pPr>
            <w:pStyle w:val="TDC1"/>
            <w:tabs>
              <w:tab w:val="left" w:pos="6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12886624" w:history="1">
            <w:r w:rsidRPr="00A451A1">
              <w:rPr>
                <w:rStyle w:val="Hipervnculo"/>
                <w:rFonts w:cs="Arial"/>
                <w:noProof/>
              </w:rPr>
              <w:t>10.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Pr="00A451A1">
              <w:rPr>
                <w:rStyle w:val="Hipervnculo"/>
                <w:rFonts w:cs="Arial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0456C" w14:textId="118B5E75" w:rsidR="00501CCE" w:rsidRDefault="00501CCE">
          <w:pPr>
            <w:pStyle w:val="TDC2"/>
            <w:tabs>
              <w:tab w:val="left" w:pos="800"/>
              <w:tab w:val="right" w:leader="dot" w:pos="877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PE"/>
            </w:rPr>
          </w:pPr>
          <w:hyperlink w:anchor="_Toc12886625" w:history="1">
            <w:r w:rsidRPr="00A451A1">
              <w:rPr>
                <w:rStyle w:val="Hipervnculo"/>
                <w:rFonts w:cs="Arial"/>
                <w:noProof/>
              </w:rPr>
              <w:t>10.1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Pr="00A451A1">
              <w:rPr>
                <w:rStyle w:val="Hipervnculo"/>
                <w:rFonts w:cs="Arial"/>
                <w:noProof/>
              </w:rPr>
              <w:t>Acceder en todo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730C2" w14:textId="2AB3594A" w:rsidR="00501CCE" w:rsidRDefault="00501CCE">
          <w:r>
            <w:rPr>
              <w:b/>
              <w:bCs/>
              <w:lang w:val="es-ES"/>
            </w:rPr>
            <w:fldChar w:fldCharType="end"/>
          </w:r>
        </w:p>
      </w:sdtContent>
    </w:sdt>
    <w:p w14:paraId="15066385" w14:textId="77777777" w:rsidR="00EF02ED" w:rsidRPr="00A01BED" w:rsidRDefault="00EF02ED" w:rsidP="00A01BED">
      <w:pPr>
        <w:spacing w:line="240" w:lineRule="auto"/>
        <w:rPr>
          <w:rFonts w:ascii="Arial" w:hAnsi="Arial" w:cs="Arial"/>
        </w:rPr>
      </w:pPr>
    </w:p>
    <w:p w14:paraId="42B6631F" w14:textId="68D78C12" w:rsidR="00357BD5" w:rsidRPr="00A01BED" w:rsidRDefault="006F73FF" w:rsidP="00357BD5">
      <w:pPr>
        <w:pStyle w:val="Ttulo"/>
        <w:rPr>
          <w:rFonts w:cs="Arial"/>
        </w:rPr>
      </w:pPr>
      <w:r w:rsidRPr="00A01BED">
        <w:rPr>
          <w:rFonts w:cs="Arial"/>
        </w:rPr>
        <w:br w:type="page"/>
      </w:r>
      <w:r w:rsidR="00357BD5" w:rsidRPr="00A01BED">
        <w:rPr>
          <w:rFonts w:cs="Arial"/>
        </w:rPr>
        <w:lastRenderedPageBreak/>
        <w:t>Historial de las Revisiones</w:t>
      </w:r>
    </w:p>
    <w:p w14:paraId="6A057E31" w14:textId="77777777" w:rsidR="00357BD5" w:rsidRPr="00A01BED" w:rsidRDefault="00357BD5" w:rsidP="00357BD5">
      <w:pPr>
        <w:spacing w:line="240" w:lineRule="auto"/>
        <w:rPr>
          <w:rFonts w:ascii="Arial" w:hAnsi="Arial" w:cs="Arial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57BD5" w:rsidRPr="00501CCE" w14:paraId="603C06DC" w14:textId="77777777" w:rsidTr="00E30ADA">
        <w:tc>
          <w:tcPr>
            <w:tcW w:w="2304" w:type="dxa"/>
          </w:tcPr>
          <w:p w14:paraId="6FC70726" w14:textId="77777777" w:rsidR="00357BD5" w:rsidRPr="00501CCE" w:rsidRDefault="00357BD5" w:rsidP="00E30ADA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1CCE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152" w:type="dxa"/>
          </w:tcPr>
          <w:p w14:paraId="416A257B" w14:textId="77777777" w:rsidR="00357BD5" w:rsidRPr="00501CCE" w:rsidRDefault="00357BD5" w:rsidP="00E30ADA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1CCE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3744" w:type="dxa"/>
          </w:tcPr>
          <w:p w14:paraId="202CB015" w14:textId="77777777" w:rsidR="00357BD5" w:rsidRPr="00501CCE" w:rsidRDefault="00357BD5" w:rsidP="00E30ADA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1CC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304" w:type="dxa"/>
          </w:tcPr>
          <w:p w14:paraId="6D6BEBA5" w14:textId="77777777" w:rsidR="00357BD5" w:rsidRPr="00501CCE" w:rsidRDefault="00357BD5" w:rsidP="00E30ADA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1CCE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357BD5" w:rsidRPr="00501CCE" w14:paraId="71904A7B" w14:textId="77777777" w:rsidTr="00E30ADA">
        <w:tc>
          <w:tcPr>
            <w:tcW w:w="2304" w:type="dxa"/>
            <w:vAlign w:val="center"/>
          </w:tcPr>
          <w:p w14:paraId="79E011BE" w14:textId="49D7F523" w:rsidR="00357BD5" w:rsidRPr="00501CCE" w:rsidRDefault="00501CCE" w:rsidP="00E30ADA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CCE">
              <w:rPr>
                <w:rFonts w:ascii="Arial" w:hAnsi="Arial" w:cs="Arial"/>
                <w:sz w:val="24"/>
                <w:szCs w:val="24"/>
              </w:rPr>
              <w:t>01</w:t>
            </w:r>
            <w:r w:rsidR="00357BD5" w:rsidRPr="00501CCE">
              <w:rPr>
                <w:rFonts w:ascii="Arial" w:hAnsi="Arial" w:cs="Arial"/>
                <w:sz w:val="24"/>
                <w:szCs w:val="24"/>
              </w:rPr>
              <w:t>/0</w:t>
            </w:r>
            <w:r w:rsidRPr="00501CCE">
              <w:rPr>
                <w:rFonts w:ascii="Arial" w:hAnsi="Arial" w:cs="Arial"/>
                <w:sz w:val="24"/>
                <w:szCs w:val="24"/>
              </w:rPr>
              <w:t>7</w:t>
            </w:r>
            <w:r w:rsidR="00357BD5" w:rsidRPr="00501CCE">
              <w:rPr>
                <w:rFonts w:ascii="Arial" w:hAnsi="Arial" w:cs="Arial"/>
                <w:sz w:val="24"/>
                <w:szCs w:val="24"/>
              </w:rPr>
              <w:t>/201</w:t>
            </w:r>
            <w:r w:rsidRPr="00501CCE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52" w:type="dxa"/>
            <w:vAlign w:val="center"/>
          </w:tcPr>
          <w:p w14:paraId="24158E7A" w14:textId="4DDF5052" w:rsidR="00357BD5" w:rsidRPr="00501CCE" w:rsidRDefault="00501CCE" w:rsidP="00E30ADA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CCE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  <w:vAlign w:val="center"/>
          </w:tcPr>
          <w:p w14:paraId="40A782D0" w14:textId="56AA6D00" w:rsidR="00357BD5" w:rsidRPr="00501CCE" w:rsidRDefault="00357BD5" w:rsidP="00E30ADA">
            <w:pPr>
              <w:pStyle w:val="Tabletext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1CCE">
              <w:rPr>
                <w:rFonts w:ascii="Arial" w:hAnsi="Arial" w:cs="Arial"/>
                <w:sz w:val="24"/>
                <w:szCs w:val="24"/>
              </w:rPr>
              <w:t>Creación de la Especificación del CU</w:t>
            </w:r>
          </w:p>
        </w:tc>
        <w:tc>
          <w:tcPr>
            <w:tcW w:w="2304" w:type="dxa"/>
            <w:vAlign w:val="center"/>
          </w:tcPr>
          <w:p w14:paraId="75524E3C" w14:textId="7E35A967" w:rsidR="00357BD5" w:rsidRPr="00501CCE" w:rsidRDefault="00501CCE" w:rsidP="00E30ADA">
            <w:pPr>
              <w:pStyle w:val="Tabletext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1CCE">
              <w:rPr>
                <w:rFonts w:ascii="Arial" w:hAnsi="Arial" w:cs="Arial"/>
                <w:sz w:val="24"/>
                <w:szCs w:val="24"/>
              </w:rPr>
              <w:t>Ruesta Sedano, Alexander</w:t>
            </w:r>
          </w:p>
        </w:tc>
      </w:tr>
    </w:tbl>
    <w:p w14:paraId="389CF799" w14:textId="77777777" w:rsidR="00357BD5" w:rsidRPr="00501CCE" w:rsidRDefault="00357BD5" w:rsidP="00357BD5">
      <w:pPr>
        <w:spacing w:line="240" w:lineRule="auto"/>
        <w:rPr>
          <w:rFonts w:ascii="Arial" w:hAnsi="Arial" w:cs="Arial"/>
          <w:sz w:val="24"/>
          <w:szCs w:val="24"/>
        </w:rPr>
      </w:pPr>
    </w:p>
    <w:p w14:paraId="78D38916" w14:textId="77777777" w:rsidR="00357BD5" w:rsidRPr="00A01BED" w:rsidRDefault="00357BD5" w:rsidP="00357BD5">
      <w:pPr>
        <w:spacing w:line="240" w:lineRule="auto"/>
        <w:rPr>
          <w:rFonts w:ascii="Arial" w:hAnsi="Arial" w:cs="Arial"/>
        </w:rPr>
      </w:pPr>
    </w:p>
    <w:p w14:paraId="663F0F65" w14:textId="77777777" w:rsidR="00357BD5" w:rsidRPr="00A01BED" w:rsidRDefault="00357BD5" w:rsidP="00357BD5">
      <w:pPr>
        <w:spacing w:line="240" w:lineRule="auto"/>
        <w:rPr>
          <w:rFonts w:ascii="Arial" w:hAnsi="Arial" w:cs="Arial"/>
        </w:rPr>
      </w:pPr>
    </w:p>
    <w:p w14:paraId="1C3E8004" w14:textId="77777777" w:rsidR="00357BD5" w:rsidRPr="00A01BED" w:rsidRDefault="00357BD5" w:rsidP="00357BD5">
      <w:pPr>
        <w:spacing w:line="240" w:lineRule="auto"/>
        <w:rPr>
          <w:rFonts w:ascii="Arial" w:hAnsi="Arial" w:cs="Arial"/>
        </w:rPr>
      </w:pPr>
    </w:p>
    <w:p w14:paraId="7C6ED38B" w14:textId="77777777" w:rsidR="00357BD5" w:rsidRDefault="00357BD5">
      <w:pPr>
        <w:widowControl/>
        <w:spacing w:line="240" w:lineRule="auto"/>
        <w:rPr>
          <w:rFonts w:ascii="Arial" w:hAnsi="Arial" w:cs="Arial"/>
          <w:b/>
          <w:sz w:val="36"/>
        </w:rPr>
      </w:pPr>
    </w:p>
    <w:p w14:paraId="4D3495DD" w14:textId="77777777" w:rsidR="00357BD5" w:rsidRDefault="00357BD5">
      <w:pPr>
        <w:widowControl/>
        <w:spacing w:line="240" w:lineRule="auto"/>
        <w:rPr>
          <w:rFonts w:ascii="Arial" w:hAnsi="Arial" w:cs="Arial"/>
          <w:b/>
          <w:sz w:val="36"/>
        </w:rPr>
      </w:pPr>
      <w:r>
        <w:rPr>
          <w:rFonts w:cs="Arial"/>
        </w:rPr>
        <w:br w:type="page"/>
      </w:r>
    </w:p>
    <w:p w14:paraId="5D4788AC" w14:textId="3E2C869A" w:rsidR="006F73FF" w:rsidRPr="00501CCE" w:rsidRDefault="00834097" w:rsidP="00A01BED">
      <w:pPr>
        <w:pStyle w:val="Ttulo"/>
        <w:tabs>
          <w:tab w:val="right" w:pos="8789"/>
        </w:tabs>
        <w:rPr>
          <w:rFonts w:cs="Arial"/>
          <w:sz w:val="40"/>
          <w:szCs w:val="40"/>
        </w:rPr>
      </w:pPr>
      <w:r w:rsidRPr="00501CCE">
        <w:rPr>
          <w:rFonts w:cs="Arial"/>
          <w:sz w:val="40"/>
          <w:szCs w:val="40"/>
        </w:rPr>
        <w:lastRenderedPageBreak/>
        <w:fldChar w:fldCharType="begin"/>
      </w:r>
      <w:r w:rsidRPr="00501CCE">
        <w:rPr>
          <w:rFonts w:cs="Arial"/>
          <w:sz w:val="40"/>
          <w:szCs w:val="40"/>
        </w:rPr>
        <w:instrText xml:space="preserve"> TITLE  \* MERGEFORMAT </w:instrText>
      </w:r>
      <w:r w:rsidRPr="00501CCE">
        <w:rPr>
          <w:rFonts w:cs="Arial"/>
          <w:sz w:val="40"/>
          <w:szCs w:val="40"/>
        </w:rPr>
        <w:fldChar w:fldCharType="separate"/>
      </w:r>
      <w:r w:rsidR="00847631" w:rsidRPr="00501CCE">
        <w:rPr>
          <w:rFonts w:cs="Arial"/>
          <w:sz w:val="40"/>
          <w:szCs w:val="40"/>
        </w:rPr>
        <w:t>Especificación del Caso de Uso</w:t>
      </w:r>
      <w:r w:rsidRPr="00501CCE">
        <w:rPr>
          <w:rFonts w:cs="Arial"/>
          <w:sz w:val="40"/>
          <w:szCs w:val="40"/>
        </w:rPr>
        <w:fldChar w:fldCharType="end"/>
      </w:r>
    </w:p>
    <w:p w14:paraId="1C531763" w14:textId="77777777" w:rsidR="00EF02ED" w:rsidRPr="00A01BED" w:rsidRDefault="00EF02ED" w:rsidP="00A01BED">
      <w:pPr>
        <w:spacing w:line="240" w:lineRule="auto"/>
        <w:rPr>
          <w:rFonts w:ascii="Arial" w:hAnsi="Arial" w:cs="Arial"/>
        </w:rPr>
      </w:pPr>
    </w:p>
    <w:p w14:paraId="3AB4EFD5" w14:textId="77777777" w:rsidR="009A7DE8" w:rsidRPr="00501CCE" w:rsidRDefault="009A7DE8" w:rsidP="00501CCE">
      <w:pPr>
        <w:pStyle w:val="Ttulo1"/>
        <w:spacing w:line="240" w:lineRule="auto"/>
        <w:ind w:left="720" w:hanging="436"/>
        <w:jc w:val="both"/>
        <w:rPr>
          <w:rFonts w:cs="Arial"/>
          <w:sz w:val="28"/>
          <w:szCs w:val="28"/>
        </w:rPr>
      </w:pPr>
      <w:bookmarkStart w:id="1" w:name="_Toc126600383"/>
      <w:bookmarkStart w:id="2" w:name="_Toc493129466"/>
      <w:bookmarkStart w:id="3" w:name="_Toc423410239"/>
      <w:bookmarkStart w:id="4" w:name="_Toc425054505"/>
      <w:bookmarkStart w:id="5" w:name="_Toc12886612"/>
      <w:r w:rsidRPr="00501CCE">
        <w:rPr>
          <w:rFonts w:cs="Arial"/>
          <w:sz w:val="28"/>
          <w:szCs w:val="28"/>
        </w:rPr>
        <w:t>Descripción Breve</w:t>
      </w:r>
      <w:bookmarkEnd w:id="1"/>
      <w:bookmarkEnd w:id="2"/>
      <w:bookmarkEnd w:id="5"/>
    </w:p>
    <w:p w14:paraId="4A618111" w14:textId="7CE409D1" w:rsidR="00883C42" w:rsidRDefault="00883C42" w:rsidP="00501CCE">
      <w:pPr>
        <w:pStyle w:val="Textoindependiente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Caso de uso que permite </w:t>
      </w:r>
      <w:r w:rsidR="00992C37" w:rsidRPr="00501CCE">
        <w:rPr>
          <w:rFonts w:ascii="Arial" w:hAnsi="Arial" w:cs="Arial"/>
          <w:sz w:val="24"/>
          <w:szCs w:val="24"/>
        </w:rPr>
        <w:t xml:space="preserve">que el </w:t>
      </w:r>
      <w:r w:rsidR="00357BD5" w:rsidRPr="00501CCE">
        <w:rPr>
          <w:rFonts w:ascii="Arial" w:hAnsi="Arial" w:cs="Arial"/>
          <w:b/>
          <w:sz w:val="24"/>
          <w:szCs w:val="24"/>
        </w:rPr>
        <w:t>Alumno</w:t>
      </w:r>
      <w:r w:rsidR="00992C37" w:rsidRPr="00501CCE">
        <w:rPr>
          <w:rFonts w:ascii="Arial" w:hAnsi="Arial" w:cs="Arial"/>
          <w:sz w:val="24"/>
          <w:szCs w:val="24"/>
        </w:rPr>
        <w:t xml:space="preserve"> t</w:t>
      </w:r>
      <w:r w:rsidR="005E101C" w:rsidRPr="00501CCE">
        <w:rPr>
          <w:rFonts w:ascii="Arial" w:hAnsi="Arial" w:cs="Arial"/>
          <w:sz w:val="24"/>
          <w:szCs w:val="24"/>
        </w:rPr>
        <w:t>enga la información (que resultó</w:t>
      </w:r>
      <w:r w:rsidR="00992C37" w:rsidRPr="00501CCE">
        <w:rPr>
          <w:rFonts w:ascii="Arial" w:hAnsi="Arial" w:cs="Arial"/>
          <w:sz w:val="24"/>
          <w:szCs w:val="24"/>
        </w:rPr>
        <w:t xml:space="preserve"> del proceso de la recolección de datos) de cada </w:t>
      </w:r>
      <w:r w:rsidR="00357BD5" w:rsidRPr="00501CCE">
        <w:rPr>
          <w:rFonts w:ascii="Arial" w:hAnsi="Arial" w:cs="Arial"/>
          <w:sz w:val="24"/>
          <w:szCs w:val="24"/>
        </w:rPr>
        <w:t>curso y sus datos más relevantes allegados a este</w:t>
      </w:r>
      <w:r w:rsidR="00992C37" w:rsidRPr="00501CCE">
        <w:rPr>
          <w:rFonts w:ascii="Arial" w:hAnsi="Arial" w:cs="Arial"/>
          <w:sz w:val="24"/>
          <w:szCs w:val="24"/>
        </w:rPr>
        <w:t>.</w:t>
      </w:r>
    </w:p>
    <w:p w14:paraId="5359896A" w14:textId="77777777" w:rsidR="00501CCE" w:rsidRPr="00501CCE" w:rsidRDefault="00501CCE" w:rsidP="00501CCE">
      <w:pPr>
        <w:pStyle w:val="Textoindependiente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9A135FB" w14:textId="77777777" w:rsidR="009A7DE8" w:rsidRPr="00501CCE" w:rsidRDefault="00D464BE" w:rsidP="00501CCE">
      <w:pPr>
        <w:pStyle w:val="Ttulo1"/>
        <w:widowControl/>
        <w:spacing w:line="240" w:lineRule="auto"/>
        <w:ind w:left="720" w:hanging="436"/>
        <w:jc w:val="both"/>
        <w:rPr>
          <w:rFonts w:cs="Arial"/>
          <w:sz w:val="28"/>
          <w:szCs w:val="28"/>
        </w:rPr>
      </w:pPr>
      <w:bookmarkStart w:id="6" w:name="_Toc126600384"/>
      <w:bookmarkStart w:id="7" w:name="_Toc493129467"/>
      <w:bookmarkStart w:id="8" w:name="_Toc12886613"/>
      <w:bookmarkEnd w:id="3"/>
      <w:bookmarkEnd w:id="4"/>
      <w:r w:rsidRPr="00501CCE">
        <w:rPr>
          <w:rFonts w:cs="Arial"/>
          <w:sz w:val="28"/>
          <w:szCs w:val="28"/>
        </w:rPr>
        <w:t>Flujo Básico de Eventos</w:t>
      </w:r>
      <w:bookmarkEnd w:id="6"/>
      <w:bookmarkEnd w:id="7"/>
      <w:bookmarkEnd w:id="8"/>
    </w:p>
    <w:p w14:paraId="240C260B" w14:textId="3BC32392" w:rsidR="00BF3B8C" w:rsidRPr="00501CCE" w:rsidRDefault="00366ED3" w:rsidP="00501CCE">
      <w:pPr>
        <w:pStyle w:val="Textoindependiente"/>
        <w:numPr>
          <w:ilvl w:val="1"/>
          <w:numId w:val="2"/>
        </w:numPr>
        <w:tabs>
          <w:tab w:val="clear" w:pos="1440"/>
        </w:tabs>
        <w:spacing w:line="24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El caso de uso se inicia cuando el </w:t>
      </w:r>
      <w:r w:rsidRPr="00501CCE">
        <w:rPr>
          <w:rFonts w:ascii="Arial" w:hAnsi="Arial" w:cs="Arial"/>
          <w:b/>
          <w:i/>
          <w:sz w:val="24"/>
          <w:szCs w:val="24"/>
        </w:rPr>
        <w:t>A</w:t>
      </w:r>
      <w:r w:rsidR="00357BD5" w:rsidRPr="00501CCE">
        <w:rPr>
          <w:rFonts w:ascii="Arial" w:hAnsi="Arial" w:cs="Arial"/>
          <w:b/>
          <w:i/>
          <w:sz w:val="24"/>
          <w:szCs w:val="24"/>
        </w:rPr>
        <w:t>lumno</w:t>
      </w:r>
      <w:r w:rsidRPr="00501CCE">
        <w:rPr>
          <w:rFonts w:ascii="Arial" w:hAnsi="Arial" w:cs="Arial"/>
          <w:b/>
          <w:sz w:val="24"/>
          <w:szCs w:val="24"/>
        </w:rPr>
        <w:t xml:space="preserve"> </w:t>
      </w:r>
      <w:r w:rsidRPr="00501CCE">
        <w:rPr>
          <w:rFonts w:ascii="Arial" w:hAnsi="Arial" w:cs="Arial"/>
          <w:sz w:val="24"/>
          <w:szCs w:val="24"/>
        </w:rPr>
        <w:t>selecciona “Generar reporte”.</w:t>
      </w:r>
    </w:p>
    <w:p w14:paraId="011C2767" w14:textId="433643CD" w:rsidR="00E8790B" w:rsidRPr="00501CCE" w:rsidRDefault="00870E4B" w:rsidP="00501CCE">
      <w:pPr>
        <w:pStyle w:val="Textoindependiente"/>
        <w:numPr>
          <w:ilvl w:val="1"/>
          <w:numId w:val="2"/>
        </w:numPr>
        <w:tabs>
          <w:tab w:val="clear" w:pos="1440"/>
        </w:tabs>
        <w:spacing w:line="24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El sistema procede a generar un reporte con </w:t>
      </w:r>
      <w:r w:rsidR="00E8790B" w:rsidRPr="00501CCE">
        <w:rPr>
          <w:rFonts w:ascii="Arial" w:hAnsi="Arial" w:cs="Arial"/>
          <w:sz w:val="24"/>
          <w:szCs w:val="24"/>
        </w:rPr>
        <w:t>la información que resulto del procesamiento de los siguientes datos: Nombre</w:t>
      </w:r>
      <w:r w:rsidR="00357BD5" w:rsidRPr="00501CCE">
        <w:rPr>
          <w:rFonts w:ascii="Arial" w:hAnsi="Arial" w:cs="Arial"/>
          <w:sz w:val="24"/>
          <w:szCs w:val="24"/>
        </w:rPr>
        <w:t>, Apellido, ciclo</w:t>
      </w:r>
      <w:r w:rsidR="00E8790B" w:rsidRPr="00501CCE">
        <w:rPr>
          <w:rFonts w:ascii="Arial" w:hAnsi="Arial" w:cs="Arial"/>
          <w:sz w:val="24"/>
          <w:szCs w:val="24"/>
        </w:rPr>
        <w:t xml:space="preserve">, fecha actual, </w:t>
      </w:r>
      <w:r w:rsidR="00A750D5" w:rsidRPr="00501CCE">
        <w:rPr>
          <w:rFonts w:ascii="Arial" w:hAnsi="Arial" w:cs="Arial"/>
          <w:sz w:val="24"/>
          <w:szCs w:val="24"/>
        </w:rPr>
        <w:t>lista de</w:t>
      </w:r>
      <w:r w:rsidR="00357BD5" w:rsidRPr="00501CCE">
        <w:rPr>
          <w:rFonts w:ascii="Arial" w:hAnsi="Arial" w:cs="Arial"/>
          <w:sz w:val="24"/>
          <w:szCs w:val="24"/>
        </w:rPr>
        <w:t xml:space="preserve"> nombres de</w:t>
      </w:r>
      <w:r w:rsidR="00A750D5" w:rsidRPr="00501CCE">
        <w:rPr>
          <w:rFonts w:ascii="Arial" w:hAnsi="Arial" w:cs="Arial"/>
          <w:sz w:val="24"/>
          <w:szCs w:val="24"/>
        </w:rPr>
        <w:t xml:space="preserve"> </w:t>
      </w:r>
      <w:r w:rsidR="00357BD5" w:rsidRPr="00501CCE">
        <w:rPr>
          <w:rFonts w:ascii="Arial" w:hAnsi="Arial" w:cs="Arial"/>
          <w:sz w:val="24"/>
          <w:szCs w:val="24"/>
        </w:rPr>
        <w:t>cursos, créditos de cada curso, nombre del docente asignado al curso, horario</w:t>
      </w:r>
      <w:r w:rsidR="00E8790B" w:rsidRPr="00501CCE">
        <w:rPr>
          <w:rFonts w:ascii="Arial" w:hAnsi="Arial" w:cs="Arial"/>
          <w:sz w:val="24"/>
          <w:szCs w:val="24"/>
        </w:rPr>
        <w:t>.</w:t>
      </w:r>
    </w:p>
    <w:p w14:paraId="601475FD" w14:textId="3C90B1FA" w:rsidR="00720396" w:rsidRPr="00501CCE" w:rsidRDefault="00E8790B" w:rsidP="00501CCE">
      <w:pPr>
        <w:pStyle w:val="Textoindependiente"/>
        <w:numPr>
          <w:ilvl w:val="1"/>
          <w:numId w:val="2"/>
        </w:numPr>
        <w:tabs>
          <w:tab w:val="clear" w:pos="1440"/>
        </w:tabs>
        <w:spacing w:line="24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>El sistema generará el reporte,</w:t>
      </w:r>
      <w:r w:rsidR="00720396" w:rsidRPr="00501CCE">
        <w:rPr>
          <w:rFonts w:ascii="Arial" w:hAnsi="Arial" w:cs="Arial"/>
          <w:sz w:val="24"/>
          <w:szCs w:val="24"/>
        </w:rPr>
        <w:t xml:space="preserve"> el cual poseerá el formato de hoja de cálculo</w:t>
      </w:r>
      <w:r w:rsidRPr="00501CCE">
        <w:rPr>
          <w:rFonts w:ascii="Arial" w:hAnsi="Arial" w:cs="Arial"/>
          <w:sz w:val="24"/>
          <w:szCs w:val="24"/>
        </w:rPr>
        <w:t>.</w:t>
      </w:r>
    </w:p>
    <w:p w14:paraId="48C8D9E7" w14:textId="07ED0331" w:rsidR="00357BD5" w:rsidRDefault="00357BD5" w:rsidP="00501CCE">
      <w:pPr>
        <w:pStyle w:val="Textoindependiente"/>
        <w:numPr>
          <w:ilvl w:val="1"/>
          <w:numId w:val="2"/>
        </w:numPr>
        <w:tabs>
          <w:tab w:val="clear" w:pos="1440"/>
        </w:tabs>
        <w:spacing w:line="24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>El sistema mostrará un mensaje “Reporte generado con éxito” y volverá al Home.</w:t>
      </w:r>
    </w:p>
    <w:p w14:paraId="2AA0268D" w14:textId="77777777" w:rsidR="00501CCE" w:rsidRPr="00501CCE" w:rsidRDefault="00501CCE" w:rsidP="00501CCE">
      <w:pPr>
        <w:pStyle w:val="Textoindependiente"/>
        <w:spacing w:line="240" w:lineRule="auto"/>
        <w:ind w:left="1134"/>
        <w:jc w:val="both"/>
        <w:rPr>
          <w:rFonts w:ascii="Arial" w:hAnsi="Arial" w:cs="Arial"/>
          <w:sz w:val="24"/>
          <w:szCs w:val="24"/>
        </w:rPr>
      </w:pPr>
    </w:p>
    <w:p w14:paraId="5AEA9C4C" w14:textId="7F2C08FE" w:rsidR="00E428D0" w:rsidRPr="00501CCE" w:rsidRDefault="005044BF" w:rsidP="00501CCE">
      <w:pPr>
        <w:pStyle w:val="Ttulo1"/>
        <w:spacing w:line="240" w:lineRule="auto"/>
        <w:ind w:left="720" w:hanging="436"/>
        <w:jc w:val="both"/>
        <w:rPr>
          <w:rFonts w:cs="Arial"/>
          <w:sz w:val="28"/>
          <w:szCs w:val="28"/>
        </w:rPr>
      </w:pPr>
      <w:bookmarkStart w:id="9" w:name="_Toc493129468"/>
      <w:bookmarkStart w:id="10" w:name="_Toc12886614"/>
      <w:r w:rsidRPr="00501CCE">
        <w:rPr>
          <w:rFonts w:cs="Arial"/>
          <w:sz w:val="28"/>
          <w:szCs w:val="28"/>
        </w:rPr>
        <w:t>Flujos Alternativos</w:t>
      </w:r>
      <w:bookmarkEnd w:id="9"/>
      <w:bookmarkEnd w:id="10"/>
    </w:p>
    <w:p w14:paraId="757B0744" w14:textId="7A43C140" w:rsidR="00E428D0" w:rsidRPr="00501CCE" w:rsidRDefault="00501CCE" w:rsidP="00501CCE">
      <w:pPr>
        <w:pStyle w:val="Ttulo2"/>
        <w:numPr>
          <w:ilvl w:val="0"/>
          <w:numId w:val="0"/>
        </w:numPr>
        <w:spacing w:line="240" w:lineRule="auto"/>
        <w:ind w:firstLine="720"/>
        <w:jc w:val="both"/>
        <w:rPr>
          <w:rFonts w:cs="Arial"/>
          <w:sz w:val="24"/>
          <w:szCs w:val="24"/>
        </w:rPr>
      </w:pPr>
      <w:bookmarkStart w:id="11" w:name="_Toc12886615"/>
      <w:r>
        <w:rPr>
          <w:rFonts w:cs="Arial"/>
          <w:sz w:val="24"/>
          <w:szCs w:val="24"/>
        </w:rPr>
        <w:t xml:space="preserve">3.1.  </w:t>
      </w:r>
      <w:r w:rsidR="00357BD5" w:rsidRPr="00501CCE">
        <w:rPr>
          <w:rFonts w:cs="Arial"/>
          <w:sz w:val="24"/>
          <w:szCs w:val="24"/>
        </w:rPr>
        <w:t>Error</w:t>
      </w:r>
      <w:bookmarkEnd w:id="11"/>
    </w:p>
    <w:p w14:paraId="0BD2BEFB" w14:textId="1F3189DC" w:rsidR="00E428D0" w:rsidRPr="00501CCE" w:rsidRDefault="00357BD5" w:rsidP="00501CCE">
      <w:pPr>
        <w:spacing w:line="240" w:lineRule="auto"/>
        <w:ind w:left="720"/>
        <w:jc w:val="both"/>
        <w:rPr>
          <w:rFonts w:ascii="Arial" w:hAnsi="Arial" w:cs="Arial"/>
          <w:bCs/>
          <w:sz w:val="24"/>
          <w:szCs w:val="24"/>
        </w:rPr>
      </w:pPr>
      <w:r w:rsidRPr="00501CCE">
        <w:rPr>
          <w:rFonts w:ascii="Arial" w:hAnsi="Arial" w:cs="Arial"/>
          <w:bCs/>
          <w:sz w:val="24"/>
          <w:szCs w:val="24"/>
        </w:rPr>
        <w:t>Ocurre un error al generar el reporte, por datos incorrectos. Se envía un mensaje al correo.</w:t>
      </w:r>
    </w:p>
    <w:p w14:paraId="2EF55FA7" w14:textId="77777777" w:rsidR="00E428D0" w:rsidRPr="00501CCE" w:rsidRDefault="00E428D0" w:rsidP="00501CC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ab/>
      </w:r>
    </w:p>
    <w:p w14:paraId="1663538D" w14:textId="5CF3A817" w:rsidR="009A7DE8" w:rsidRDefault="005044BF" w:rsidP="00501CCE">
      <w:pPr>
        <w:pStyle w:val="Ttulo1"/>
        <w:spacing w:line="240" w:lineRule="auto"/>
        <w:ind w:left="720" w:hanging="436"/>
        <w:jc w:val="both"/>
        <w:rPr>
          <w:rFonts w:cs="Arial"/>
          <w:sz w:val="28"/>
          <w:szCs w:val="28"/>
        </w:rPr>
      </w:pPr>
      <w:bookmarkStart w:id="12" w:name="_Toc493129470"/>
      <w:bookmarkStart w:id="13" w:name="_Toc12886616"/>
      <w:r w:rsidRPr="00501CCE">
        <w:rPr>
          <w:rFonts w:cs="Arial"/>
          <w:sz w:val="28"/>
          <w:szCs w:val="28"/>
        </w:rPr>
        <w:t>Excepciones</w:t>
      </w:r>
      <w:bookmarkEnd w:id="12"/>
      <w:bookmarkEnd w:id="13"/>
    </w:p>
    <w:p w14:paraId="0A847564" w14:textId="77777777" w:rsidR="00501CCE" w:rsidRPr="00501CCE" w:rsidRDefault="00501CCE" w:rsidP="00501CCE"/>
    <w:p w14:paraId="498301F3" w14:textId="77777777" w:rsidR="009A7DE8" w:rsidRPr="00501CCE" w:rsidRDefault="00077429" w:rsidP="00501CCE">
      <w:pPr>
        <w:pStyle w:val="Ttulo1"/>
        <w:spacing w:line="240" w:lineRule="auto"/>
        <w:ind w:left="720" w:hanging="436"/>
        <w:jc w:val="both"/>
        <w:rPr>
          <w:rFonts w:cs="Arial"/>
          <w:sz w:val="28"/>
          <w:szCs w:val="28"/>
        </w:rPr>
      </w:pPr>
      <w:bookmarkStart w:id="14" w:name="_Toc126600387"/>
      <w:bookmarkStart w:id="15" w:name="_Toc493129472"/>
      <w:bookmarkStart w:id="16" w:name="_Toc423410251"/>
      <w:bookmarkStart w:id="17" w:name="_Toc425054510"/>
      <w:bookmarkStart w:id="18" w:name="_Toc12886617"/>
      <w:r w:rsidRPr="00501CCE">
        <w:rPr>
          <w:rFonts w:cs="Arial"/>
          <w:sz w:val="28"/>
          <w:szCs w:val="28"/>
        </w:rPr>
        <w:t>Escenarios Claves</w:t>
      </w:r>
      <w:bookmarkEnd w:id="14"/>
      <w:bookmarkEnd w:id="15"/>
      <w:bookmarkEnd w:id="18"/>
    </w:p>
    <w:p w14:paraId="41EEA83C" w14:textId="7AB57AB6" w:rsidR="00870E4B" w:rsidRDefault="00870E4B" w:rsidP="00501CC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8"/>
          <w:szCs w:val="28"/>
        </w:rPr>
        <w:tab/>
      </w:r>
      <w:r w:rsidRPr="00501CCE">
        <w:rPr>
          <w:rFonts w:ascii="Arial" w:hAnsi="Arial" w:cs="Arial"/>
          <w:sz w:val="24"/>
          <w:szCs w:val="24"/>
        </w:rPr>
        <w:t>No aplica</w:t>
      </w:r>
      <w:r w:rsidR="00501CCE">
        <w:rPr>
          <w:rFonts w:ascii="Arial" w:hAnsi="Arial" w:cs="Arial"/>
          <w:sz w:val="24"/>
          <w:szCs w:val="24"/>
        </w:rPr>
        <w:t>.</w:t>
      </w:r>
    </w:p>
    <w:p w14:paraId="690ACFB1" w14:textId="77777777" w:rsidR="00501CCE" w:rsidRPr="00501CCE" w:rsidRDefault="00501CCE" w:rsidP="00501CC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BB8E148" w14:textId="77777777" w:rsidR="009A7DE8" w:rsidRPr="00501CCE" w:rsidRDefault="00077429" w:rsidP="00501CCE">
      <w:pPr>
        <w:pStyle w:val="Ttulo1"/>
        <w:widowControl/>
        <w:spacing w:line="240" w:lineRule="auto"/>
        <w:ind w:left="720" w:hanging="436"/>
        <w:jc w:val="both"/>
        <w:rPr>
          <w:rFonts w:cs="Arial"/>
          <w:sz w:val="28"/>
          <w:szCs w:val="28"/>
        </w:rPr>
      </w:pPr>
      <w:bookmarkStart w:id="19" w:name="_Toc126600388"/>
      <w:bookmarkStart w:id="20" w:name="_Toc493129473"/>
      <w:bookmarkStart w:id="21" w:name="_Toc12886618"/>
      <w:bookmarkEnd w:id="16"/>
      <w:bookmarkEnd w:id="17"/>
      <w:r w:rsidRPr="00501CCE">
        <w:rPr>
          <w:rFonts w:cs="Arial"/>
          <w:sz w:val="28"/>
          <w:szCs w:val="28"/>
        </w:rPr>
        <w:t>Precondiciones</w:t>
      </w:r>
      <w:bookmarkEnd w:id="19"/>
      <w:bookmarkEnd w:id="20"/>
      <w:bookmarkEnd w:id="21"/>
    </w:p>
    <w:p w14:paraId="7EA77F0A" w14:textId="5283D734" w:rsidR="009A7DE8" w:rsidRPr="00501CCE" w:rsidRDefault="00357BD5" w:rsidP="00501CCE">
      <w:pPr>
        <w:pStyle w:val="Ttulo2"/>
        <w:widowControl/>
        <w:spacing w:line="240" w:lineRule="auto"/>
        <w:ind w:left="1134" w:hanging="425"/>
        <w:jc w:val="both"/>
        <w:rPr>
          <w:rFonts w:cs="Arial"/>
          <w:sz w:val="24"/>
          <w:szCs w:val="24"/>
        </w:rPr>
      </w:pPr>
      <w:bookmarkStart w:id="22" w:name="_Toc12886619"/>
      <w:r w:rsidRPr="00501CCE">
        <w:rPr>
          <w:rFonts w:cs="Arial"/>
          <w:sz w:val="24"/>
          <w:szCs w:val="24"/>
        </w:rPr>
        <w:t>Tener Sesión Iniciada y en la interfaz de Reportes</w:t>
      </w:r>
      <w:bookmarkEnd w:id="22"/>
    </w:p>
    <w:p w14:paraId="7AC19472" w14:textId="0BE6C072" w:rsidR="00230036" w:rsidRDefault="00B206A0" w:rsidP="00501CCE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>El usuario se encuentra en la pantalla de “Detalles de Maquinaria”.</w:t>
      </w:r>
    </w:p>
    <w:p w14:paraId="2E71904F" w14:textId="77777777" w:rsidR="00501CCE" w:rsidRPr="00501CCE" w:rsidRDefault="00501CCE" w:rsidP="00501CCE">
      <w:pPr>
        <w:spacing w:line="240" w:lineRule="auto"/>
        <w:ind w:left="414" w:firstLine="720"/>
        <w:jc w:val="both"/>
        <w:rPr>
          <w:rFonts w:ascii="Arial" w:hAnsi="Arial" w:cs="Arial"/>
          <w:b/>
          <w:i/>
          <w:sz w:val="24"/>
          <w:szCs w:val="24"/>
        </w:rPr>
      </w:pPr>
    </w:p>
    <w:p w14:paraId="6F68D651" w14:textId="5D3D1E02" w:rsidR="009A7DE8" w:rsidRPr="00501CCE" w:rsidRDefault="00501CCE" w:rsidP="00501CCE">
      <w:pPr>
        <w:pStyle w:val="Ttulo1"/>
        <w:widowControl/>
        <w:spacing w:line="240" w:lineRule="auto"/>
        <w:ind w:left="720" w:hanging="436"/>
        <w:jc w:val="both"/>
        <w:rPr>
          <w:rFonts w:cs="Arial"/>
          <w:sz w:val="28"/>
          <w:szCs w:val="28"/>
        </w:rPr>
      </w:pPr>
      <w:bookmarkStart w:id="23" w:name="_Toc12886620"/>
      <w:r w:rsidRPr="00501CCE">
        <w:rPr>
          <w:rFonts w:cs="Arial"/>
          <w:sz w:val="28"/>
          <w:szCs w:val="28"/>
        </w:rPr>
        <w:t>Postcondiciones</w:t>
      </w:r>
      <w:bookmarkEnd w:id="23"/>
    </w:p>
    <w:p w14:paraId="23F2D9D6" w14:textId="77777777" w:rsidR="009A7DE8" w:rsidRPr="00501CCE" w:rsidRDefault="00A96E02" w:rsidP="00501CCE">
      <w:pPr>
        <w:pStyle w:val="Ttulo2"/>
        <w:widowControl/>
        <w:spacing w:line="240" w:lineRule="auto"/>
        <w:ind w:left="1134" w:hanging="425"/>
        <w:jc w:val="both"/>
        <w:rPr>
          <w:rFonts w:cs="Arial"/>
          <w:sz w:val="24"/>
          <w:szCs w:val="24"/>
        </w:rPr>
      </w:pPr>
      <w:bookmarkStart w:id="24" w:name="_Toc493129476"/>
      <w:bookmarkStart w:id="25" w:name="_Toc12886621"/>
      <w:r w:rsidRPr="00501CCE">
        <w:rPr>
          <w:rFonts w:cs="Arial"/>
          <w:sz w:val="24"/>
          <w:szCs w:val="24"/>
        </w:rPr>
        <w:t>Reporte generado</w:t>
      </w:r>
      <w:r w:rsidR="00E44E50" w:rsidRPr="00501CCE">
        <w:rPr>
          <w:rFonts w:cs="Arial"/>
          <w:sz w:val="24"/>
          <w:szCs w:val="24"/>
        </w:rPr>
        <w:t xml:space="preserve"> con éxito</w:t>
      </w:r>
      <w:bookmarkEnd w:id="24"/>
      <w:bookmarkEnd w:id="25"/>
    </w:p>
    <w:p w14:paraId="369BBCB0" w14:textId="77777777" w:rsidR="00230036" w:rsidRPr="00501CCE" w:rsidRDefault="00A96E02" w:rsidP="00501CCE">
      <w:pPr>
        <w:spacing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>El tipo de reporte escogido se generó de manera exitosa</w:t>
      </w:r>
    </w:p>
    <w:p w14:paraId="5A604F10" w14:textId="77777777" w:rsidR="00501CCE" w:rsidRDefault="00501CCE" w:rsidP="00501CCE">
      <w:pPr>
        <w:pStyle w:val="Ttulo1"/>
        <w:numPr>
          <w:ilvl w:val="0"/>
          <w:numId w:val="0"/>
        </w:numPr>
        <w:spacing w:line="240" w:lineRule="auto"/>
        <w:ind w:left="720"/>
        <w:jc w:val="both"/>
        <w:rPr>
          <w:rFonts w:cs="Arial"/>
          <w:szCs w:val="24"/>
        </w:rPr>
      </w:pPr>
      <w:bookmarkStart w:id="26" w:name="_Toc493129477"/>
      <w:bookmarkStart w:id="27" w:name="_Toc126600392"/>
    </w:p>
    <w:p w14:paraId="0FA26C87" w14:textId="55B9F7B2" w:rsidR="00EE0DD3" w:rsidRPr="00501CCE" w:rsidRDefault="00EE0DD3" w:rsidP="00501CCE">
      <w:pPr>
        <w:pStyle w:val="Ttulo1"/>
        <w:spacing w:line="240" w:lineRule="auto"/>
        <w:ind w:left="720" w:hanging="436"/>
        <w:jc w:val="both"/>
        <w:rPr>
          <w:rFonts w:cs="Arial"/>
          <w:sz w:val="28"/>
          <w:szCs w:val="28"/>
        </w:rPr>
      </w:pPr>
      <w:bookmarkStart w:id="28" w:name="_Toc12886622"/>
      <w:r w:rsidRPr="00501CCE">
        <w:rPr>
          <w:rFonts w:cs="Arial"/>
          <w:sz w:val="28"/>
          <w:szCs w:val="28"/>
        </w:rPr>
        <w:t>Puntos de Inclusión</w:t>
      </w:r>
      <w:bookmarkEnd w:id="26"/>
      <w:bookmarkEnd w:id="28"/>
    </w:p>
    <w:p w14:paraId="652A408C" w14:textId="3BC60C21" w:rsidR="00EE0DD3" w:rsidRDefault="00B83F9E" w:rsidP="00501CCE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>No aplica.</w:t>
      </w:r>
    </w:p>
    <w:p w14:paraId="37CC165F" w14:textId="77777777" w:rsidR="00501CCE" w:rsidRPr="00501CCE" w:rsidRDefault="00501CCE" w:rsidP="00501CCE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0FB1BF8" w14:textId="77777777" w:rsidR="009A7DE8" w:rsidRPr="00501CCE" w:rsidRDefault="00077429" w:rsidP="00501CCE">
      <w:pPr>
        <w:pStyle w:val="Ttulo1"/>
        <w:spacing w:line="240" w:lineRule="auto"/>
        <w:ind w:left="720" w:hanging="436"/>
        <w:jc w:val="both"/>
        <w:rPr>
          <w:rFonts w:cs="Arial"/>
          <w:sz w:val="28"/>
          <w:szCs w:val="28"/>
        </w:rPr>
      </w:pPr>
      <w:bookmarkStart w:id="29" w:name="_Toc493129478"/>
      <w:bookmarkStart w:id="30" w:name="_Toc12886623"/>
      <w:r w:rsidRPr="00501CCE">
        <w:rPr>
          <w:rFonts w:cs="Arial"/>
          <w:sz w:val="28"/>
          <w:szCs w:val="28"/>
        </w:rPr>
        <w:t>Puntos de Extensión</w:t>
      </w:r>
      <w:bookmarkEnd w:id="27"/>
      <w:bookmarkEnd w:id="29"/>
      <w:bookmarkEnd w:id="30"/>
    </w:p>
    <w:p w14:paraId="5C6CBC27" w14:textId="0E2319CE" w:rsidR="009A7DE8" w:rsidRDefault="00230036" w:rsidP="00501CCE">
      <w:pPr>
        <w:pStyle w:val="InfoBlue"/>
        <w:spacing w:line="240" w:lineRule="auto"/>
        <w:rPr>
          <w:sz w:val="24"/>
          <w:szCs w:val="24"/>
          <w:lang w:val="es-PE"/>
        </w:rPr>
      </w:pPr>
      <w:r w:rsidRPr="00501CCE">
        <w:rPr>
          <w:sz w:val="24"/>
          <w:szCs w:val="24"/>
          <w:lang w:val="es-PE"/>
        </w:rPr>
        <w:t>No aplica.</w:t>
      </w:r>
    </w:p>
    <w:p w14:paraId="73A19F11" w14:textId="77777777" w:rsidR="00501CCE" w:rsidRPr="00501CCE" w:rsidRDefault="00501CCE" w:rsidP="00501CCE">
      <w:pPr>
        <w:pStyle w:val="Textoindependiente"/>
      </w:pPr>
    </w:p>
    <w:p w14:paraId="527B13CF" w14:textId="77777777" w:rsidR="003C7B90" w:rsidRPr="00501CCE" w:rsidRDefault="003C7B90" w:rsidP="00501CCE">
      <w:pPr>
        <w:pStyle w:val="Ttulo1"/>
        <w:spacing w:line="240" w:lineRule="auto"/>
        <w:ind w:left="720" w:hanging="436"/>
        <w:jc w:val="both"/>
        <w:rPr>
          <w:rFonts w:cs="Arial"/>
          <w:sz w:val="28"/>
          <w:szCs w:val="28"/>
        </w:rPr>
      </w:pPr>
      <w:bookmarkStart w:id="31" w:name="_Toc493129479"/>
      <w:bookmarkStart w:id="32" w:name="_Toc126600394"/>
      <w:bookmarkStart w:id="33" w:name="_Toc12886624"/>
      <w:r w:rsidRPr="00501CCE">
        <w:rPr>
          <w:rFonts w:cs="Arial"/>
          <w:sz w:val="28"/>
          <w:szCs w:val="28"/>
        </w:rPr>
        <w:t>Requerimientos No Funcionales</w:t>
      </w:r>
      <w:bookmarkEnd w:id="31"/>
      <w:bookmarkEnd w:id="33"/>
    </w:p>
    <w:p w14:paraId="56B3DEC3" w14:textId="77777777" w:rsidR="00A96E02" w:rsidRPr="00501CCE" w:rsidRDefault="00A96E02" w:rsidP="00501CCE">
      <w:pPr>
        <w:pStyle w:val="Ttulo2"/>
        <w:spacing w:line="240" w:lineRule="auto"/>
        <w:ind w:firstLine="709"/>
        <w:jc w:val="both"/>
        <w:rPr>
          <w:rFonts w:cs="Arial"/>
          <w:sz w:val="24"/>
          <w:szCs w:val="24"/>
        </w:rPr>
      </w:pPr>
      <w:bookmarkStart w:id="34" w:name="_Toc493129480"/>
      <w:bookmarkStart w:id="35" w:name="_Toc12886625"/>
      <w:r w:rsidRPr="00501CCE">
        <w:rPr>
          <w:rFonts w:cs="Arial"/>
          <w:sz w:val="24"/>
          <w:szCs w:val="24"/>
        </w:rPr>
        <w:t>Acceder en todo tiempo</w:t>
      </w:r>
      <w:bookmarkEnd w:id="34"/>
      <w:bookmarkEnd w:id="35"/>
    </w:p>
    <w:p w14:paraId="4D75D4A0" w14:textId="1A6047F6" w:rsidR="00A96E02" w:rsidRPr="00501CCE" w:rsidRDefault="00A96E02" w:rsidP="00501CC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ab/>
        <w:t xml:space="preserve">El sistema deberá permitir generar casos de uso en cualquier hora del </w:t>
      </w:r>
      <w:proofErr w:type="spellStart"/>
      <w:r w:rsidRPr="00501CCE">
        <w:rPr>
          <w:rFonts w:ascii="Arial" w:hAnsi="Arial" w:cs="Arial"/>
          <w:sz w:val="24"/>
          <w:szCs w:val="24"/>
        </w:rPr>
        <w:t>dia</w:t>
      </w:r>
      <w:proofErr w:type="spellEnd"/>
      <w:r w:rsidRPr="00501CCE">
        <w:rPr>
          <w:rFonts w:ascii="Arial" w:hAnsi="Arial" w:cs="Arial"/>
          <w:sz w:val="24"/>
          <w:szCs w:val="24"/>
        </w:rPr>
        <w:t>.</w:t>
      </w:r>
    </w:p>
    <w:bookmarkEnd w:id="32"/>
    <w:p w14:paraId="5232B020" w14:textId="77777777" w:rsidR="00F474D3" w:rsidRPr="00501CCE" w:rsidRDefault="00F474D3" w:rsidP="00501CC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D9B95AF" w14:textId="77777777" w:rsidR="00DB5C3F" w:rsidRPr="00501CCE" w:rsidRDefault="00DB5C3F" w:rsidP="00501CC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CFA9ACA" w14:textId="77777777" w:rsidR="001F37BF" w:rsidRPr="00A01BED" w:rsidRDefault="001F37BF" w:rsidP="00A01BED">
      <w:pPr>
        <w:spacing w:line="240" w:lineRule="auto"/>
        <w:rPr>
          <w:rFonts w:ascii="Arial" w:hAnsi="Arial" w:cs="Arial"/>
        </w:rPr>
      </w:pPr>
    </w:p>
    <w:p w14:paraId="5510EC48" w14:textId="77777777" w:rsidR="001F37BF" w:rsidRPr="00A01BED" w:rsidRDefault="001F37BF" w:rsidP="00A01BED">
      <w:pPr>
        <w:spacing w:line="240" w:lineRule="auto"/>
        <w:rPr>
          <w:rFonts w:ascii="Arial" w:hAnsi="Arial" w:cs="Arial"/>
        </w:rPr>
      </w:pPr>
    </w:p>
    <w:p w14:paraId="05456924" w14:textId="77777777" w:rsidR="001F37BF" w:rsidRPr="00A01BED" w:rsidRDefault="001F37BF" w:rsidP="00A01BED">
      <w:pPr>
        <w:spacing w:line="240" w:lineRule="auto"/>
        <w:rPr>
          <w:rFonts w:ascii="Arial" w:hAnsi="Arial" w:cs="Arial"/>
        </w:rPr>
      </w:pPr>
    </w:p>
    <w:p w14:paraId="52DF3B88" w14:textId="77777777" w:rsidR="006F73FF" w:rsidRPr="00A01BED" w:rsidRDefault="001F37BF" w:rsidP="00A01BED">
      <w:pPr>
        <w:tabs>
          <w:tab w:val="left" w:pos="6000"/>
        </w:tabs>
        <w:spacing w:line="240" w:lineRule="auto"/>
        <w:rPr>
          <w:rFonts w:ascii="Arial" w:hAnsi="Arial" w:cs="Arial"/>
        </w:rPr>
      </w:pPr>
      <w:r w:rsidRPr="00A01BED">
        <w:rPr>
          <w:rFonts w:ascii="Arial" w:hAnsi="Arial" w:cs="Arial"/>
        </w:rPr>
        <w:tab/>
      </w:r>
    </w:p>
    <w:sectPr w:rsidR="006F73FF" w:rsidRPr="00A01BED" w:rsidSect="00EF02ED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ECF6F" w14:textId="77777777" w:rsidR="0094462C" w:rsidRDefault="0094462C">
      <w:r>
        <w:separator/>
      </w:r>
    </w:p>
  </w:endnote>
  <w:endnote w:type="continuationSeparator" w:id="0">
    <w:p w14:paraId="4C18318A" w14:textId="77777777" w:rsidR="0094462C" w:rsidRDefault="00944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0ADBF" w14:textId="77777777" w:rsidR="00366ED3" w:rsidRDefault="00366ED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5565E24" w14:textId="77777777" w:rsidR="00366ED3" w:rsidRDefault="00366ED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39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552"/>
    </w:tblGrid>
    <w:tr w:rsidR="00366ED3" w14:paraId="6084AAEB" w14:textId="77777777">
      <w:tc>
        <w:tcPr>
          <w:tcW w:w="3369" w:type="dxa"/>
        </w:tcPr>
        <w:p w14:paraId="53001445" w14:textId="77777777" w:rsidR="00366ED3" w:rsidRPr="004E004E" w:rsidRDefault="00366ED3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 w:rsidR="00F3720F">
            <w:rPr>
              <w:rFonts w:ascii="Arial" w:hAnsi="Arial" w:cs="Arial"/>
              <w:sz w:val="18"/>
              <w:szCs w:val="18"/>
              <w:lang w:val="es-ES"/>
            </w:rPr>
            <w:t xml:space="preserve"> Ruesta Sedano, Alexander</w:t>
          </w:r>
        </w:p>
        <w:p w14:paraId="45167F05" w14:textId="77777777" w:rsidR="00366ED3" w:rsidRPr="00094B35" w:rsidRDefault="00366ED3" w:rsidP="00094B35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18" w:type="dxa"/>
          <w:vAlign w:val="center"/>
        </w:tcPr>
        <w:p w14:paraId="0B13C87F" w14:textId="77777777" w:rsidR="00366ED3" w:rsidRPr="00094B35" w:rsidRDefault="00366ED3" w:rsidP="006F73FF">
          <w:pPr>
            <w:jc w:val="center"/>
            <w:rPr>
              <w:rFonts w:ascii="Arial" w:hAnsi="Arial" w:cs="Arial"/>
            </w:rPr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62848" behindDoc="0" locked="0" layoutInCell="1" allowOverlap="1" wp14:anchorId="4B5C872E" wp14:editId="37BADA7C">
                <wp:simplePos x="0" y="0"/>
                <wp:positionH relativeFrom="column">
                  <wp:posOffset>605790</wp:posOffset>
                </wp:positionH>
                <wp:positionV relativeFrom="paragraph">
                  <wp:posOffset>12700</wp:posOffset>
                </wp:positionV>
                <wp:extent cx="1416050" cy="537210"/>
                <wp:effectExtent l="0" t="0" r="0" b="0"/>
                <wp:wrapNone/>
                <wp:docPr id="3" name="Imagen 3" descr="Resultado de imagen para fisi unms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para fisi unmsm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474"/>
                        <a:stretch/>
                      </pic:blipFill>
                      <pic:spPr bwMode="auto">
                        <a:xfrm>
                          <a:off x="0" y="0"/>
                          <a:ext cx="141605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2" w:type="dxa"/>
        </w:tcPr>
        <w:p w14:paraId="10FF7646" w14:textId="77777777" w:rsidR="00366ED3" w:rsidRPr="00DB325E" w:rsidRDefault="00366ED3">
          <w:pPr>
            <w:jc w:val="right"/>
            <w:rPr>
              <w:rFonts w:ascii="Arial" w:hAnsi="Arial" w:cs="Arial"/>
              <w:sz w:val="18"/>
              <w:szCs w:val="18"/>
            </w:rPr>
          </w:pPr>
        </w:p>
        <w:p w14:paraId="33690F82" w14:textId="77777777" w:rsidR="00366ED3" w:rsidRPr="006F73FF" w:rsidRDefault="00366ED3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6F73FF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155156">
            <w:rPr>
              <w:rStyle w:val="Nmerodepgina"/>
              <w:rFonts w:ascii="Arial" w:hAnsi="Arial" w:cs="Arial"/>
              <w:noProof/>
              <w:sz w:val="18"/>
              <w:szCs w:val="18"/>
            </w:rPr>
            <w:t>3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r w:rsidR="0094462C">
            <w:fldChar w:fldCharType="begin"/>
          </w:r>
          <w:r w:rsidR="0094462C">
            <w:instrText xml:space="preserve"> NUMPAGES  \* MERGEFORMAT </w:instrText>
          </w:r>
          <w:r w:rsidR="0094462C">
            <w:fldChar w:fldCharType="separate"/>
          </w:r>
          <w:r w:rsidR="00155156" w:rsidRPr="00155156">
            <w:rPr>
              <w:rStyle w:val="Nmerodepgina"/>
              <w:rFonts w:ascii="Arial" w:hAnsi="Arial" w:cs="Arial"/>
              <w:noProof/>
              <w:sz w:val="18"/>
              <w:szCs w:val="18"/>
            </w:rPr>
            <w:t>7</w:t>
          </w:r>
          <w:r w:rsidR="0094462C">
            <w:rPr>
              <w:rStyle w:val="Nmerodepgina"/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5C9DD827" w14:textId="77777777" w:rsidR="00366ED3" w:rsidRDefault="00366ED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FFE24" w14:textId="77777777" w:rsidR="00366ED3" w:rsidRDefault="00366E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6D896" w14:textId="77777777" w:rsidR="0094462C" w:rsidRDefault="0094462C">
      <w:r>
        <w:separator/>
      </w:r>
    </w:p>
  </w:footnote>
  <w:footnote w:type="continuationSeparator" w:id="0">
    <w:p w14:paraId="3DE4CBB7" w14:textId="77777777" w:rsidR="0094462C" w:rsidRDefault="009446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13CF0" w14:textId="77777777" w:rsidR="00366ED3" w:rsidRDefault="00366ED3">
    <w:pPr>
      <w:rPr>
        <w:sz w:val="24"/>
      </w:rPr>
    </w:pPr>
  </w:p>
  <w:p w14:paraId="246BAC77" w14:textId="77777777" w:rsidR="00366ED3" w:rsidRDefault="00366ED3">
    <w:pPr>
      <w:pBdr>
        <w:top w:val="single" w:sz="6" w:space="1" w:color="auto"/>
      </w:pBdr>
      <w:rPr>
        <w:sz w:val="24"/>
      </w:rPr>
    </w:pPr>
    <w:r>
      <w:rPr>
        <w:noProof/>
        <w:lang w:eastAsia="es-PE"/>
      </w:rPr>
      <w:drawing>
        <wp:anchor distT="0" distB="0" distL="114300" distR="114300" simplePos="0" relativeHeight="251657216" behindDoc="0" locked="0" layoutInCell="1" allowOverlap="1" wp14:anchorId="421ABFD6" wp14:editId="173E47FE">
          <wp:simplePos x="0" y="0"/>
          <wp:positionH relativeFrom="column">
            <wp:posOffset>3427730</wp:posOffset>
          </wp:positionH>
          <wp:positionV relativeFrom="paragraph">
            <wp:posOffset>36830</wp:posOffset>
          </wp:positionV>
          <wp:extent cx="2094230" cy="560070"/>
          <wp:effectExtent l="0" t="0" r="1270" b="0"/>
          <wp:wrapSquare wrapText="bothSides"/>
          <wp:docPr id="5" name="Imagen 5" descr="Resultado de imagen para fisi unm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fisi unm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4230" cy="56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1C40C93" w14:textId="77777777" w:rsidR="00366ED3" w:rsidRDefault="00366ED3" w:rsidP="003B3F08">
    <w:pPr>
      <w:pBdr>
        <w:bottom w:val="single" w:sz="6" w:space="1" w:color="auto"/>
      </w:pBdr>
      <w:jc w:val="right"/>
      <w:rPr>
        <w:rFonts w:ascii="Arial" w:hAnsi="Arial" w:cs="Arial"/>
      </w:rPr>
    </w:pPr>
  </w:p>
  <w:p w14:paraId="692337D8" w14:textId="77777777" w:rsidR="00366ED3" w:rsidRDefault="00366ED3" w:rsidP="003B3F08">
    <w:pPr>
      <w:pBdr>
        <w:bottom w:val="single" w:sz="6" w:space="1" w:color="auto"/>
      </w:pBdr>
      <w:jc w:val="right"/>
      <w:rPr>
        <w:rFonts w:ascii="Arial" w:hAnsi="Arial" w:cs="Arial"/>
      </w:rPr>
    </w:pPr>
  </w:p>
  <w:p w14:paraId="07224E83" w14:textId="77777777" w:rsidR="00366ED3" w:rsidRPr="003B3F08" w:rsidRDefault="00366ED3" w:rsidP="003B3F08">
    <w:pPr>
      <w:pBdr>
        <w:bottom w:val="single" w:sz="6" w:space="1" w:color="auto"/>
      </w:pBdr>
      <w:jc w:val="right"/>
      <w:rPr>
        <w:rFonts w:ascii="Arial" w:hAnsi="Arial" w:cs="Arial"/>
      </w:rPr>
    </w:pPr>
  </w:p>
  <w:p w14:paraId="4A2AA06D" w14:textId="77777777" w:rsidR="00366ED3" w:rsidRDefault="00366ED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660"/>
    </w:tblGrid>
    <w:tr w:rsidR="00366ED3" w14:paraId="390889B8" w14:textId="77777777">
      <w:tc>
        <w:tcPr>
          <w:tcW w:w="6379" w:type="dxa"/>
        </w:tcPr>
        <w:p w14:paraId="4A51B307" w14:textId="73BAAF07" w:rsidR="00366ED3" w:rsidRPr="00C01838" w:rsidRDefault="00A750D5">
          <w:pPr>
            <w:rPr>
              <w:rFonts w:ascii="Arial" w:hAnsi="Arial" w:cs="Arial"/>
              <w:lang w:val="es-MX"/>
            </w:rPr>
          </w:pPr>
          <w:r w:rsidRPr="00A750D5">
            <w:rPr>
              <w:rFonts w:ascii="Arial" w:hAnsi="Arial" w:cs="Arial"/>
              <w:lang w:val="es-MX"/>
            </w:rPr>
            <w:t xml:space="preserve">Sistema </w:t>
          </w:r>
          <w:r w:rsidR="00501CCE">
            <w:rPr>
              <w:rFonts w:ascii="Arial" w:hAnsi="Arial" w:cs="Arial"/>
              <w:lang w:val="es-MX"/>
            </w:rPr>
            <w:t>de Aula Virtual</w:t>
          </w:r>
        </w:p>
      </w:tc>
      <w:tc>
        <w:tcPr>
          <w:tcW w:w="2660" w:type="dxa"/>
        </w:tcPr>
        <w:p w14:paraId="3B4DF6F9" w14:textId="065C1D9B" w:rsidR="00366ED3" w:rsidRPr="00C01838" w:rsidRDefault="00366ED3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lang w:val="es-MX"/>
            </w:rPr>
          </w:pPr>
          <w:r w:rsidRPr="00C01838">
            <w:rPr>
              <w:rFonts w:ascii="Arial" w:hAnsi="Arial" w:cs="Arial"/>
              <w:lang w:val="es-MX"/>
            </w:rPr>
            <w:t xml:space="preserve">Versión:   </w:t>
          </w:r>
          <w:r w:rsidR="00501CCE">
            <w:rPr>
              <w:rFonts w:ascii="Arial" w:hAnsi="Arial" w:cs="Arial"/>
              <w:lang w:val="es-MX"/>
            </w:rPr>
            <w:t>1</w:t>
          </w:r>
          <w:r w:rsidR="001A3A81">
            <w:rPr>
              <w:rFonts w:ascii="Arial" w:hAnsi="Arial" w:cs="Arial"/>
              <w:lang w:val="es-MX"/>
            </w:rPr>
            <w:t>.0</w:t>
          </w:r>
        </w:p>
      </w:tc>
    </w:tr>
    <w:tr w:rsidR="00366ED3" w14:paraId="432138F0" w14:textId="77777777">
      <w:tc>
        <w:tcPr>
          <w:tcW w:w="6379" w:type="dxa"/>
        </w:tcPr>
        <w:p w14:paraId="17983AD4" w14:textId="21BC4D64" w:rsidR="00366ED3" w:rsidRPr="00C01838" w:rsidRDefault="00A750D5" w:rsidP="00204243">
          <w:pPr>
            <w:rPr>
              <w:rFonts w:ascii="Arial" w:hAnsi="Arial" w:cs="Arial"/>
              <w:lang w:val="es-MX"/>
            </w:rPr>
          </w:pPr>
          <w:r w:rsidRPr="00C002CF">
            <w:rPr>
              <w:rFonts w:ascii="Arial" w:hAnsi="Arial" w:cs="Arial"/>
              <w:lang w:val="es-ES"/>
            </w:rPr>
            <w:t xml:space="preserve">Especificación del Caso de Uso: </w:t>
          </w:r>
          <w:r w:rsidR="00217429">
            <w:rPr>
              <w:rFonts w:ascii="Arial" w:hAnsi="Arial" w:cs="Arial"/>
              <w:lang w:val="es-ES"/>
            </w:rPr>
            <w:t>Generar</w:t>
          </w:r>
          <w:r w:rsidRPr="00C002CF">
            <w:rPr>
              <w:rFonts w:ascii="Arial" w:hAnsi="Arial" w:cs="Arial"/>
              <w:lang w:val="es-ES"/>
            </w:rPr>
            <w:t xml:space="preserve"> reporte</w:t>
          </w:r>
          <w:r w:rsidR="00501CCE">
            <w:rPr>
              <w:rFonts w:ascii="Arial" w:hAnsi="Arial" w:cs="Arial"/>
              <w:lang w:val="es-ES"/>
            </w:rPr>
            <w:t xml:space="preserve"> de Alumno</w:t>
          </w:r>
        </w:p>
      </w:tc>
      <w:tc>
        <w:tcPr>
          <w:tcW w:w="2660" w:type="dxa"/>
        </w:tcPr>
        <w:p w14:paraId="46158878" w14:textId="3997106D" w:rsidR="00366ED3" w:rsidRPr="00C01838" w:rsidRDefault="00F3720F">
          <w:pPr>
            <w:rPr>
              <w:rFonts w:ascii="Arial" w:hAnsi="Arial" w:cs="Arial"/>
              <w:lang w:val="es-MX"/>
            </w:rPr>
          </w:pPr>
          <w:r>
            <w:rPr>
              <w:rFonts w:ascii="Arial" w:hAnsi="Arial" w:cs="Arial"/>
              <w:lang w:val="es-MX"/>
            </w:rPr>
            <w:t xml:space="preserve">Fecha:      </w:t>
          </w:r>
          <w:r w:rsidR="00501CCE">
            <w:rPr>
              <w:rFonts w:ascii="Arial" w:hAnsi="Arial" w:cs="Arial"/>
              <w:lang w:val="es-MX"/>
            </w:rPr>
            <w:t>01</w:t>
          </w:r>
          <w:r>
            <w:rPr>
              <w:rFonts w:ascii="Arial" w:hAnsi="Arial" w:cs="Arial"/>
              <w:lang w:val="es-MX"/>
            </w:rPr>
            <w:t>/0</w:t>
          </w:r>
          <w:r w:rsidR="00501CCE">
            <w:rPr>
              <w:rFonts w:ascii="Arial" w:hAnsi="Arial" w:cs="Arial"/>
              <w:lang w:val="es-MX"/>
            </w:rPr>
            <w:t>7</w:t>
          </w:r>
          <w:r w:rsidR="00366ED3">
            <w:rPr>
              <w:rFonts w:ascii="Arial" w:hAnsi="Arial" w:cs="Arial"/>
              <w:lang w:val="es-MX"/>
            </w:rPr>
            <w:t>/201</w:t>
          </w:r>
          <w:r w:rsidR="00501CCE">
            <w:rPr>
              <w:rFonts w:ascii="Arial" w:hAnsi="Arial" w:cs="Arial"/>
              <w:lang w:val="es-MX"/>
            </w:rPr>
            <w:t>9</w:t>
          </w:r>
        </w:p>
      </w:tc>
    </w:tr>
    <w:tr w:rsidR="00366ED3" w14:paraId="3D98EA96" w14:textId="77777777">
      <w:tc>
        <w:tcPr>
          <w:tcW w:w="9039" w:type="dxa"/>
          <w:gridSpan w:val="2"/>
        </w:tcPr>
        <w:p w14:paraId="6C9224C1" w14:textId="5C12794F" w:rsidR="00371C25" w:rsidRPr="00C01838" w:rsidRDefault="00366ED3">
          <w:pPr>
            <w:rPr>
              <w:rFonts w:ascii="Arial" w:hAnsi="Arial" w:cs="Arial"/>
              <w:lang w:val="es-MX"/>
            </w:rPr>
          </w:pPr>
          <w:r w:rsidRPr="00C01838">
            <w:rPr>
              <w:rFonts w:ascii="Arial" w:hAnsi="Arial" w:cs="Arial"/>
              <w:lang w:val="es-MX"/>
            </w:rPr>
            <w:t>CUS</w:t>
          </w:r>
          <w:r w:rsidR="00217429">
            <w:rPr>
              <w:rFonts w:ascii="Arial" w:hAnsi="Arial" w:cs="Arial"/>
              <w:lang w:val="es-MX"/>
            </w:rPr>
            <w:t xml:space="preserve"> </w:t>
          </w:r>
          <w:r w:rsidR="00501CCE">
            <w:rPr>
              <w:rFonts w:ascii="Arial" w:hAnsi="Arial" w:cs="Arial"/>
              <w:lang w:val="es-MX"/>
            </w:rPr>
            <w:t>02</w:t>
          </w:r>
        </w:p>
      </w:tc>
    </w:tr>
  </w:tbl>
  <w:p w14:paraId="2E6C5AAE" w14:textId="77777777" w:rsidR="00366ED3" w:rsidRDefault="00366ED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F8D0F" w14:textId="77777777" w:rsidR="00366ED3" w:rsidRDefault="00366E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8B498B"/>
    <w:multiLevelType w:val="hybridMultilevel"/>
    <w:tmpl w:val="56183116"/>
    <w:lvl w:ilvl="0" w:tplc="77CC5012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87698"/>
    <w:multiLevelType w:val="hybridMultilevel"/>
    <w:tmpl w:val="E8B634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E4E1C"/>
    <w:multiLevelType w:val="multilevel"/>
    <w:tmpl w:val="32CAB5E6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631"/>
    <w:rsid w:val="00002809"/>
    <w:rsid w:val="0000369A"/>
    <w:rsid w:val="00003A07"/>
    <w:rsid w:val="00004322"/>
    <w:rsid w:val="00016B2F"/>
    <w:rsid w:val="00026B17"/>
    <w:rsid w:val="00046A2F"/>
    <w:rsid w:val="00063967"/>
    <w:rsid w:val="00065C68"/>
    <w:rsid w:val="00077429"/>
    <w:rsid w:val="00085B6C"/>
    <w:rsid w:val="00086C49"/>
    <w:rsid w:val="000900A6"/>
    <w:rsid w:val="00094B35"/>
    <w:rsid w:val="00097ACE"/>
    <w:rsid w:val="000B6E52"/>
    <w:rsid w:val="000C5C81"/>
    <w:rsid w:val="000D4CE6"/>
    <w:rsid w:val="001274DA"/>
    <w:rsid w:val="00150F32"/>
    <w:rsid w:val="00155156"/>
    <w:rsid w:val="00157717"/>
    <w:rsid w:val="00195565"/>
    <w:rsid w:val="001A3A81"/>
    <w:rsid w:val="001C3A37"/>
    <w:rsid w:val="001D6BAA"/>
    <w:rsid w:val="001F37BF"/>
    <w:rsid w:val="00204243"/>
    <w:rsid w:val="0021080E"/>
    <w:rsid w:val="00217429"/>
    <w:rsid w:val="00221B4E"/>
    <w:rsid w:val="00230036"/>
    <w:rsid w:val="00254922"/>
    <w:rsid w:val="00254C21"/>
    <w:rsid w:val="002752F8"/>
    <w:rsid w:val="00284F25"/>
    <w:rsid w:val="00286C6A"/>
    <w:rsid w:val="002C3014"/>
    <w:rsid w:val="002C4519"/>
    <w:rsid w:val="002D4A1B"/>
    <w:rsid w:val="002E162B"/>
    <w:rsid w:val="002E59B1"/>
    <w:rsid w:val="002F352A"/>
    <w:rsid w:val="00310337"/>
    <w:rsid w:val="0031122F"/>
    <w:rsid w:val="00315531"/>
    <w:rsid w:val="00321708"/>
    <w:rsid w:val="003274D8"/>
    <w:rsid w:val="00340AFE"/>
    <w:rsid w:val="0034610E"/>
    <w:rsid w:val="003526F8"/>
    <w:rsid w:val="00352B25"/>
    <w:rsid w:val="00357BD5"/>
    <w:rsid w:val="00366ED3"/>
    <w:rsid w:val="00371C25"/>
    <w:rsid w:val="00377514"/>
    <w:rsid w:val="00382D8B"/>
    <w:rsid w:val="003923F5"/>
    <w:rsid w:val="00392885"/>
    <w:rsid w:val="003A277A"/>
    <w:rsid w:val="003B3F08"/>
    <w:rsid w:val="003C7B90"/>
    <w:rsid w:val="003E4309"/>
    <w:rsid w:val="003F3035"/>
    <w:rsid w:val="003F5835"/>
    <w:rsid w:val="00402E2F"/>
    <w:rsid w:val="00405550"/>
    <w:rsid w:val="00411AE1"/>
    <w:rsid w:val="00426D50"/>
    <w:rsid w:val="00427FBE"/>
    <w:rsid w:val="00452B23"/>
    <w:rsid w:val="00460BD3"/>
    <w:rsid w:val="00477B55"/>
    <w:rsid w:val="00480984"/>
    <w:rsid w:val="004A4C07"/>
    <w:rsid w:val="004A6A11"/>
    <w:rsid w:val="004B504F"/>
    <w:rsid w:val="004C7E63"/>
    <w:rsid w:val="004D1351"/>
    <w:rsid w:val="004D32CB"/>
    <w:rsid w:val="004E004E"/>
    <w:rsid w:val="004F4877"/>
    <w:rsid w:val="0050116B"/>
    <w:rsid w:val="00501CCE"/>
    <w:rsid w:val="005044BF"/>
    <w:rsid w:val="0050752A"/>
    <w:rsid w:val="0051419B"/>
    <w:rsid w:val="00517A17"/>
    <w:rsid w:val="00540EDC"/>
    <w:rsid w:val="0054127D"/>
    <w:rsid w:val="0054460F"/>
    <w:rsid w:val="00547E2D"/>
    <w:rsid w:val="00560282"/>
    <w:rsid w:val="005667DA"/>
    <w:rsid w:val="005A134A"/>
    <w:rsid w:val="005B6FE6"/>
    <w:rsid w:val="005B766E"/>
    <w:rsid w:val="005C7ACB"/>
    <w:rsid w:val="005E0206"/>
    <w:rsid w:val="005E101C"/>
    <w:rsid w:val="005F770A"/>
    <w:rsid w:val="00610E1D"/>
    <w:rsid w:val="00621C53"/>
    <w:rsid w:val="00624E40"/>
    <w:rsid w:val="006439E2"/>
    <w:rsid w:val="00646128"/>
    <w:rsid w:val="006516C4"/>
    <w:rsid w:val="00651A6F"/>
    <w:rsid w:val="006607F1"/>
    <w:rsid w:val="0066659E"/>
    <w:rsid w:val="00682BC2"/>
    <w:rsid w:val="00683EA6"/>
    <w:rsid w:val="0069160C"/>
    <w:rsid w:val="006B603A"/>
    <w:rsid w:val="006B649D"/>
    <w:rsid w:val="006F73D4"/>
    <w:rsid w:val="006F73FF"/>
    <w:rsid w:val="007038CC"/>
    <w:rsid w:val="00715A67"/>
    <w:rsid w:val="00717E90"/>
    <w:rsid w:val="00720396"/>
    <w:rsid w:val="007244B7"/>
    <w:rsid w:val="00736184"/>
    <w:rsid w:val="0074134E"/>
    <w:rsid w:val="007421CE"/>
    <w:rsid w:val="007464C0"/>
    <w:rsid w:val="00755AFC"/>
    <w:rsid w:val="0075643B"/>
    <w:rsid w:val="00760C0D"/>
    <w:rsid w:val="00797C51"/>
    <w:rsid w:val="007B7697"/>
    <w:rsid w:val="007D608D"/>
    <w:rsid w:val="007F0E38"/>
    <w:rsid w:val="007F6095"/>
    <w:rsid w:val="007F70F6"/>
    <w:rsid w:val="00831AD8"/>
    <w:rsid w:val="00834097"/>
    <w:rsid w:val="00847631"/>
    <w:rsid w:val="0085372F"/>
    <w:rsid w:val="00861CB8"/>
    <w:rsid w:val="00870E4B"/>
    <w:rsid w:val="008727DB"/>
    <w:rsid w:val="00875BDA"/>
    <w:rsid w:val="00883C42"/>
    <w:rsid w:val="00890AD1"/>
    <w:rsid w:val="008B2C8A"/>
    <w:rsid w:val="008B4A46"/>
    <w:rsid w:val="008E0750"/>
    <w:rsid w:val="008F1AF2"/>
    <w:rsid w:val="008F31A8"/>
    <w:rsid w:val="00930262"/>
    <w:rsid w:val="00931CD3"/>
    <w:rsid w:val="00933C12"/>
    <w:rsid w:val="00937573"/>
    <w:rsid w:val="0094462C"/>
    <w:rsid w:val="009517EF"/>
    <w:rsid w:val="009869F0"/>
    <w:rsid w:val="00992C37"/>
    <w:rsid w:val="00995EE7"/>
    <w:rsid w:val="009A7006"/>
    <w:rsid w:val="009A7DE8"/>
    <w:rsid w:val="009B54EE"/>
    <w:rsid w:val="009C4006"/>
    <w:rsid w:val="009E1926"/>
    <w:rsid w:val="009E41A0"/>
    <w:rsid w:val="009E79F2"/>
    <w:rsid w:val="00A01BED"/>
    <w:rsid w:val="00A25E57"/>
    <w:rsid w:val="00A34E35"/>
    <w:rsid w:val="00A60AA2"/>
    <w:rsid w:val="00A70CAF"/>
    <w:rsid w:val="00A733D8"/>
    <w:rsid w:val="00A750D5"/>
    <w:rsid w:val="00A86034"/>
    <w:rsid w:val="00A9180C"/>
    <w:rsid w:val="00A96E02"/>
    <w:rsid w:val="00AA1CE0"/>
    <w:rsid w:val="00AA2BF4"/>
    <w:rsid w:val="00AC3EF7"/>
    <w:rsid w:val="00AC4B2E"/>
    <w:rsid w:val="00AD7CC1"/>
    <w:rsid w:val="00AE721B"/>
    <w:rsid w:val="00AE7F2D"/>
    <w:rsid w:val="00B126F6"/>
    <w:rsid w:val="00B206A0"/>
    <w:rsid w:val="00B21238"/>
    <w:rsid w:val="00B25A98"/>
    <w:rsid w:val="00B25DE6"/>
    <w:rsid w:val="00B30696"/>
    <w:rsid w:val="00B33286"/>
    <w:rsid w:val="00B34B9A"/>
    <w:rsid w:val="00B358AE"/>
    <w:rsid w:val="00B413BD"/>
    <w:rsid w:val="00B53159"/>
    <w:rsid w:val="00B55F09"/>
    <w:rsid w:val="00B56FB4"/>
    <w:rsid w:val="00B71130"/>
    <w:rsid w:val="00B72E55"/>
    <w:rsid w:val="00B827D1"/>
    <w:rsid w:val="00B83F9E"/>
    <w:rsid w:val="00B928D0"/>
    <w:rsid w:val="00BC3C61"/>
    <w:rsid w:val="00BC750A"/>
    <w:rsid w:val="00BD2B64"/>
    <w:rsid w:val="00BD7493"/>
    <w:rsid w:val="00BF0768"/>
    <w:rsid w:val="00BF3B8C"/>
    <w:rsid w:val="00C002CF"/>
    <w:rsid w:val="00C01838"/>
    <w:rsid w:val="00C05F3B"/>
    <w:rsid w:val="00C07E15"/>
    <w:rsid w:val="00C216B0"/>
    <w:rsid w:val="00C23E33"/>
    <w:rsid w:val="00C251E9"/>
    <w:rsid w:val="00C60726"/>
    <w:rsid w:val="00C677D2"/>
    <w:rsid w:val="00C7639E"/>
    <w:rsid w:val="00CA01C3"/>
    <w:rsid w:val="00CB43D8"/>
    <w:rsid w:val="00CC3187"/>
    <w:rsid w:val="00CD3CA0"/>
    <w:rsid w:val="00CD69CC"/>
    <w:rsid w:val="00CE268D"/>
    <w:rsid w:val="00CF612D"/>
    <w:rsid w:val="00CF63ED"/>
    <w:rsid w:val="00D13AA7"/>
    <w:rsid w:val="00D2438B"/>
    <w:rsid w:val="00D457D4"/>
    <w:rsid w:val="00D45AFB"/>
    <w:rsid w:val="00D464BE"/>
    <w:rsid w:val="00D511D6"/>
    <w:rsid w:val="00D72346"/>
    <w:rsid w:val="00D7751D"/>
    <w:rsid w:val="00D83356"/>
    <w:rsid w:val="00D900EA"/>
    <w:rsid w:val="00DA37FE"/>
    <w:rsid w:val="00DB325E"/>
    <w:rsid w:val="00DB4146"/>
    <w:rsid w:val="00DB5C3F"/>
    <w:rsid w:val="00DB62A5"/>
    <w:rsid w:val="00DC0454"/>
    <w:rsid w:val="00DD613A"/>
    <w:rsid w:val="00DF0665"/>
    <w:rsid w:val="00DF4078"/>
    <w:rsid w:val="00DF4080"/>
    <w:rsid w:val="00E16158"/>
    <w:rsid w:val="00E22FE3"/>
    <w:rsid w:val="00E25477"/>
    <w:rsid w:val="00E32E4F"/>
    <w:rsid w:val="00E428D0"/>
    <w:rsid w:val="00E44895"/>
    <w:rsid w:val="00E44E50"/>
    <w:rsid w:val="00E619F6"/>
    <w:rsid w:val="00E74F30"/>
    <w:rsid w:val="00E8790B"/>
    <w:rsid w:val="00E95670"/>
    <w:rsid w:val="00EA338B"/>
    <w:rsid w:val="00EC04A4"/>
    <w:rsid w:val="00EC35DF"/>
    <w:rsid w:val="00ED2C1C"/>
    <w:rsid w:val="00ED404F"/>
    <w:rsid w:val="00ED4ACF"/>
    <w:rsid w:val="00EE0DD3"/>
    <w:rsid w:val="00EF02ED"/>
    <w:rsid w:val="00EF57A3"/>
    <w:rsid w:val="00F3720F"/>
    <w:rsid w:val="00F401A6"/>
    <w:rsid w:val="00F41E40"/>
    <w:rsid w:val="00F474D3"/>
    <w:rsid w:val="00F53E58"/>
    <w:rsid w:val="00F54344"/>
    <w:rsid w:val="00F66B6F"/>
    <w:rsid w:val="00F83FC3"/>
    <w:rsid w:val="00F853A3"/>
    <w:rsid w:val="00F877FF"/>
    <w:rsid w:val="00FC3331"/>
    <w:rsid w:val="00FF1B26"/>
    <w:rsid w:val="00FF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9A660DE"/>
  <w15:docId w15:val="{A03EB273-1D6F-475F-9A56-5372569B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3F5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382D8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382D8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382D8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382D8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382D8B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82D8B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82D8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82D8B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382D8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82D8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82D8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382D8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382D8B"/>
    <w:pPr>
      <w:ind w:left="900" w:hanging="900"/>
    </w:pPr>
  </w:style>
  <w:style w:type="paragraph" w:styleId="TDC1">
    <w:name w:val="toc 1"/>
    <w:basedOn w:val="Normal"/>
    <w:next w:val="Normal"/>
    <w:uiPriority w:val="39"/>
    <w:rsid w:val="00382D8B"/>
    <w:pPr>
      <w:spacing w:before="120" w:after="120"/>
    </w:pPr>
    <w:rPr>
      <w:rFonts w:asciiTheme="minorHAnsi" w:hAnsiTheme="minorHAnsi"/>
      <w:b/>
      <w:bCs/>
      <w:caps/>
    </w:rPr>
  </w:style>
  <w:style w:type="paragraph" w:styleId="TDC2">
    <w:name w:val="toc 2"/>
    <w:basedOn w:val="Normal"/>
    <w:next w:val="Normal"/>
    <w:uiPriority w:val="39"/>
    <w:rsid w:val="00382D8B"/>
    <w:pPr>
      <w:ind w:left="200"/>
    </w:pPr>
    <w:rPr>
      <w:rFonts w:asciiTheme="minorHAnsi" w:hAnsiTheme="minorHAnsi"/>
      <w:smallCaps/>
    </w:rPr>
  </w:style>
  <w:style w:type="paragraph" w:styleId="TDC3">
    <w:name w:val="toc 3"/>
    <w:basedOn w:val="Normal"/>
    <w:next w:val="Normal"/>
    <w:semiHidden/>
    <w:rsid w:val="00382D8B"/>
    <w:pPr>
      <w:ind w:left="400"/>
    </w:pPr>
    <w:rPr>
      <w:rFonts w:asciiTheme="minorHAnsi" w:hAnsiTheme="minorHAnsi"/>
      <w:i/>
      <w:iCs/>
    </w:rPr>
  </w:style>
  <w:style w:type="paragraph" w:styleId="Encabezado">
    <w:name w:val="header"/>
    <w:basedOn w:val="Normal"/>
    <w:rsid w:val="00382D8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382D8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382D8B"/>
  </w:style>
  <w:style w:type="paragraph" w:customStyle="1" w:styleId="Bullet1">
    <w:name w:val="Bullet1"/>
    <w:basedOn w:val="Normal"/>
    <w:rsid w:val="00382D8B"/>
    <w:pPr>
      <w:ind w:left="720" w:hanging="432"/>
    </w:pPr>
  </w:style>
  <w:style w:type="paragraph" w:customStyle="1" w:styleId="Bullet2">
    <w:name w:val="Bullet2"/>
    <w:basedOn w:val="Normal"/>
    <w:rsid w:val="00382D8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382D8B"/>
    <w:pPr>
      <w:keepLines/>
      <w:spacing w:after="120"/>
    </w:pPr>
  </w:style>
  <w:style w:type="paragraph" w:styleId="Textoindependiente">
    <w:name w:val="Body Text"/>
    <w:basedOn w:val="Normal"/>
    <w:rsid w:val="00382D8B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382D8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382D8B"/>
    <w:rPr>
      <w:sz w:val="20"/>
      <w:vertAlign w:val="superscript"/>
    </w:rPr>
  </w:style>
  <w:style w:type="paragraph" w:styleId="Textonotapie">
    <w:name w:val="footnote text"/>
    <w:basedOn w:val="Normal"/>
    <w:semiHidden/>
    <w:rsid w:val="00382D8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382D8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382D8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82D8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82D8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382D8B"/>
    <w:pPr>
      <w:ind w:left="6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382D8B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382D8B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382D8B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382D8B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382D8B"/>
    <w:pPr>
      <w:ind w:left="1600"/>
    </w:pPr>
    <w:rPr>
      <w:rFonts w:asciiTheme="minorHAnsi" w:hAnsiTheme="minorHAnsi"/>
      <w:sz w:val="18"/>
      <w:szCs w:val="18"/>
    </w:rPr>
  </w:style>
  <w:style w:type="paragraph" w:styleId="Textoindependiente2">
    <w:name w:val="Body Text 2"/>
    <w:basedOn w:val="Normal"/>
    <w:rsid w:val="00382D8B"/>
    <w:rPr>
      <w:i/>
      <w:color w:val="0000FF"/>
    </w:rPr>
  </w:style>
  <w:style w:type="paragraph" w:styleId="Sangradetextonormal">
    <w:name w:val="Body Text Indent"/>
    <w:basedOn w:val="Normal"/>
    <w:rsid w:val="00382D8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82D8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82D8B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DB5C3F"/>
    <w:pPr>
      <w:spacing w:after="120" w:line="360" w:lineRule="auto"/>
      <w:ind w:left="720"/>
      <w:jc w:val="both"/>
    </w:pPr>
    <w:rPr>
      <w:rFonts w:ascii="Arial" w:hAnsi="Arial" w:cs="Arial"/>
      <w:lang w:val="es-ES"/>
    </w:rPr>
  </w:style>
  <w:style w:type="character" w:styleId="Hipervnculo">
    <w:name w:val="Hyperlink"/>
    <w:basedOn w:val="Fuentedeprrafopredeter"/>
    <w:uiPriority w:val="99"/>
    <w:rsid w:val="00382D8B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9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9B1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3923F5"/>
    <w:rPr>
      <w:rFonts w:ascii="Arial" w:hAnsi="Arial"/>
      <w:b/>
      <w:lang w:val="en-US" w:eastAsia="en-US"/>
    </w:rPr>
  </w:style>
  <w:style w:type="paragraph" w:styleId="Prrafodelista">
    <w:name w:val="List Paragraph"/>
    <w:basedOn w:val="Normal"/>
    <w:uiPriority w:val="34"/>
    <w:qFormat/>
    <w:rsid w:val="003923F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F02ED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3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NTRO~1\AppData\Local\Temp\Rar$DIa0.363\Especificaci&#243;n%20del%20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6E5A01-74FB-471E-9A26-717AB454B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Especificación del Caso de Uso.dot</Template>
  <TotalTime>1</TotalTime>
  <Pages>5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</vt:lpstr>
    </vt:vector>
  </TitlesOfParts>
  <Company>Banco de la Nación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</dc:title>
  <dc:subject>&lt;Nombre del Proyecto&gt;</dc:subject>
  <dc:creator>CENTRO PRODUCCIÓN</dc:creator>
  <cp:lastModifiedBy>Alexander</cp:lastModifiedBy>
  <cp:revision>2</cp:revision>
  <cp:lastPrinted>2005-11-22T18:51:00Z</cp:lastPrinted>
  <dcterms:created xsi:type="dcterms:W3CDTF">2019-07-01T20:21:00Z</dcterms:created>
  <dcterms:modified xsi:type="dcterms:W3CDTF">2019-07-01T20:21:00Z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