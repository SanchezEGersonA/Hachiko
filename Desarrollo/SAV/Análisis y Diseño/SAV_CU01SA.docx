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E441D" w14:textId="11D2CC9A" w:rsidR="006F73FF" w:rsidRPr="00844527" w:rsidRDefault="00B90996">
      <w:pPr>
        <w:pStyle w:val="Ttulo"/>
        <w:jc w:val="right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Sistema de Aula Virtual</w:t>
      </w:r>
    </w:p>
    <w:p w14:paraId="56580252" w14:textId="77777777" w:rsidR="006F73FF" w:rsidRPr="00844527" w:rsidRDefault="00AE7F2D">
      <w:pPr>
        <w:pStyle w:val="Ttulo"/>
        <w:jc w:val="right"/>
        <w:rPr>
          <w:rFonts w:ascii="Times New Roman" w:hAnsi="Times New Roman"/>
          <w:lang w:val="es-ES"/>
        </w:rPr>
      </w:pPr>
      <w:r w:rsidRPr="00844527">
        <w:rPr>
          <w:rFonts w:ascii="Times New Roman" w:hAnsi="Times New Roman"/>
        </w:rPr>
        <w:fldChar w:fldCharType="begin"/>
      </w:r>
      <w:r w:rsidRPr="00844527">
        <w:rPr>
          <w:rFonts w:ascii="Times New Roman" w:hAnsi="Times New Roman"/>
          <w:lang w:val="es-ES"/>
        </w:rPr>
        <w:instrText xml:space="preserve"> TITLE  \* MERGEFORMAT </w:instrText>
      </w:r>
      <w:r w:rsidRPr="00844527">
        <w:rPr>
          <w:rFonts w:ascii="Times New Roman" w:hAnsi="Times New Roman"/>
        </w:rPr>
        <w:fldChar w:fldCharType="separate"/>
      </w:r>
      <w:r w:rsidR="00E22FE3" w:rsidRPr="00844527">
        <w:rPr>
          <w:rFonts w:ascii="Times New Roman" w:hAnsi="Times New Roman"/>
          <w:lang w:val="es-ES"/>
        </w:rPr>
        <w:t>Especificación de</w:t>
      </w:r>
      <w:r w:rsidR="00847631" w:rsidRPr="00844527">
        <w:rPr>
          <w:rFonts w:ascii="Times New Roman" w:hAnsi="Times New Roman"/>
          <w:lang w:val="es-ES"/>
        </w:rPr>
        <w:t xml:space="preserve"> Caso de Uso</w:t>
      </w:r>
      <w:r w:rsidRPr="00844527">
        <w:rPr>
          <w:rFonts w:ascii="Times New Roman" w:hAnsi="Times New Roman"/>
          <w:lang w:val="es-ES"/>
        </w:rPr>
        <w:fldChar w:fldCharType="end"/>
      </w:r>
    </w:p>
    <w:p w14:paraId="095DF250" w14:textId="0C5770E4" w:rsidR="00831AD8" w:rsidRPr="00844527" w:rsidRDefault="00831AD8" w:rsidP="00831AD8">
      <w:pPr>
        <w:jc w:val="right"/>
        <w:rPr>
          <w:b/>
          <w:i/>
          <w:color w:val="0070C0"/>
          <w:sz w:val="36"/>
          <w:lang w:val="es-ES"/>
        </w:rPr>
      </w:pPr>
      <w:r w:rsidRPr="00844527">
        <w:rPr>
          <w:b/>
          <w:color w:val="0070C0"/>
          <w:sz w:val="36"/>
          <w:lang w:val="es-ES"/>
        </w:rPr>
        <w:t>CUS</w:t>
      </w:r>
      <w:r w:rsidR="003F248E">
        <w:rPr>
          <w:b/>
          <w:color w:val="0070C0"/>
          <w:sz w:val="36"/>
          <w:lang w:val="es-ES"/>
        </w:rPr>
        <w:t>001</w:t>
      </w:r>
      <w:r w:rsidRPr="00844527">
        <w:rPr>
          <w:b/>
          <w:color w:val="0070C0"/>
          <w:sz w:val="36"/>
          <w:lang w:val="es-ES"/>
        </w:rPr>
        <w:t>–</w:t>
      </w:r>
      <w:r w:rsidR="00B90996">
        <w:rPr>
          <w:b/>
          <w:color w:val="0070C0"/>
          <w:sz w:val="36"/>
          <w:lang w:val="es-ES"/>
        </w:rPr>
        <w:t xml:space="preserve"> Subir Archivo</w:t>
      </w:r>
    </w:p>
    <w:p w14:paraId="74259777" w14:textId="77777777" w:rsidR="006F73FF" w:rsidRPr="00844527" w:rsidRDefault="006F73FF">
      <w:pPr>
        <w:pStyle w:val="Ttulo"/>
        <w:jc w:val="right"/>
        <w:rPr>
          <w:rFonts w:ascii="Times New Roman" w:hAnsi="Times New Roman"/>
          <w:lang w:val="es-ES"/>
        </w:rPr>
      </w:pPr>
    </w:p>
    <w:p w14:paraId="6130971B" w14:textId="2279366C" w:rsidR="006F73FF" w:rsidRPr="00844527" w:rsidRDefault="003F248E" w:rsidP="000101D7">
      <w:pPr>
        <w:pStyle w:val="Ttulo"/>
        <w:jc w:val="right"/>
        <w:rPr>
          <w:rFonts w:ascii="Times New Roman" w:hAnsi="Times New Roman"/>
          <w:sz w:val="28"/>
          <w:lang w:val="es-ES"/>
        </w:rPr>
      </w:pPr>
      <w:r>
        <w:rPr>
          <w:rFonts w:ascii="Times New Roman" w:hAnsi="Times New Roman"/>
          <w:sz w:val="28"/>
          <w:lang w:val="es-ES"/>
        </w:rPr>
        <w:t>Versión 1.</w:t>
      </w:r>
      <w:r w:rsidR="00B90996">
        <w:rPr>
          <w:rFonts w:ascii="Times New Roman" w:hAnsi="Times New Roman"/>
          <w:sz w:val="28"/>
          <w:lang w:val="es-ES"/>
        </w:rPr>
        <w:t>0</w:t>
      </w:r>
    </w:p>
    <w:p w14:paraId="2021CFC9" w14:textId="77777777" w:rsidR="00CD3CA0" w:rsidRPr="00DF4080" w:rsidRDefault="00CD3CA0" w:rsidP="00CD3CA0">
      <w:pPr>
        <w:rPr>
          <w:lang w:val="es-ES"/>
        </w:rPr>
      </w:pPr>
    </w:p>
    <w:p w14:paraId="4C2D17DA" w14:textId="77777777" w:rsidR="00CD3CA0" w:rsidRPr="00DF4080" w:rsidRDefault="00CD3CA0" w:rsidP="00CD3CA0">
      <w:pPr>
        <w:rPr>
          <w:lang w:val="es-ES"/>
        </w:rPr>
      </w:pPr>
    </w:p>
    <w:p w14:paraId="78F8EB1F" w14:textId="77777777" w:rsidR="00CD3CA0" w:rsidRPr="00DF4080" w:rsidRDefault="00CD3CA0" w:rsidP="00CD3CA0">
      <w:pPr>
        <w:rPr>
          <w:lang w:val="es-ES"/>
        </w:rPr>
      </w:pPr>
    </w:p>
    <w:p w14:paraId="0060F7CE" w14:textId="77777777" w:rsidR="00CD3CA0" w:rsidRPr="00DF4080" w:rsidRDefault="00CD3CA0" w:rsidP="00CD3CA0">
      <w:pPr>
        <w:rPr>
          <w:lang w:val="es-ES"/>
        </w:rPr>
      </w:pPr>
    </w:p>
    <w:p w14:paraId="230F50E9" w14:textId="77777777" w:rsidR="00CD3CA0" w:rsidRPr="00DF4080" w:rsidRDefault="00CD3CA0" w:rsidP="00CD3CA0">
      <w:pPr>
        <w:rPr>
          <w:lang w:val="es-ES"/>
        </w:rPr>
      </w:pPr>
    </w:p>
    <w:p w14:paraId="1D9FC188" w14:textId="77777777" w:rsidR="00CD3CA0" w:rsidRPr="00DF4080" w:rsidRDefault="00CD3CA0" w:rsidP="00CD3CA0">
      <w:pPr>
        <w:rPr>
          <w:lang w:val="es-ES"/>
        </w:rPr>
      </w:pPr>
    </w:p>
    <w:p w14:paraId="14D039D4" w14:textId="77777777" w:rsidR="00CD3CA0" w:rsidRPr="00DF4080" w:rsidRDefault="00CD3CA0" w:rsidP="00CD3CA0">
      <w:pPr>
        <w:rPr>
          <w:lang w:val="es-ES"/>
        </w:rPr>
      </w:pPr>
    </w:p>
    <w:p w14:paraId="13472F11" w14:textId="77777777" w:rsidR="00CD3CA0" w:rsidRPr="00DF4080" w:rsidRDefault="00CD3CA0" w:rsidP="00CD3CA0">
      <w:pPr>
        <w:rPr>
          <w:lang w:val="es-ES"/>
        </w:rPr>
      </w:pPr>
    </w:p>
    <w:p w14:paraId="2CE569BB" w14:textId="77777777" w:rsidR="00CD3CA0" w:rsidRPr="00DF4080" w:rsidRDefault="00CD3CA0" w:rsidP="00CD3CA0">
      <w:pPr>
        <w:rPr>
          <w:lang w:val="es-ES"/>
        </w:rPr>
      </w:pPr>
    </w:p>
    <w:p w14:paraId="7815FA81" w14:textId="77777777" w:rsidR="00CD3CA0" w:rsidRPr="00DF4080" w:rsidRDefault="00CD3CA0" w:rsidP="00CD3CA0">
      <w:pPr>
        <w:rPr>
          <w:lang w:val="es-ES"/>
        </w:rPr>
      </w:pPr>
    </w:p>
    <w:p w14:paraId="7E382351" w14:textId="77777777" w:rsidR="00CD3CA0" w:rsidRPr="00DF4080" w:rsidRDefault="00CD3CA0" w:rsidP="00CD3CA0">
      <w:pPr>
        <w:rPr>
          <w:lang w:val="es-ES"/>
        </w:rPr>
      </w:pPr>
    </w:p>
    <w:p w14:paraId="4AAFCF63" w14:textId="77777777" w:rsidR="00CD3CA0" w:rsidRPr="00DF4080" w:rsidRDefault="00CD3CA0" w:rsidP="00CD3CA0">
      <w:pPr>
        <w:rPr>
          <w:lang w:val="es-ES"/>
        </w:rPr>
      </w:pPr>
    </w:p>
    <w:p w14:paraId="55B3F7A2" w14:textId="77777777" w:rsidR="00CD3CA0" w:rsidRPr="00DF4080" w:rsidRDefault="00CD3CA0" w:rsidP="00CD3CA0">
      <w:pPr>
        <w:rPr>
          <w:lang w:val="es-ES"/>
        </w:rPr>
      </w:pPr>
    </w:p>
    <w:p w14:paraId="742FE68D" w14:textId="77777777" w:rsidR="00CD3CA0" w:rsidRPr="00DF4080" w:rsidRDefault="00CD3CA0" w:rsidP="00CD3CA0">
      <w:pPr>
        <w:rPr>
          <w:lang w:val="es-ES"/>
        </w:rPr>
      </w:pPr>
    </w:p>
    <w:p w14:paraId="6CACB438" w14:textId="77777777" w:rsidR="00CD3CA0" w:rsidRPr="00DF4080" w:rsidRDefault="00CD3CA0" w:rsidP="00CD3CA0">
      <w:pPr>
        <w:rPr>
          <w:lang w:val="es-ES"/>
        </w:rPr>
      </w:pPr>
    </w:p>
    <w:p w14:paraId="388AB211" w14:textId="77777777" w:rsidR="00CD3CA0" w:rsidRPr="00DF4080" w:rsidRDefault="00CD3CA0" w:rsidP="00CD3CA0">
      <w:pPr>
        <w:rPr>
          <w:lang w:val="es-ES"/>
        </w:rPr>
      </w:pPr>
    </w:p>
    <w:p w14:paraId="3BDE1B68" w14:textId="77777777" w:rsidR="00CD3CA0" w:rsidRPr="00DF4080" w:rsidRDefault="00CD3CA0" w:rsidP="00CD3CA0">
      <w:pPr>
        <w:rPr>
          <w:lang w:val="es-ES"/>
        </w:rPr>
      </w:pPr>
    </w:p>
    <w:p w14:paraId="52CE2777" w14:textId="77777777" w:rsidR="00CD3CA0" w:rsidRPr="00DF4080" w:rsidRDefault="00CD3CA0" w:rsidP="00CD3CA0">
      <w:pPr>
        <w:rPr>
          <w:lang w:val="es-ES"/>
        </w:rPr>
      </w:pPr>
    </w:p>
    <w:p w14:paraId="49CCF365" w14:textId="77777777" w:rsidR="00CD3CA0" w:rsidRPr="00DF4080" w:rsidRDefault="00CD3CA0" w:rsidP="00CD3CA0">
      <w:pPr>
        <w:rPr>
          <w:lang w:val="es-ES"/>
        </w:rPr>
      </w:pPr>
    </w:p>
    <w:p w14:paraId="56A24A7F" w14:textId="77777777" w:rsidR="00CD3CA0" w:rsidRPr="00DF4080" w:rsidRDefault="00CD3CA0" w:rsidP="00CD3CA0">
      <w:pPr>
        <w:rPr>
          <w:lang w:val="es-ES"/>
        </w:rPr>
      </w:pPr>
    </w:p>
    <w:p w14:paraId="2B10DE0D" w14:textId="77777777" w:rsidR="00CD3CA0" w:rsidRPr="00DF4080" w:rsidRDefault="00CD3CA0" w:rsidP="00CD3CA0">
      <w:pPr>
        <w:rPr>
          <w:lang w:val="es-ES"/>
        </w:rPr>
      </w:pPr>
    </w:p>
    <w:p w14:paraId="4123727D" w14:textId="77777777" w:rsidR="00CD3CA0" w:rsidRPr="00DF4080" w:rsidRDefault="00CD3CA0" w:rsidP="00CD3CA0">
      <w:pPr>
        <w:rPr>
          <w:lang w:val="es-ES"/>
        </w:rPr>
      </w:pPr>
    </w:p>
    <w:p w14:paraId="07EBF01E" w14:textId="77777777" w:rsidR="00CD3CA0" w:rsidRPr="00DF4080" w:rsidRDefault="00CD3CA0" w:rsidP="00CD3CA0">
      <w:pPr>
        <w:rPr>
          <w:lang w:val="es-ES"/>
        </w:rPr>
      </w:pPr>
    </w:p>
    <w:p w14:paraId="0167660D" w14:textId="77777777" w:rsidR="00CD3CA0" w:rsidRPr="00DF4080" w:rsidRDefault="00CD3CA0" w:rsidP="00CD3CA0">
      <w:pPr>
        <w:rPr>
          <w:lang w:val="es-ES"/>
        </w:rPr>
      </w:pPr>
    </w:p>
    <w:p w14:paraId="76C2A835" w14:textId="77777777" w:rsidR="00CD3CA0" w:rsidRPr="00DF4080" w:rsidRDefault="00CD3CA0" w:rsidP="00CD3CA0">
      <w:pPr>
        <w:rPr>
          <w:lang w:val="es-ES"/>
        </w:rPr>
      </w:pPr>
    </w:p>
    <w:p w14:paraId="24BBEEE5" w14:textId="77777777" w:rsidR="00CD3CA0" w:rsidRPr="00DF4080" w:rsidRDefault="00CD3CA0" w:rsidP="00CD3CA0">
      <w:pPr>
        <w:rPr>
          <w:lang w:val="es-ES"/>
        </w:rPr>
      </w:pPr>
    </w:p>
    <w:p w14:paraId="58C88CF3" w14:textId="77777777" w:rsidR="00CD3CA0" w:rsidRPr="00DF4080" w:rsidRDefault="00CD3CA0" w:rsidP="00CD3CA0">
      <w:pPr>
        <w:rPr>
          <w:lang w:val="es-ES"/>
        </w:rPr>
      </w:pPr>
    </w:p>
    <w:p w14:paraId="20D4243D" w14:textId="77777777" w:rsidR="00CD3CA0" w:rsidRPr="00DF4080" w:rsidRDefault="00CD3CA0" w:rsidP="00CD3CA0">
      <w:pPr>
        <w:rPr>
          <w:lang w:val="es-ES"/>
        </w:rPr>
      </w:pPr>
    </w:p>
    <w:p w14:paraId="057F0976" w14:textId="77777777" w:rsidR="00CD3CA0" w:rsidRPr="00DF4080" w:rsidRDefault="00CD3CA0" w:rsidP="00CD3CA0">
      <w:pPr>
        <w:rPr>
          <w:lang w:val="es-ES"/>
        </w:rPr>
      </w:pPr>
    </w:p>
    <w:p w14:paraId="759AAA69" w14:textId="18BC03CF" w:rsidR="00CD3CA0" w:rsidRPr="00844527" w:rsidRDefault="002E59B1" w:rsidP="00CD3CA0">
      <w:pPr>
        <w:jc w:val="center"/>
        <w:rPr>
          <w:b/>
          <w:sz w:val="28"/>
          <w:lang w:val="es-ES"/>
        </w:rPr>
      </w:pPr>
      <w:r w:rsidRPr="00844527">
        <w:rPr>
          <w:b/>
          <w:sz w:val="28"/>
          <w:lang w:val="es-ES"/>
        </w:rPr>
        <w:t xml:space="preserve">Lima, </w:t>
      </w:r>
      <w:r w:rsidR="000101D7" w:rsidRPr="00844527">
        <w:rPr>
          <w:b/>
          <w:sz w:val="28"/>
          <w:lang w:val="es-ES"/>
        </w:rPr>
        <w:t>201</w:t>
      </w:r>
      <w:r w:rsidR="00B90996">
        <w:rPr>
          <w:b/>
          <w:sz w:val="28"/>
          <w:lang w:val="es-ES"/>
        </w:rPr>
        <w:t>9</w:t>
      </w:r>
    </w:p>
    <w:p w14:paraId="49888757" w14:textId="77777777" w:rsidR="006F73FF" w:rsidRPr="008E0750" w:rsidRDefault="006F73FF">
      <w:pPr>
        <w:rPr>
          <w:rFonts w:ascii="Arial" w:hAnsi="Arial" w:cs="Arial"/>
          <w:b/>
          <w:sz w:val="28"/>
          <w:lang w:val="es-ES"/>
        </w:rPr>
      </w:pPr>
    </w:p>
    <w:p w14:paraId="15BCDE90" w14:textId="77777777" w:rsidR="006F73FF" w:rsidRPr="00DF4080" w:rsidRDefault="006F73FF">
      <w:pPr>
        <w:rPr>
          <w:lang w:val="es-ES"/>
        </w:rPr>
        <w:sectPr w:rsidR="006F73FF" w:rsidRPr="00DF4080" w:rsidSect="003B3F08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id w:val="-115529665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0"/>
          <w:szCs w:val="20"/>
        </w:rPr>
      </w:sdtEndPr>
      <w:sdtContent>
        <w:p w14:paraId="3442A1F1" w14:textId="0EEB5016" w:rsidR="000C6292" w:rsidRDefault="000C6292">
          <w:pPr>
            <w:pStyle w:val="TtuloTDC"/>
          </w:pPr>
          <w:r>
            <w:t>Contenido</w:t>
          </w:r>
        </w:p>
        <w:p w14:paraId="180DA87F" w14:textId="16476110" w:rsidR="000C6292" w:rsidRDefault="000C6292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rPr>
              <w:b w:val="0"/>
              <w:bCs w:val="0"/>
              <w:lang w:val="es-PE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lang w:val="es-PE"/>
            </w:rPr>
            <w:fldChar w:fldCharType="separate"/>
          </w:r>
          <w:hyperlink w:anchor="_Toc12997143" w:history="1">
            <w:r w:rsidRPr="00D2092F">
              <w:rPr>
                <w:rStyle w:val="Hipervnculo"/>
                <w:rFonts w:cs="Arial"/>
                <w:noProof/>
                <w:lang w:val="es-E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D96A" w14:textId="4FDF9B8D" w:rsidR="000C6292" w:rsidRDefault="000C6292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12997144" w:history="1">
            <w:r w:rsidRPr="00D2092F">
              <w:rPr>
                <w:rStyle w:val="Hipervnculo"/>
                <w:rFonts w:cs="Arial"/>
                <w:noProof/>
                <w:lang w:val="es-E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Flujo Básico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2AA12" w14:textId="372A096B" w:rsidR="000C6292" w:rsidRDefault="000C6292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12997145" w:history="1">
            <w:r w:rsidRPr="00D2092F">
              <w:rPr>
                <w:rStyle w:val="Hipervnculo"/>
                <w:rFonts w:cs="Arial"/>
                <w:noProof/>
                <w:lang w:val="es-E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6A54" w14:textId="6F3CF3CA" w:rsidR="000C6292" w:rsidRDefault="000C6292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2997146" w:history="1">
            <w:r w:rsidRPr="00D2092F">
              <w:rPr>
                <w:rStyle w:val="Hipervnculo"/>
                <w:noProof/>
                <w:lang w:val="es-ES"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noProof/>
                <w:lang w:val="es-ES"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E0AD" w14:textId="16C124A5" w:rsidR="000C6292" w:rsidRDefault="000C6292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12997147" w:history="1">
            <w:r w:rsidRPr="00D2092F">
              <w:rPr>
                <w:rStyle w:val="Hipervnculo"/>
                <w:rFonts w:cs="Arial"/>
                <w:noProof/>
                <w:lang w:val="es-PE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FD41" w14:textId="4FCDAF0C" w:rsidR="000C6292" w:rsidRDefault="000C6292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12997148" w:history="1">
            <w:r w:rsidRPr="00D2092F">
              <w:rPr>
                <w:rStyle w:val="Hipervnculo"/>
                <w:rFonts w:cs="Arial"/>
                <w:noProof/>
                <w:lang w:val="es-ES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Escenarios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6721" w14:textId="0DB825DC" w:rsidR="000C6292" w:rsidRDefault="000C6292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12997149" w:history="1">
            <w:r w:rsidRPr="00D2092F">
              <w:rPr>
                <w:rStyle w:val="Hipervnculo"/>
                <w:rFonts w:cs="Arial"/>
                <w:noProof/>
                <w:lang w:val="es-ES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1F86" w14:textId="031CCD84" w:rsidR="000C6292" w:rsidRDefault="000C6292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2997150" w:history="1">
            <w:r w:rsidRPr="00D2092F">
              <w:rPr>
                <w:rStyle w:val="Hipervnculo"/>
                <w:rFonts w:cs="Arial"/>
                <w:noProof/>
                <w:lang w:val="es-ES"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Haber iniciado sesión y estar en algún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3CE9" w14:textId="5396EE4A" w:rsidR="000C6292" w:rsidRDefault="000C6292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12997151" w:history="1">
            <w:r w:rsidRPr="00D2092F">
              <w:rPr>
                <w:rStyle w:val="Hipervnculo"/>
                <w:rFonts w:cs="Arial"/>
                <w:noProof/>
                <w:lang w:val="es-ES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Post-Condiciones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7955" w14:textId="56327A53" w:rsidR="000C6292" w:rsidRDefault="000C6292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2997152" w:history="1">
            <w:r w:rsidRPr="00D2092F">
              <w:rPr>
                <w:rStyle w:val="Hipervnculo"/>
                <w:rFonts w:cs="Arial"/>
                <w:noProof/>
                <w:lang w:val="es-ES"/>
              </w:rPr>
              <w:t>7.1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Archivo cargado correctamente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7EAE" w14:textId="3494195F" w:rsidR="000C6292" w:rsidRDefault="000C6292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12997153" w:history="1">
            <w:r w:rsidRPr="00D2092F">
              <w:rPr>
                <w:rStyle w:val="Hipervnculo"/>
                <w:rFonts w:cs="Arial"/>
                <w:noProof/>
                <w:lang w:val="es-ES"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Puntos de Inclusión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BA05" w14:textId="2F88DFB8" w:rsidR="000C6292" w:rsidRDefault="000C6292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12997154" w:history="1">
            <w:r w:rsidRPr="00D2092F">
              <w:rPr>
                <w:rStyle w:val="Hipervnculo"/>
                <w:rFonts w:cs="Arial"/>
                <w:noProof/>
                <w:lang w:val="es-ES"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Puntos de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1F5D" w14:textId="262A355A" w:rsidR="000C6292" w:rsidRDefault="000C6292">
          <w:pPr>
            <w:pStyle w:val="TDC1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12997155" w:history="1">
            <w:r w:rsidRPr="00D2092F">
              <w:rPr>
                <w:rStyle w:val="Hipervnculo"/>
                <w:rFonts w:cs="Arial"/>
                <w:noProof/>
                <w:lang w:val="es-ES"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32E9" w14:textId="2FB54078" w:rsidR="000C6292" w:rsidRDefault="000C6292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2997156" w:history="1">
            <w:r w:rsidRPr="00D2092F">
              <w:rPr>
                <w:rStyle w:val="Hipervnculo"/>
                <w:rFonts w:cs="Arial"/>
                <w:noProof/>
                <w:lang w:val="es-ES"/>
              </w:rPr>
              <w:t>10.1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D2092F">
              <w:rPr>
                <w:rStyle w:val="Hipervnculo"/>
                <w:rFonts w:cs="Arial"/>
                <w:noProof/>
                <w:lang w:val="es-ES"/>
              </w:rPr>
              <w:t>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5870" w14:textId="57771847" w:rsidR="000C6292" w:rsidRDefault="000C6292">
          <w:r>
            <w:rPr>
              <w:b/>
              <w:bCs/>
              <w:lang w:val="es-ES"/>
            </w:rPr>
            <w:fldChar w:fldCharType="end"/>
          </w:r>
        </w:p>
      </w:sdtContent>
    </w:sdt>
    <w:p w14:paraId="04434B1D" w14:textId="271BB03E" w:rsidR="00B90996" w:rsidRPr="00F35F0C" w:rsidRDefault="006F73FF" w:rsidP="00B90996">
      <w:pPr>
        <w:pStyle w:val="Ttulo"/>
        <w:rPr>
          <w:rFonts w:ascii="Times New Roman" w:hAnsi="Times New Roman"/>
          <w:lang w:val="es-PE"/>
        </w:rPr>
      </w:pPr>
      <w:bookmarkStart w:id="0" w:name="_GoBack"/>
      <w:bookmarkEnd w:id="0"/>
      <w:r w:rsidRPr="00DF4080">
        <w:rPr>
          <w:lang w:val="es-ES"/>
        </w:rPr>
        <w:br w:type="page"/>
      </w:r>
      <w:r w:rsidR="00B90996" w:rsidRPr="00F35F0C">
        <w:rPr>
          <w:rFonts w:ascii="Times New Roman" w:hAnsi="Times New Roman"/>
          <w:lang w:val="es-PE"/>
        </w:rPr>
        <w:lastRenderedPageBreak/>
        <w:t>Historial de las Revisiones</w:t>
      </w:r>
    </w:p>
    <w:p w14:paraId="24A550C8" w14:textId="77777777" w:rsidR="00B90996" w:rsidRPr="00F35F0C" w:rsidRDefault="00B90996" w:rsidP="00B90996">
      <w:pPr>
        <w:rPr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0996" w:rsidRPr="00F35F0C" w14:paraId="0FD18E5D" w14:textId="77777777" w:rsidTr="006925D9">
        <w:tc>
          <w:tcPr>
            <w:tcW w:w="2304" w:type="dxa"/>
          </w:tcPr>
          <w:p w14:paraId="7518D9CD" w14:textId="77777777" w:rsidR="00B90996" w:rsidRPr="00F35F0C" w:rsidRDefault="00B90996" w:rsidP="006925D9">
            <w:pPr>
              <w:pStyle w:val="Tabletext"/>
              <w:jc w:val="center"/>
              <w:rPr>
                <w:b/>
                <w:lang w:val="es-PE"/>
              </w:rPr>
            </w:pPr>
            <w:r w:rsidRPr="00F35F0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14:paraId="556882CF" w14:textId="77777777" w:rsidR="00B90996" w:rsidRPr="00F35F0C" w:rsidRDefault="00B90996" w:rsidP="006925D9">
            <w:pPr>
              <w:pStyle w:val="Tabletext"/>
              <w:jc w:val="center"/>
              <w:rPr>
                <w:b/>
                <w:lang w:val="es-PE"/>
              </w:rPr>
            </w:pPr>
            <w:r w:rsidRPr="00F35F0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14:paraId="256F2A6C" w14:textId="77777777" w:rsidR="00B90996" w:rsidRPr="00F35F0C" w:rsidRDefault="00B90996" w:rsidP="006925D9">
            <w:pPr>
              <w:pStyle w:val="Tabletext"/>
              <w:jc w:val="center"/>
              <w:rPr>
                <w:b/>
                <w:lang w:val="es-PE"/>
              </w:rPr>
            </w:pPr>
            <w:r w:rsidRPr="00F35F0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14:paraId="34BB484D" w14:textId="77777777" w:rsidR="00B90996" w:rsidRPr="00F35F0C" w:rsidRDefault="00B90996" w:rsidP="006925D9">
            <w:pPr>
              <w:pStyle w:val="Tabletext"/>
              <w:jc w:val="center"/>
              <w:rPr>
                <w:b/>
                <w:lang w:val="es-PE"/>
              </w:rPr>
            </w:pPr>
            <w:r w:rsidRPr="00F35F0C">
              <w:rPr>
                <w:b/>
                <w:lang w:val="es-PE"/>
              </w:rPr>
              <w:t>Autor</w:t>
            </w:r>
          </w:p>
        </w:tc>
      </w:tr>
      <w:tr w:rsidR="00B90996" w:rsidRPr="00F35F0C" w14:paraId="2646EEE8" w14:textId="77777777" w:rsidTr="006925D9">
        <w:tc>
          <w:tcPr>
            <w:tcW w:w="2304" w:type="dxa"/>
            <w:vAlign w:val="center"/>
          </w:tcPr>
          <w:p w14:paraId="754F37D6" w14:textId="7E2FFD9C" w:rsidR="00B90996" w:rsidRPr="00F35F0C" w:rsidRDefault="00B90996" w:rsidP="006925D9">
            <w:pPr>
              <w:pStyle w:val="Tabletext"/>
              <w:spacing w:after="0"/>
              <w:jc w:val="center"/>
              <w:rPr>
                <w:lang w:val="es-PE"/>
              </w:rPr>
            </w:pPr>
            <w:r w:rsidRPr="00F35F0C">
              <w:rPr>
                <w:lang w:val="es-PE"/>
              </w:rPr>
              <w:t>0</w:t>
            </w:r>
            <w:r>
              <w:rPr>
                <w:lang w:val="es-PE"/>
              </w:rPr>
              <w:t>2</w:t>
            </w:r>
            <w:r w:rsidRPr="00F35F0C">
              <w:rPr>
                <w:lang w:val="es-PE"/>
              </w:rPr>
              <w:t>/0</w:t>
            </w:r>
            <w:r>
              <w:rPr>
                <w:lang w:val="es-PE"/>
              </w:rPr>
              <w:t>7</w:t>
            </w:r>
            <w:r w:rsidRPr="00F35F0C">
              <w:rPr>
                <w:lang w:val="es-PE"/>
              </w:rPr>
              <w:t>/1</w:t>
            </w:r>
            <w:r>
              <w:rPr>
                <w:lang w:val="es-PE"/>
              </w:rPr>
              <w:t>9</w:t>
            </w:r>
          </w:p>
        </w:tc>
        <w:tc>
          <w:tcPr>
            <w:tcW w:w="1152" w:type="dxa"/>
            <w:vAlign w:val="center"/>
          </w:tcPr>
          <w:p w14:paraId="7B1DF377" w14:textId="0EF63F63" w:rsidR="00B90996" w:rsidRPr="00F35F0C" w:rsidRDefault="00B90996" w:rsidP="006925D9">
            <w:pPr>
              <w:pStyle w:val="Tabletext"/>
              <w:spacing w:after="0"/>
              <w:jc w:val="center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  <w:vAlign w:val="center"/>
          </w:tcPr>
          <w:p w14:paraId="47121DA2" w14:textId="77777777" w:rsidR="00B90996" w:rsidRPr="00F35F0C" w:rsidRDefault="00B90996" w:rsidP="006925D9">
            <w:pPr>
              <w:pStyle w:val="Tabletext"/>
              <w:spacing w:after="0"/>
              <w:rPr>
                <w:lang w:val="es-PE"/>
              </w:rPr>
            </w:pPr>
            <w:r w:rsidRPr="00F35F0C">
              <w:rPr>
                <w:lang w:val="es-PE"/>
              </w:rPr>
              <w:t>Creación de la Especificación del CUS</w:t>
            </w:r>
          </w:p>
          <w:p w14:paraId="1D079E01" w14:textId="48FFE9A7" w:rsidR="00B90996" w:rsidRPr="00F35F0C" w:rsidRDefault="00B90996" w:rsidP="006925D9">
            <w:pPr>
              <w:pStyle w:val="Tabletext"/>
              <w:spacing w:after="0"/>
              <w:rPr>
                <w:lang w:val="es-PE"/>
              </w:rPr>
            </w:pPr>
            <w:r>
              <w:rPr>
                <w:lang w:val="es-PE"/>
              </w:rPr>
              <w:t>Subir Archivo</w:t>
            </w:r>
          </w:p>
        </w:tc>
        <w:tc>
          <w:tcPr>
            <w:tcW w:w="2304" w:type="dxa"/>
            <w:vAlign w:val="center"/>
          </w:tcPr>
          <w:p w14:paraId="48455126" w14:textId="0946617F" w:rsidR="00B90996" w:rsidRPr="00F35F0C" w:rsidRDefault="00B90996" w:rsidP="006925D9">
            <w:pPr>
              <w:pStyle w:val="Tabletext"/>
              <w:spacing w:after="0"/>
              <w:rPr>
                <w:lang w:val="es-PE"/>
              </w:rPr>
            </w:pPr>
            <w:r>
              <w:rPr>
                <w:lang w:val="es-PE"/>
              </w:rPr>
              <w:t>Sanchez Esparza, Gerson Antony</w:t>
            </w:r>
          </w:p>
        </w:tc>
      </w:tr>
    </w:tbl>
    <w:p w14:paraId="2A0105AB" w14:textId="77777777" w:rsidR="00B90996" w:rsidRDefault="00B90996" w:rsidP="005044BF">
      <w:pPr>
        <w:pStyle w:val="Ttulo"/>
        <w:tabs>
          <w:tab w:val="right" w:pos="8789"/>
        </w:tabs>
        <w:spacing w:line="360" w:lineRule="auto"/>
        <w:rPr>
          <w:lang w:val="es-ES"/>
        </w:rPr>
      </w:pPr>
      <w:r>
        <w:rPr>
          <w:lang w:val="es-ES"/>
        </w:rPr>
        <w:br w:type="page"/>
      </w:r>
    </w:p>
    <w:p w14:paraId="4CDB8F78" w14:textId="1A076D83" w:rsidR="006F73FF" w:rsidRPr="00F35F0C" w:rsidRDefault="002B5FEB" w:rsidP="005044BF">
      <w:pPr>
        <w:pStyle w:val="Ttulo"/>
        <w:tabs>
          <w:tab w:val="right" w:pos="8789"/>
        </w:tabs>
        <w:spacing w:line="360" w:lineRule="auto"/>
        <w:rPr>
          <w:rFonts w:ascii="Times New Roman" w:hAnsi="Times New Roman"/>
          <w:lang w:val="es-ES"/>
        </w:rPr>
      </w:pPr>
      <w:r w:rsidRPr="00F35F0C">
        <w:rPr>
          <w:rFonts w:ascii="Times New Roman" w:hAnsi="Times New Roman"/>
        </w:rPr>
        <w:lastRenderedPageBreak/>
        <w:fldChar w:fldCharType="begin"/>
      </w:r>
      <w:r w:rsidRPr="00B90996">
        <w:rPr>
          <w:rFonts w:ascii="Times New Roman" w:hAnsi="Times New Roman"/>
          <w:lang w:val="es-PE"/>
        </w:rPr>
        <w:instrText xml:space="preserve"> TITLE  \* MERGEFORMAT </w:instrText>
      </w:r>
      <w:r w:rsidRPr="00F35F0C">
        <w:rPr>
          <w:rFonts w:ascii="Times New Roman" w:hAnsi="Times New Roman"/>
        </w:rPr>
        <w:fldChar w:fldCharType="separate"/>
      </w:r>
      <w:r w:rsidR="00847631" w:rsidRPr="00F35F0C">
        <w:rPr>
          <w:rFonts w:ascii="Times New Roman" w:hAnsi="Times New Roman"/>
          <w:lang w:val="es-ES"/>
        </w:rPr>
        <w:t>Especificación del Caso de Uso</w:t>
      </w:r>
      <w:r w:rsidRPr="00F35F0C">
        <w:rPr>
          <w:rFonts w:ascii="Times New Roman" w:hAnsi="Times New Roman"/>
          <w:lang w:val="es-ES"/>
        </w:rPr>
        <w:fldChar w:fldCharType="end"/>
      </w:r>
    </w:p>
    <w:p w14:paraId="1E1BCF54" w14:textId="77777777" w:rsidR="00EF02ED" w:rsidRPr="00EF02ED" w:rsidRDefault="00EF02ED" w:rsidP="00EF02ED">
      <w:pPr>
        <w:rPr>
          <w:lang w:val="es-ES"/>
        </w:rPr>
      </w:pPr>
    </w:p>
    <w:p w14:paraId="2BED901A" w14:textId="77777777" w:rsidR="009A7DE8" w:rsidRPr="00B90996" w:rsidRDefault="009A7DE8" w:rsidP="007038CC">
      <w:pPr>
        <w:pStyle w:val="Ttulo1"/>
        <w:spacing w:line="360" w:lineRule="auto"/>
        <w:ind w:left="720" w:hanging="436"/>
        <w:rPr>
          <w:rFonts w:cs="Arial"/>
          <w:szCs w:val="24"/>
          <w:lang w:val="es-ES"/>
        </w:rPr>
      </w:pPr>
      <w:bookmarkStart w:id="1" w:name="_Toc126600383"/>
      <w:bookmarkStart w:id="2" w:name="_Toc498506770"/>
      <w:bookmarkStart w:id="3" w:name="_Toc423410239"/>
      <w:bookmarkStart w:id="4" w:name="_Toc425054505"/>
      <w:bookmarkStart w:id="5" w:name="_Toc12997143"/>
      <w:r w:rsidRPr="00B90996">
        <w:rPr>
          <w:rFonts w:cs="Arial"/>
          <w:szCs w:val="24"/>
          <w:lang w:val="es-ES"/>
        </w:rPr>
        <w:t>Descripción Breve</w:t>
      </w:r>
      <w:bookmarkEnd w:id="1"/>
      <w:bookmarkEnd w:id="2"/>
      <w:bookmarkEnd w:id="5"/>
    </w:p>
    <w:p w14:paraId="53BDECF7" w14:textId="16DD01B8" w:rsidR="009A7DE8" w:rsidRPr="00B90996" w:rsidRDefault="00F853A3" w:rsidP="00B90996">
      <w:pPr>
        <w:pStyle w:val="InfoBlue"/>
        <w:rPr>
          <w:rFonts w:ascii="Arial" w:hAnsi="Arial" w:cs="Arial"/>
        </w:rPr>
      </w:pPr>
      <w:r w:rsidRPr="00B90996">
        <w:rPr>
          <w:rFonts w:ascii="Arial" w:hAnsi="Arial" w:cs="Arial"/>
        </w:rPr>
        <w:t xml:space="preserve">Caso de uso que permite </w:t>
      </w:r>
      <w:r w:rsidR="00B90996">
        <w:rPr>
          <w:rFonts w:ascii="Arial" w:hAnsi="Arial" w:cs="Arial"/>
        </w:rPr>
        <w:t xml:space="preserve">que el </w:t>
      </w:r>
      <w:r w:rsidR="00B90996">
        <w:rPr>
          <w:rFonts w:ascii="Arial" w:hAnsi="Arial" w:cs="Arial"/>
          <w:b/>
          <w:bCs/>
        </w:rPr>
        <w:t>Alumno</w:t>
      </w:r>
      <w:r w:rsidR="00B90996">
        <w:rPr>
          <w:rFonts w:ascii="Arial" w:hAnsi="Arial" w:cs="Arial"/>
        </w:rPr>
        <w:t xml:space="preserve"> subir un archivo al aula virtual para que el profesor lo pueda visualizar, esto es aplicado para las asignaciones o trabajos que deje el </w:t>
      </w:r>
      <w:r w:rsidR="00B90996">
        <w:rPr>
          <w:rFonts w:ascii="Arial" w:hAnsi="Arial" w:cs="Arial"/>
          <w:b/>
          <w:bCs/>
        </w:rPr>
        <w:t>Profesor.</w:t>
      </w:r>
      <w:r w:rsidR="00B90996">
        <w:rPr>
          <w:rFonts w:ascii="Arial" w:hAnsi="Arial" w:cs="Arial"/>
        </w:rPr>
        <w:t xml:space="preserve"> </w:t>
      </w:r>
    </w:p>
    <w:p w14:paraId="3838B06C" w14:textId="77777777" w:rsidR="009A7DE8" w:rsidRPr="00B90996" w:rsidRDefault="00D464BE" w:rsidP="007038CC">
      <w:pPr>
        <w:pStyle w:val="Ttulo1"/>
        <w:widowControl/>
        <w:spacing w:line="360" w:lineRule="auto"/>
        <w:ind w:left="720" w:hanging="436"/>
        <w:jc w:val="both"/>
        <w:rPr>
          <w:rFonts w:cs="Arial"/>
          <w:szCs w:val="24"/>
          <w:lang w:val="es-ES"/>
        </w:rPr>
      </w:pPr>
      <w:bookmarkStart w:id="6" w:name="_Toc126600384"/>
      <w:bookmarkStart w:id="7" w:name="_Toc498506771"/>
      <w:bookmarkStart w:id="8" w:name="_Toc12997144"/>
      <w:bookmarkEnd w:id="3"/>
      <w:bookmarkEnd w:id="4"/>
      <w:r w:rsidRPr="00B90996">
        <w:rPr>
          <w:rFonts w:cs="Arial"/>
          <w:szCs w:val="24"/>
          <w:lang w:val="es-ES"/>
        </w:rPr>
        <w:t>Flujo Básico de Eventos</w:t>
      </w:r>
      <w:bookmarkEnd w:id="6"/>
      <w:bookmarkEnd w:id="7"/>
      <w:bookmarkEnd w:id="8"/>
    </w:p>
    <w:p w14:paraId="71D50044" w14:textId="6B6FBE88" w:rsidR="00F31C8A" w:rsidRPr="00B90996" w:rsidRDefault="00E12AD1" w:rsidP="000B3431">
      <w:pPr>
        <w:pStyle w:val="Textoindependiente"/>
        <w:numPr>
          <w:ilvl w:val="1"/>
          <w:numId w:val="2"/>
        </w:numPr>
        <w:tabs>
          <w:tab w:val="clear" w:pos="1440"/>
        </w:tabs>
        <w:spacing w:line="360" w:lineRule="auto"/>
        <w:ind w:left="1134" w:hanging="283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caso de caso inicia cuando el alumno tiene tareas pendientes por entregar.</w:t>
      </w:r>
    </w:p>
    <w:p w14:paraId="714C427B" w14:textId="57D8451A" w:rsidR="003A77F7" w:rsidRPr="00B90996" w:rsidRDefault="00E12AD1" w:rsidP="00E12AD1">
      <w:pPr>
        <w:pStyle w:val="Textoindependiente"/>
        <w:numPr>
          <w:ilvl w:val="1"/>
          <w:numId w:val="2"/>
        </w:numPr>
        <w:tabs>
          <w:tab w:val="clear" w:pos="1440"/>
        </w:tabs>
        <w:spacing w:line="360" w:lineRule="auto"/>
        <w:ind w:left="1134" w:hanging="283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el solicita al alumno cargar su archivo para la completación de la tarea.</w:t>
      </w:r>
    </w:p>
    <w:p w14:paraId="159F54E2" w14:textId="63C749B8" w:rsidR="003A77F7" w:rsidRPr="00B90996" w:rsidRDefault="00E12AD1" w:rsidP="003A77F7">
      <w:pPr>
        <w:pStyle w:val="Textoindependiente"/>
        <w:numPr>
          <w:ilvl w:val="1"/>
          <w:numId w:val="2"/>
        </w:numPr>
        <w:tabs>
          <w:tab w:val="clear" w:pos="1440"/>
          <w:tab w:val="num" w:pos="1134"/>
        </w:tabs>
        <w:spacing w:line="360" w:lineRule="auto"/>
        <w:ind w:left="1134" w:hanging="283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Alumno selecciona el archivo a cargar.</w:t>
      </w:r>
    </w:p>
    <w:p w14:paraId="1C8820AB" w14:textId="687515A8" w:rsidR="00166CBE" w:rsidRPr="00B90996" w:rsidRDefault="00E12AD1" w:rsidP="00166CBE">
      <w:pPr>
        <w:pStyle w:val="Textoindependiente"/>
        <w:numPr>
          <w:ilvl w:val="1"/>
          <w:numId w:val="2"/>
        </w:numPr>
        <w:tabs>
          <w:tab w:val="clear" w:pos="1440"/>
          <w:tab w:val="num" w:pos="1134"/>
        </w:tabs>
        <w:spacing w:line="360" w:lineRule="auto"/>
        <w:ind w:left="1134" w:hanging="283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alumno culmina con enviando el archivo.</w:t>
      </w:r>
    </w:p>
    <w:p w14:paraId="61F9F4F6" w14:textId="3AECDEDE" w:rsidR="005044BF" w:rsidRPr="00B90996" w:rsidRDefault="005044BF" w:rsidP="007038CC">
      <w:pPr>
        <w:pStyle w:val="Ttulo1"/>
        <w:spacing w:line="360" w:lineRule="auto"/>
        <w:ind w:left="720" w:hanging="436"/>
        <w:jc w:val="both"/>
        <w:rPr>
          <w:rFonts w:cs="Arial"/>
          <w:szCs w:val="24"/>
          <w:lang w:val="es-ES"/>
        </w:rPr>
      </w:pPr>
      <w:bookmarkStart w:id="9" w:name="_Toc498506772"/>
      <w:bookmarkStart w:id="10" w:name="_Toc12997145"/>
      <w:r w:rsidRPr="00B90996">
        <w:rPr>
          <w:rFonts w:cs="Arial"/>
          <w:szCs w:val="24"/>
          <w:lang w:val="es-ES"/>
        </w:rPr>
        <w:t>Flujos Alternativos</w:t>
      </w:r>
      <w:bookmarkEnd w:id="9"/>
      <w:bookmarkEnd w:id="10"/>
    </w:p>
    <w:p w14:paraId="4D377DF9" w14:textId="36F9485C" w:rsidR="0005241B" w:rsidRDefault="00E12AD1" w:rsidP="00E12AD1">
      <w:pPr>
        <w:pStyle w:val="Ttulo2"/>
        <w:ind w:left="709"/>
        <w:rPr>
          <w:sz w:val="24"/>
          <w:szCs w:val="24"/>
          <w:lang w:val="es-ES"/>
        </w:rPr>
      </w:pPr>
      <w:bookmarkStart w:id="11" w:name="_Toc12997146"/>
      <w:r>
        <w:rPr>
          <w:sz w:val="24"/>
          <w:szCs w:val="24"/>
          <w:lang w:val="es-ES"/>
        </w:rPr>
        <w:t>Error</w:t>
      </w:r>
      <w:bookmarkEnd w:id="11"/>
    </w:p>
    <w:p w14:paraId="1B3A328B" w14:textId="3B6E3DF0" w:rsidR="00E12AD1" w:rsidRPr="00E12AD1" w:rsidRDefault="00E12AD1" w:rsidP="00E12AD1">
      <w:pPr>
        <w:ind w:left="127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genera un error cuando el Alumno quiere subir un archivo demasiado pesado, le notificará con una alerta, especificando el error.</w:t>
      </w:r>
    </w:p>
    <w:p w14:paraId="6CDE732E" w14:textId="47E2CD2F" w:rsidR="00B54D47" w:rsidRPr="00E12AD1" w:rsidRDefault="005044BF" w:rsidP="00E12AD1">
      <w:pPr>
        <w:pStyle w:val="Ttulo1"/>
        <w:spacing w:line="360" w:lineRule="auto"/>
        <w:ind w:left="720" w:hanging="436"/>
        <w:jc w:val="both"/>
        <w:rPr>
          <w:rFonts w:cs="Arial"/>
          <w:szCs w:val="24"/>
          <w:lang w:val="es-PE"/>
        </w:rPr>
      </w:pPr>
      <w:bookmarkStart w:id="12" w:name="_Toc498506773"/>
      <w:bookmarkStart w:id="13" w:name="_Toc12997147"/>
      <w:r w:rsidRPr="00B90996">
        <w:rPr>
          <w:rFonts w:cs="Arial"/>
          <w:szCs w:val="24"/>
          <w:lang w:val="es-ES"/>
        </w:rPr>
        <w:t>Excepciones</w:t>
      </w:r>
      <w:bookmarkStart w:id="14" w:name="_Toc126600387"/>
      <w:bookmarkStart w:id="15" w:name="_Toc423410251"/>
      <w:bookmarkStart w:id="16" w:name="_Toc425054510"/>
      <w:bookmarkEnd w:id="12"/>
      <w:bookmarkEnd w:id="13"/>
    </w:p>
    <w:p w14:paraId="2CF595A9" w14:textId="62E65FDC" w:rsidR="009A7DE8" w:rsidRDefault="00077429" w:rsidP="00B54D47">
      <w:pPr>
        <w:pStyle w:val="Ttulo1"/>
        <w:ind w:firstLine="284"/>
        <w:rPr>
          <w:rFonts w:cs="Arial"/>
          <w:szCs w:val="24"/>
          <w:lang w:val="es-ES"/>
        </w:rPr>
      </w:pPr>
      <w:bookmarkStart w:id="17" w:name="_Toc498506775"/>
      <w:bookmarkStart w:id="18" w:name="_Toc12997148"/>
      <w:r w:rsidRPr="00B90996">
        <w:rPr>
          <w:rFonts w:cs="Arial"/>
          <w:szCs w:val="24"/>
          <w:lang w:val="es-ES"/>
        </w:rPr>
        <w:t>Escenarios Claves</w:t>
      </w:r>
      <w:bookmarkEnd w:id="14"/>
      <w:bookmarkEnd w:id="17"/>
      <w:bookmarkEnd w:id="18"/>
    </w:p>
    <w:p w14:paraId="3AF86851" w14:textId="0C5CF63C" w:rsidR="00E12AD1" w:rsidRPr="00E12AD1" w:rsidRDefault="00E12AD1" w:rsidP="00E12AD1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E12AD1">
        <w:rPr>
          <w:rFonts w:ascii="Arial" w:hAnsi="Arial" w:cs="Arial"/>
          <w:sz w:val="24"/>
          <w:szCs w:val="24"/>
          <w:lang w:val="es-ES"/>
        </w:rPr>
        <w:t xml:space="preserve">No aplica </w:t>
      </w:r>
    </w:p>
    <w:p w14:paraId="688F2FD0" w14:textId="77777777" w:rsidR="009A7DE8" w:rsidRPr="00B90996" w:rsidRDefault="00077429" w:rsidP="007038CC">
      <w:pPr>
        <w:pStyle w:val="Ttulo1"/>
        <w:widowControl/>
        <w:spacing w:line="360" w:lineRule="auto"/>
        <w:ind w:left="720" w:hanging="436"/>
        <w:jc w:val="both"/>
        <w:rPr>
          <w:rFonts w:cs="Arial"/>
          <w:szCs w:val="24"/>
          <w:lang w:val="es-ES"/>
        </w:rPr>
      </w:pPr>
      <w:bookmarkStart w:id="19" w:name="_Toc126600388"/>
      <w:bookmarkStart w:id="20" w:name="_Toc498506777"/>
      <w:bookmarkStart w:id="21" w:name="_Toc12997149"/>
      <w:bookmarkEnd w:id="15"/>
      <w:bookmarkEnd w:id="16"/>
      <w:r w:rsidRPr="00B90996">
        <w:rPr>
          <w:rFonts w:cs="Arial"/>
          <w:szCs w:val="24"/>
          <w:lang w:val="es-ES"/>
        </w:rPr>
        <w:t>Precondiciones</w:t>
      </w:r>
      <w:bookmarkEnd w:id="19"/>
      <w:bookmarkEnd w:id="20"/>
      <w:bookmarkEnd w:id="21"/>
    </w:p>
    <w:p w14:paraId="582A2EBB" w14:textId="3568308B" w:rsidR="009A7DE8" w:rsidRPr="00B90996" w:rsidRDefault="00E12AD1" w:rsidP="007038CC">
      <w:pPr>
        <w:pStyle w:val="Ttulo2"/>
        <w:widowControl/>
        <w:spacing w:line="360" w:lineRule="auto"/>
        <w:ind w:left="1134" w:hanging="425"/>
        <w:jc w:val="both"/>
        <w:rPr>
          <w:rFonts w:cs="Arial"/>
          <w:sz w:val="24"/>
          <w:szCs w:val="24"/>
          <w:lang w:val="es-ES"/>
        </w:rPr>
      </w:pPr>
      <w:bookmarkStart w:id="22" w:name="_Toc12997150"/>
      <w:r>
        <w:rPr>
          <w:rFonts w:cs="Arial"/>
          <w:sz w:val="24"/>
          <w:szCs w:val="24"/>
          <w:lang w:val="es-ES"/>
        </w:rPr>
        <w:t>Haber iniciado sesión y estar en algún curso</w:t>
      </w:r>
      <w:bookmarkEnd w:id="22"/>
    </w:p>
    <w:p w14:paraId="654F928C" w14:textId="5FCCC07C" w:rsidR="00230036" w:rsidRPr="00B90996" w:rsidRDefault="00230036" w:rsidP="007038CC">
      <w:pPr>
        <w:spacing w:line="360" w:lineRule="auto"/>
        <w:ind w:left="414" w:firstLine="720"/>
        <w:jc w:val="both"/>
        <w:rPr>
          <w:rFonts w:ascii="Arial" w:hAnsi="Arial" w:cs="Arial"/>
          <w:b/>
          <w:i/>
          <w:sz w:val="24"/>
          <w:szCs w:val="24"/>
          <w:lang w:val="es-PE"/>
        </w:rPr>
      </w:pPr>
      <w:r w:rsidRPr="00B90996">
        <w:rPr>
          <w:rFonts w:ascii="Arial" w:hAnsi="Arial" w:cs="Arial"/>
          <w:sz w:val="24"/>
          <w:szCs w:val="24"/>
          <w:lang w:val="es-PE"/>
        </w:rPr>
        <w:t xml:space="preserve">El </w:t>
      </w:r>
      <w:r w:rsidR="00E12AD1">
        <w:rPr>
          <w:rFonts w:ascii="Arial" w:hAnsi="Arial" w:cs="Arial"/>
          <w:sz w:val="24"/>
          <w:szCs w:val="24"/>
          <w:lang w:val="es-PE"/>
        </w:rPr>
        <w:t>Alumno estará en la pantalla del curso seleccionado</w:t>
      </w:r>
    </w:p>
    <w:p w14:paraId="38B6042A" w14:textId="77777777" w:rsidR="009A7DE8" w:rsidRPr="00B90996" w:rsidRDefault="00077429" w:rsidP="007038CC">
      <w:pPr>
        <w:pStyle w:val="Ttulo1"/>
        <w:widowControl/>
        <w:spacing w:line="360" w:lineRule="auto"/>
        <w:ind w:left="720" w:hanging="436"/>
        <w:jc w:val="both"/>
        <w:rPr>
          <w:rFonts w:cs="Arial"/>
          <w:szCs w:val="24"/>
          <w:lang w:val="es-ES"/>
        </w:rPr>
      </w:pPr>
      <w:bookmarkStart w:id="23" w:name="_Toc126600390"/>
      <w:bookmarkStart w:id="24" w:name="_Toc498506779"/>
      <w:bookmarkStart w:id="25" w:name="_Toc12997151"/>
      <w:proofErr w:type="gramStart"/>
      <w:r w:rsidRPr="00B90996">
        <w:rPr>
          <w:rFonts w:cs="Arial"/>
          <w:szCs w:val="24"/>
          <w:lang w:val="es-ES"/>
        </w:rPr>
        <w:t>Post-Condiciones</w:t>
      </w:r>
      <w:bookmarkEnd w:id="23"/>
      <w:bookmarkEnd w:id="24"/>
      <w:bookmarkEnd w:id="25"/>
      <w:proofErr w:type="gramEnd"/>
    </w:p>
    <w:p w14:paraId="39CA8A09" w14:textId="3ABF4247" w:rsidR="009A7DE8" w:rsidRPr="00B90996" w:rsidRDefault="00E12AD1" w:rsidP="007038CC">
      <w:pPr>
        <w:pStyle w:val="Ttulo2"/>
        <w:widowControl/>
        <w:spacing w:line="360" w:lineRule="auto"/>
        <w:ind w:left="1134" w:hanging="425"/>
        <w:jc w:val="both"/>
        <w:rPr>
          <w:rFonts w:cs="Arial"/>
          <w:sz w:val="24"/>
          <w:szCs w:val="24"/>
          <w:lang w:val="es-ES"/>
        </w:rPr>
      </w:pPr>
      <w:bookmarkStart w:id="26" w:name="_Toc12997152"/>
      <w:r>
        <w:rPr>
          <w:rFonts w:cs="Arial"/>
          <w:sz w:val="24"/>
          <w:szCs w:val="24"/>
          <w:lang w:val="es-ES"/>
        </w:rPr>
        <w:t>Archivo cargado correctamente</w:t>
      </w:r>
      <w:bookmarkEnd w:id="26"/>
    </w:p>
    <w:p w14:paraId="2A1E5FC0" w14:textId="69F9C0AA" w:rsidR="00230036" w:rsidRPr="00B90996" w:rsidRDefault="00E12AD1" w:rsidP="00E12AD1">
      <w:pPr>
        <w:spacing w:line="360" w:lineRule="auto"/>
        <w:ind w:left="1134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archivo ha sido subido de manera correcta.</w:t>
      </w:r>
    </w:p>
    <w:p w14:paraId="6A4C127A" w14:textId="77777777" w:rsidR="00EE0DD3" w:rsidRPr="00B90996" w:rsidRDefault="00EE0DD3" w:rsidP="007038CC">
      <w:pPr>
        <w:pStyle w:val="Ttulo1"/>
        <w:spacing w:line="360" w:lineRule="auto"/>
        <w:ind w:left="720" w:hanging="436"/>
        <w:jc w:val="both"/>
        <w:rPr>
          <w:rFonts w:cs="Arial"/>
          <w:szCs w:val="24"/>
          <w:lang w:val="es-ES"/>
        </w:rPr>
      </w:pPr>
      <w:bookmarkStart w:id="27" w:name="_Toc498506781"/>
      <w:bookmarkStart w:id="28" w:name="_Toc126600392"/>
      <w:bookmarkStart w:id="29" w:name="_Toc12997153"/>
      <w:r w:rsidRPr="00B90996">
        <w:rPr>
          <w:rFonts w:cs="Arial"/>
          <w:szCs w:val="24"/>
          <w:lang w:val="es-ES"/>
        </w:rPr>
        <w:t>Puntos de Inclusión</w:t>
      </w:r>
      <w:bookmarkEnd w:id="27"/>
      <w:bookmarkEnd w:id="29"/>
    </w:p>
    <w:p w14:paraId="036DC856" w14:textId="77777777" w:rsidR="00EE0DD3" w:rsidRPr="00B90996" w:rsidRDefault="001D2783" w:rsidP="00875195">
      <w:pPr>
        <w:tabs>
          <w:tab w:val="left" w:pos="2505"/>
        </w:tabs>
        <w:spacing w:line="360" w:lineRule="auto"/>
        <w:ind w:left="720"/>
        <w:rPr>
          <w:rFonts w:ascii="Arial" w:hAnsi="Arial" w:cs="Arial"/>
          <w:sz w:val="24"/>
          <w:szCs w:val="24"/>
          <w:lang w:val="es-ES"/>
        </w:rPr>
      </w:pPr>
      <w:r w:rsidRPr="00B90996">
        <w:rPr>
          <w:rFonts w:ascii="Arial" w:hAnsi="Arial" w:cs="Arial"/>
          <w:sz w:val="24"/>
          <w:szCs w:val="24"/>
          <w:lang w:val="es-ES"/>
        </w:rPr>
        <w:t>No aplica.</w:t>
      </w:r>
    </w:p>
    <w:p w14:paraId="25AB41F1" w14:textId="77777777" w:rsidR="009A7DE8" w:rsidRPr="00B90996" w:rsidRDefault="00077429" w:rsidP="007038CC">
      <w:pPr>
        <w:pStyle w:val="Ttulo1"/>
        <w:spacing w:line="360" w:lineRule="auto"/>
        <w:ind w:left="720" w:hanging="436"/>
        <w:jc w:val="both"/>
        <w:rPr>
          <w:rFonts w:cs="Arial"/>
          <w:szCs w:val="24"/>
          <w:lang w:val="es-ES"/>
        </w:rPr>
      </w:pPr>
      <w:bookmarkStart w:id="30" w:name="_Toc498506782"/>
      <w:bookmarkStart w:id="31" w:name="_Toc12997154"/>
      <w:r w:rsidRPr="00B90996">
        <w:rPr>
          <w:rFonts w:cs="Arial"/>
          <w:szCs w:val="24"/>
          <w:lang w:val="es-ES"/>
        </w:rPr>
        <w:lastRenderedPageBreak/>
        <w:t>Puntos de Extensión</w:t>
      </w:r>
      <w:bookmarkEnd w:id="28"/>
      <w:bookmarkEnd w:id="30"/>
      <w:bookmarkEnd w:id="31"/>
    </w:p>
    <w:p w14:paraId="360D84F5" w14:textId="77777777" w:rsidR="009A7DE8" w:rsidRPr="00B90996" w:rsidRDefault="00230036" w:rsidP="00B90996">
      <w:pPr>
        <w:pStyle w:val="InfoBlue"/>
        <w:rPr>
          <w:rFonts w:ascii="Arial" w:hAnsi="Arial" w:cs="Arial"/>
        </w:rPr>
      </w:pPr>
      <w:r w:rsidRPr="00B90996">
        <w:rPr>
          <w:rFonts w:ascii="Arial" w:hAnsi="Arial" w:cs="Arial"/>
        </w:rPr>
        <w:t>No aplica.</w:t>
      </w:r>
    </w:p>
    <w:p w14:paraId="3FB26CA4" w14:textId="77777777" w:rsidR="003C7B90" w:rsidRPr="00B90996" w:rsidRDefault="003C7B90" w:rsidP="003C7B90">
      <w:pPr>
        <w:pStyle w:val="Ttulo1"/>
        <w:spacing w:line="360" w:lineRule="auto"/>
        <w:ind w:left="720" w:hanging="436"/>
        <w:jc w:val="both"/>
        <w:rPr>
          <w:rFonts w:cs="Arial"/>
          <w:szCs w:val="24"/>
          <w:lang w:val="es-ES"/>
        </w:rPr>
      </w:pPr>
      <w:bookmarkStart w:id="32" w:name="_Toc498506783"/>
      <w:bookmarkStart w:id="33" w:name="_Toc126600394"/>
      <w:bookmarkStart w:id="34" w:name="_Toc12997155"/>
      <w:r w:rsidRPr="00B90996">
        <w:rPr>
          <w:rFonts w:cs="Arial"/>
          <w:szCs w:val="24"/>
          <w:lang w:val="es-ES"/>
        </w:rPr>
        <w:t>Requerimientos No Funcionales</w:t>
      </w:r>
      <w:bookmarkEnd w:id="32"/>
      <w:bookmarkEnd w:id="34"/>
    </w:p>
    <w:p w14:paraId="3AFEADEA" w14:textId="77777777" w:rsidR="009A7DE8" w:rsidRPr="00B90996" w:rsidRDefault="005A48ED" w:rsidP="007038CC">
      <w:pPr>
        <w:pStyle w:val="Ttulo2"/>
        <w:widowControl/>
        <w:spacing w:line="360" w:lineRule="auto"/>
        <w:ind w:left="1134" w:hanging="425"/>
        <w:jc w:val="both"/>
        <w:rPr>
          <w:rFonts w:cs="Arial"/>
          <w:sz w:val="24"/>
          <w:szCs w:val="24"/>
          <w:lang w:val="es-ES"/>
        </w:rPr>
      </w:pPr>
      <w:bookmarkStart w:id="35" w:name="_Toc498506784"/>
      <w:bookmarkStart w:id="36" w:name="_Toc12997156"/>
      <w:bookmarkEnd w:id="33"/>
      <w:r w:rsidRPr="00B90996">
        <w:rPr>
          <w:rFonts w:cs="Arial"/>
          <w:sz w:val="24"/>
          <w:szCs w:val="24"/>
          <w:lang w:val="es-ES"/>
        </w:rPr>
        <w:t>Rendimiento</w:t>
      </w:r>
      <w:bookmarkEnd w:id="35"/>
      <w:bookmarkEnd w:id="36"/>
    </w:p>
    <w:p w14:paraId="5762B7C8" w14:textId="04E10DD3" w:rsidR="00204243" w:rsidRPr="00B90996" w:rsidRDefault="003923F5" w:rsidP="00460BD3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90996">
        <w:rPr>
          <w:rFonts w:ascii="Arial" w:hAnsi="Arial" w:cs="Arial"/>
          <w:sz w:val="24"/>
          <w:szCs w:val="24"/>
          <w:lang w:val="es-ES"/>
        </w:rPr>
        <w:t>El sistema deber</w:t>
      </w:r>
      <w:r w:rsidR="008E0750" w:rsidRPr="00B90996">
        <w:rPr>
          <w:rFonts w:ascii="Arial" w:hAnsi="Arial" w:cs="Arial"/>
          <w:sz w:val="24"/>
          <w:szCs w:val="24"/>
          <w:lang w:val="es-ES"/>
        </w:rPr>
        <w:t xml:space="preserve">á </w:t>
      </w:r>
      <w:bookmarkStart w:id="37" w:name="_Toc126600396"/>
      <w:r w:rsidR="00E12AD1">
        <w:rPr>
          <w:rFonts w:ascii="Arial" w:hAnsi="Arial" w:cs="Arial"/>
          <w:sz w:val="24"/>
          <w:szCs w:val="24"/>
          <w:lang w:val="es-ES"/>
        </w:rPr>
        <w:t>subir el archivo rápido.</w:t>
      </w:r>
    </w:p>
    <w:p w14:paraId="476CEBC1" w14:textId="77777777" w:rsidR="006E7872" w:rsidRPr="00F35F0C" w:rsidRDefault="006E7872" w:rsidP="00861CB8">
      <w:pPr>
        <w:rPr>
          <w:lang w:val="es-ES"/>
        </w:rPr>
      </w:pPr>
      <w:bookmarkStart w:id="38" w:name="_Toc126600398"/>
      <w:bookmarkEnd w:id="37"/>
    </w:p>
    <w:bookmarkEnd w:id="38"/>
    <w:p w14:paraId="5BE4A697" w14:textId="77777777" w:rsidR="006F73FF" w:rsidRPr="005304D9" w:rsidRDefault="006F73FF" w:rsidP="005304D9">
      <w:pPr>
        <w:tabs>
          <w:tab w:val="left" w:pos="6480"/>
        </w:tabs>
        <w:rPr>
          <w:rFonts w:ascii="Arial" w:hAnsi="Arial" w:cs="Arial"/>
          <w:lang w:val="es-PE"/>
        </w:rPr>
      </w:pPr>
    </w:p>
    <w:sectPr w:rsidR="006F73FF" w:rsidRPr="005304D9" w:rsidSect="00EF02ED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E261A" w14:textId="77777777" w:rsidR="00287680" w:rsidRDefault="00287680">
      <w:r>
        <w:separator/>
      </w:r>
    </w:p>
  </w:endnote>
  <w:endnote w:type="continuationSeparator" w:id="0">
    <w:p w14:paraId="2F5CBCE4" w14:textId="77777777" w:rsidR="00287680" w:rsidRDefault="0028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63083" w14:textId="77777777" w:rsidR="00D215EF" w:rsidRDefault="00D215E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D3FEEA6" w14:textId="77777777" w:rsidR="00D215EF" w:rsidRDefault="00D215E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D215EF" w14:paraId="58441A1E" w14:textId="77777777">
      <w:tc>
        <w:tcPr>
          <w:tcW w:w="3369" w:type="dxa"/>
        </w:tcPr>
        <w:p w14:paraId="4382EAC8" w14:textId="504BF7AD" w:rsidR="00D215EF" w:rsidRPr="000101D7" w:rsidRDefault="00D215EF" w:rsidP="000101D7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B90996">
            <w:rPr>
              <w:rFonts w:ascii="Arial" w:hAnsi="Arial" w:cs="Arial"/>
              <w:sz w:val="18"/>
              <w:szCs w:val="18"/>
              <w:lang w:val="es-ES"/>
            </w:rPr>
            <w:t>Sanchez Esparza</w:t>
          </w:r>
          <w:r w:rsidR="00B90996">
            <w:rPr>
              <w:rFonts w:ascii="Arial" w:hAnsi="Arial" w:cs="Arial"/>
              <w:sz w:val="18"/>
              <w:szCs w:val="18"/>
              <w:lang w:val="es-ES"/>
            </w:rPr>
            <w:br/>
            <w:t>Gerson Antony</w:t>
          </w:r>
        </w:p>
      </w:tc>
      <w:tc>
        <w:tcPr>
          <w:tcW w:w="3118" w:type="dxa"/>
          <w:vAlign w:val="center"/>
        </w:tcPr>
        <w:p w14:paraId="1075E056" w14:textId="77777777" w:rsidR="00D215EF" w:rsidRPr="00094B35" w:rsidRDefault="00D215EF" w:rsidP="006F73FF">
          <w:pPr>
            <w:jc w:val="center"/>
            <w:rPr>
              <w:rFonts w:ascii="Arial" w:hAnsi="Arial" w:cs="Arial"/>
              <w:lang w:val="es-PE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704320" behindDoc="0" locked="0" layoutInCell="1" allowOverlap="1" wp14:anchorId="3810016F" wp14:editId="5913D5DD">
                <wp:simplePos x="0" y="0"/>
                <wp:positionH relativeFrom="column">
                  <wp:posOffset>605790</wp:posOffset>
                </wp:positionH>
                <wp:positionV relativeFrom="paragraph">
                  <wp:posOffset>12700</wp:posOffset>
                </wp:positionV>
                <wp:extent cx="1416050" cy="537210"/>
                <wp:effectExtent l="0" t="0" r="0" b="0"/>
                <wp:wrapNone/>
                <wp:docPr id="3" name="Imagen 3" descr="Resultado de imagen para fisi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fisi unmsm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74"/>
                        <a:stretch/>
                      </pic:blipFill>
                      <pic:spPr bwMode="auto">
                        <a:xfrm>
                          <a:off x="0" y="0"/>
                          <a:ext cx="141605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2" w:type="dxa"/>
        </w:tcPr>
        <w:p w14:paraId="152C0961" w14:textId="77777777" w:rsidR="00D215EF" w:rsidRPr="00DB325E" w:rsidRDefault="00D215EF">
          <w:pPr>
            <w:jc w:val="right"/>
            <w:rPr>
              <w:rFonts w:ascii="Arial" w:hAnsi="Arial" w:cs="Arial"/>
              <w:sz w:val="18"/>
              <w:szCs w:val="18"/>
              <w:lang w:val="es-PE"/>
            </w:rPr>
          </w:pPr>
        </w:p>
        <w:p w14:paraId="55708250" w14:textId="77777777" w:rsidR="00D215EF" w:rsidRPr="006F73FF" w:rsidRDefault="00D215EF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51140A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287680">
            <w:fldChar w:fldCharType="begin"/>
          </w:r>
          <w:r w:rsidR="00287680">
            <w:instrText xml:space="preserve"> NUMPAGES  \* MERGEFORMAT </w:instrText>
          </w:r>
          <w:r w:rsidR="00287680">
            <w:fldChar w:fldCharType="separate"/>
          </w:r>
          <w:r w:rsidR="0051140A" w:rsidRPr="0051140A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="00287680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47AACFAF" w14:textId="77777777" w:rsidR="00D215EF" w:rsidRDefault="00D215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04438" w14:textId="77777777" w:rsidR="00D215EF" w:rsidRDefault="00D215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B39FE" w14:textId="77777777" w:rsidR="00287680" w:rsidRDefault="00287680">
      <w:r>
        <w:separator/>
      </w:r>
    </w:p>
  </w:footnote>
  <w:footnote w:type="continuationSeparator" w:id="0">
    <w:p w14:paraId="2678D461" w14:textId="77777777" w:rsidR="00287680" w:rsidRDefault="00287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80E16" w14:textId="77777777" w:rsidR="00D215EF" w:rsidRDefault="00D215EF">
    <w:pPr>
      <w:rPr>
        <w:sz w:val="24"/>
      </w:rPr>
    </w:pPr>
  </w:p>
  <w:p w14:paraId="18D13C0F" w14:textId="77777777" w:rsidR="00D215EF" w:rsidRDefault="00D215EF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03E41DB" wp14:editId="7F714925">
          <wp:simplePos x="0" y="0"/>
          <wp:positionH relativeFrom="column">
            <wp:posOffset>3427730</wp:posOffset>
          </wp:positionH>
          <wp:positionV relativeFrom="paragraph">
            <wp:posOffset>36830</wp:posOffset>
          </wp:positionV>
          <wp:extent cx="2094230" cy="560070"/>
          <wp:effectExtent l="0" t="0" r="1270" b="0"/>
          <wp:wrapSquare wrapText="bothSides"/>
          <wp:docPr id="5" name="Imagen 5" descr="Resultado de imagen para fisi unm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fisi unm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23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DF9CBAA" w14:textId="77777777" w:rsidR="00D215EF" w:rsidRDefault="00D215EF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630705C8" w14:textId="77777777" w:rsidR="00D215EF" w:rsidRDefault="00D215EF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1F75BF5F" w14:textId="77777777" w:rsidR="00D215EF" w:rsidRPr="003B3F08" w:rsidRDefault="00D215EF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033B60B4" w14:textId="77777777" w:rsidR="00D215EF" w:rsidRDefault="00D215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D215EF" w14:paraId="0B00F25F" w14:textId="77777777">
      <w:tc>
        <w:tcPr>
          <w:tcW w:w="6379" w:type="dxa"/>
        </w:tcPr>
        <w:p w14:paraId="10BA658B" w14:textId="6FE2F2EB" w:rsidR="00D215EF" w:rsidRPr="00C01838" w:rsidRDefault="00B90996">
          <w:pPr>
            <w:rPr>
              <w:rFonts w:ascii="Arial" w:hAnsi="Arial" w:cs="Arial"/>
              <w:lang w:val="es-MX"/>
            </w:rPr>
          </w:pPr>
          <w:r>
            <w:rPr>
              <w:rFonts w:ascii="Arial" w:hAnsi="Arial" w:cs="Arial"/>
              <w:lang w:val="es-MX"/>
            </w:rPr>
            <w:t>Sistema de Aula Virtual</w:t>
          </w:r>
        </w:p>
      </w:tc>
      <w:tc>
        <w:tcPr>
          <w:tcW w:w="2660" w:type="dxa"/>
        </w:tcPr>
        <w:p w14:paraId="59D63D77" w14:textId="13132B1F" w:rsidR="00D215EF" w:rsidRPr="00C01838" w:rsidRDefault="00D215EF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es-MX"/>
            </w:rPr>
          </w:pPr>
          <w:r w:rsidRPr="00C01838">
            <w:rPr>
              <w:rFonts w:ascii="Arial" w:hAnsi="Arial" w:cs="Arial"/>
              <w:lang w:val="es-MX"/>
            </w:rPr>
            <w:t xml:space="preserve">Versión:   </w:t>
          </w:r>
          <w:r w:rsidR="003F248E">
            <w:rPr>
              <w:rFonts w:ascii="Arial" w:hAnsi="Arial" w:cs="Arial"/>
              <w:lang w:val="es-MX"/>
            </w:rPr>
            <w:t>1.</w:t>
          </w:r>
          <w:r w:rsidR="00B90996">
            <w:rPr>
              <w:rFonts w:ascii="Arial" w:hAnsi="Arial" w:cs="Arial"/>
              <w:lang w:val="es-MX"/>
            </w:rPr>
            <w:t>0</w:t>
          </w:r>
        </w:p>
      </w:tc>
    </w:tr>
    <w:tr w:rsidR="00D215EF" w14:paraId="2A777B20" w14:textId="77777777">
      <w:tc>
        <w:tcPr>
          <w:tcW w:w="6379" w:type="dxa"/>
        </w:tcPr>
        <w:p w14:paraId="3E5EEED1" w14:textId="77777777" w:rsidR="00D215EF" w:rsidRPr="00C01838" w:rsidRDefault="00D215EF" w:rsidP="00204243">
          <w:pPr>
            <w:rPr>
              <w:rFonts w:ascii="Arial" w:hAnsi="Arial" w:cs="Arial"/>
              <w:lang w:val="es-MX"/>
            </w:rPr>
          </w:pPr>
          <w:r w:rsidRPr="00C01838">
            <w:rPr>
              <w:rFonts w:ascii="Arial" w:hAnsi="Arial" w:cs="Arial"/>
            </w:rPr>
            <w:fldChar w:fldCharType="begin"/>
          </w:r>
          <w:r w:rsidRPr="00C01838">
            <w:rPr>
              <w:rFonts w:ascii="Arial" w:hAnsi="Arial" w:cs="Arial"/>
              <w:lang w:val="es-ES"/>
            </w:rPr>
            <w:instrText xml:space="preserve"> TITLE  \* MERGEFORMAT </w:instrText>
          </w:r>
          <w:r w:rsidRPr="00C01838">
            <w:rPr>
              <w:rFonts w:ascii="Arial" w:hAnsi="Arial" w:cs="Arial"/>
            </w:rPr>
            <w:fldChar w:fldCharType="separate"/>
          </w:r>
          <w:r w:rsidRPr="00C01838">
            <w:rPr>
              <w:rFonts w:ascii="Arial" w:hAnsi="Arial" w:cs="Arial"/>
              <w:lang w:val="es-MX"/>
            </w:rPr>
            <w:t>Especificación del Caso de Uso</w:t>
          </w:r>
          <w:r w:rsidRPr="00C01838">
            <w:rPr>
              <w:rFonts w:ascii="Arial" w:hAnsi="Arial" w:cs="Arial"/>
              <w:lang w:val="es-MX"/>
            </w:rPr>
            <w:fldChar w:fldCharType="end"/>
          </w:r>
          <w:r w:rsidRPr="00C01838">
            <w:rPr>
              <w:rFonts w:ascii="Arial" w:hAnsi="Arial" w:cs="Arial"/>
              <w:lang w:val="es-MX"/>
            </w:rPr>
            <w:t xml:space="preserve">: </w:t>
          </w:r>
          <w:r>
            <w:rPr>
              <w:rFonts w:ascii="Arial" w:hAnsi="Arial" w:cs="Arial"/>
              <w:i/>
              <w:lang w:val="es-MX"/>
            </w:rPr>
            <w:t>Calcular estadísticas de uso</w:t>
          </w:r>
        </w:p>
      </w:tc>
      <w:tc>
        <w:tcPr>
          <w:tcW w:w="2660" w:type="dxa"/>
        </w:tcPr>
        <w:p w14:paraId="5AFCACA1" w14:textId="738691B1" w:rsidR="00D215EF" w:rsidRPr="00C01838" w:rsidRDefault="00D215EF">
          <w:pPr>
            <w:rPr>
              <w:rFonts w:ascii="Arial" w:hAnsi="Arial" w:cs="Arial"/>
              <w:lang w:val="es-MX"/>
            </w:rPr>
          </w:pPr>
          <w:r w:rsidRPr="00C01838">
            <w:rPr>
              <w:rFonts w:ascii="Arial" w:hAnsi="Arial" w:cs="Arial"/>
              <w:lang w:val="es-MX"/>
            </w:rPr>
            <w:t xml:space="preserve">Fecha:      </w:t>
          </w:r>
          <w:r w:rsidR="00B90996">
            <w:rPr>
              <w:rFonts w:ascii="Arial" w:hAnsi="Arial" w:cs="Arial"/>
              <w:lang w:val="es-MX"/>
            </w:rPr>
            <w:t>02</w:t>
          </w:r>
          <w:r w:rsidR="003F248E">
            <w:rPr>
              <w:rFonts w:ascii="Arial" w:hAnsi="Arial" w:cs="Arial"/>
              <w:lang w:val="es-MX"/>
            </w:rPr>
            <w:t>/</w:t>
          </w:r>
          <w:r w:rsidR="00B90996">
            <w:rPr>
              <w:rFonts w:ascii="Arial" w:hAnsi="Arial" w:cs="Arial"/>
              <w:lang w:val="es-MX"/>
            </w:rPr>
            <w:t>07</w:t>
          </w:r>
          <w:r w:rsidRPr="00C01838">
            <w:rPr>
              <w:rFonts w:ascii="Arial" w:hAnsi="Arial" w:cs="Arial"/>
              <w:lang w:val="es-MX"/>
            </w:rPr>
            <w:t>/201</w:t>
          </w:r>
          <w:r w:rsidR="00B90996">
            <w:rPr>
              <w:rFonts w:ascii="Arial" w:hAnsi="Arial" w:cs="Arial"/>
              <w:lang w:val="es-MX"/>
            </w:rPr>
            <w:t>9</w:t>
          </w:r>
        </w:p>
      </w:tc>
    </w:tr>
    <w:tr w:rsidR="00D215EF" w14:paraId="5E42F1D4" w14:textId="77777777">
      <w:tc>
        <w:tcPr>
          <w:tcW w:w="9039" w:type="dxa"/>
          <w:gridSpan w:val="2"/>
        </w:tcPr>
        <w:p w14:paraId="44BB3DE9" w14:textId="77777777" w:rsidR="00D215EF" w:rsidRPr="00C01838" w:rsidRDefault="00D215EF">
          <w:pPr>
            <w:rPr>
              <w:rFonts w:ascii="Arial" w:hAnsi="Arial" w:cs="Arial"/>
              <w:lang w:val="es-MX"/>
            </w:rPr>
          </w:pPr>
          <w:r w:rsidRPr="00C01838">
            <w:rPr>
              <w:rFonts w:ascii="Arial" w:hAnsi="Arial" w:cs="Arial"/>
              <w:lang w:val="es-MX"/>
            </w:rPr>
            <w:t>CUS</w:t>
          </w:r>
          <w:r>
            <w:rPr>
              <w:rFonts w:ascii="Arial" w:hAnsi="Arial" w:cs="Arial"/>
              <w:lang w:val="es-MX"/>
            </w:rPr>
            <w:t>00</w:t>
          </w:r>
          <w:r w:rsidR="003F248E">
            <w:rPr>
              <w:rFonts w:ascii="Arial" w:hAnsi="Arial" w:cs="Arial"/>
              <w:lang w:val="es-MX"/>
            </w:rPr>
            <w:t>1</w:t>
          </w:r>
        </w:p>
      </w:tc>
    </w:tr>
  </w:tbl>
  <w:p w14:paraId="49443838" w14:textId="77777777" w:rsidR="00D215EF" w:rsidRDefault="00D215E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5910E" w14:textId="77777777" w:rsidR="00D215EF" w:rsidRDefault="00D215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501378"/>
    <w:multiLevelType w:val="hybridMultilevel"/>
    <w:tmpl w:val="45B6C8D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E87698"/>
    <w:multiLevelType w:val="hybridMultilevel"/>
    <w:tmpl w:val="E8B634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E4E1C"/>
    <w:multiLevelType w:val="multilevel"/>
    <w:tmpl w:val="32CAB5E6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7DD241B3"/>
    <w:multiLevelType w:val="hybridMultilevel"/>
    <w:tmpl w:val="49140C6A"/>
    <w:lvl w:ilvl="0" w:tplc="0C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31"/>
    <w:rsid w:val="00000C55"/>
    <w:rsid w:val="0000369A"/>
    <w:rsid w:val="00004322"/>
    <w:rsid w:val="000101D7"/>
    <w:rsid w:val="00016B2F"/>
    <w:rsid w:val="00040D26"/>
    <w:rsid w:val="000446DD"/>
    <w:rsid w:val="000515D4"/>
    <w:rsid w:val="0005241B"/>
    <w:rsid w:val="00077429"/>
    <w:rsid w:val="000813EE"/>
    <w:rsid w:val="00082748"/>
    <w:rsid w:val="00085B6C"/>
    <w:rsid w:val="00086C49"/>
    <w:rsid w:val="000900A6"/>
    <w:rsid w:val="00090A0A"/>
    <w:rsid w:val="00094B35"/>
    <w:rsid w:val="000969D5"/>
    <w:rsid w:val="00097ACE"/>
    <w:rsid w:val="000A5C4C"/>
    <w:rsid w:val="000B3431"/>
    <w:rsid w:val="000B4825"/>
    <w:rsid w:val="000B6E52"/>
    <w:rsid w:val="000C5C81"/>
    <w:rsid w:val="000C6292"/>
    <w:rsid w:val="000D3A27"/>
    <w:rsid w:val="000D4CE6"/>
    <w:rsid w:val="000E68A2"/>
    <w:rsid w:val="000F030E"/>
    <w:rsid w:val="001136C1"/>
    <w:rsid w:val="00121750"/>
    <w:rsid w:val="00150F32"/>
    <w:rsid w:val="00163C52"/>
    <w:rsid w:val="001653D7"/>
    <w:rsid w:val="00166CBE"/>
    <w:rsid w:val="00170899"/>
    <w:rsid w:val="0018758F"/>
    <w:rsid w:val="00195565"/>
    <w:rsid w:val="001D2783"/>
    <w:rsid w:val="001E38FF"/>
    <w:rsid w:val="001F62BE"/>
    <w:rsid w:val="00204243"/>
    <w:rsid w:val="002056EF"/>
    <w:rsid w:val="0021080E"/>
    <w:rsid w:val="00221B4E"/>
    <w:rsid w:val="00227B90"/>
    <w:rsid w:val="00230036"/>
    <w:rsid w:val="00254922"/>
    <w:rsid w:val="00254C21"/>
    <w:rsid w:val="002752F8"/>
    <w:rsid w:val="00284F25"/>
    <w:rsid w:val="00286C6A"/>
    <w:rsid w:val="00287680"/>
    <w:rsid w:val="002B5FEB"/>
    <w:rsid w:val="002C3014"/>
    <w:rsid w:val="002D0B15"/>
    <w:rsid w:val="002D4A1B"/>
    <w:rsid w:val="002E162B"/>
    <w:rsid w:val="002E59B1"/>
    <w:rsid w:val="002F352A"/>
    <w:rsid w:val="00310337"/>
    <w:rsid w:val="0031122F"/>
    <w:rsid w:val="00321259"/>
    <w:rsid w:val="0032511B"/>
    <w:rsid w:val="003274D8"/>
    <w:rsid w:val="003526F8"/>
    <w:rsid w:val="00352B25"/>
    <w:rsid w:val="00364AE4"/>
    <w:rsid w:val="00366EE1"/>
    <w:rsid w:val="00382D8B"/>
    <w:rsid w:val="003923F5"/>
    <w:rsid w:val="003A0299"/>
    <w:rsid w:val="003A7081"/>
    <w:rsid w:val="003A77F7"/>
    <w:rsid w:val="003B3F08"/>
    <w:rsid w:val="003C7B90"/>
    <w:rsid w:val="003D0F87"/>
    <w:rsid w:val="003D5391"/>
    <w:rsid w:val="003E4309"/>
    <w:rsid w:val="003E432C"/>
    <w:rsid w:val="003E72D7"/>
    <w:rsid w:val="003F248E"/>
    <w:rsid w:val="003F3035"/>
    <w:rsid w:val="00402E2F"/>
    <w:rsid w:val="0041356D"/>
    <w:rsid w:val="00414730"/>
    <w:rsid w:val="00426D50"/>
    <w:rsid w:val="00452B23"/>
    <w:rsid w:val="00454FCA"/>
    <w:rsid w:val="0045598F"/>
    <w:rsid w:val="00460BD3"/>
    <w:rsid w:val="00475EEB"/>
    <w:rsid w:val="00477B55"/>
    <w:rsid w:val="00480984"/>
    <w:rsid w:val="00494D22"/>
    <w:rsid w:val="004A4C07"/>
    <w:rsid w:val="004A6A11"/>
    <w:rsid w:val="004C7E63"/>
    <w:rsid w:val="004D1351"/>
    <w:rsid w:val="004D301C"/>
    <w:rsid w:val="004D32CB"/>
    <w:rsid w:val="004E004E"/>
    <w:rsid w:val="004E5E19"/>
    <w:rsid w:val="004F4877"/>
    <w:rsid w:val="004F7B5F"/>
    <w:rsid w:val="005044BF"/>
    <w:rsid w:val="0050752A"/>
    <w:rsid w:val="0051140A"/>
    <w:rsid w:val="0051419B"/>
    <w:rsid w:val="00517A17"/>
    <w:rsid w:val="005304D9"/>
    <w:rsid w:val="0054071F"/>
    <w:rsid w:val="00540EDC"/>
    <w:rsid w:val="0054127D"/>
    <w:rsid w:val="0054460F"/>
    <w:rsid w:val="005525DC"/>
    <w:rsid w:val="005713E4"/>
    <w:rsid w:val="005A48ED"/>
    <w:rsid w:val="005B766E"/>
    <w:rsid w:val="005C7ACB"/>
    <w:rsid w:val="005D180D"/>
    <w:rsid w:val="005D49E3"/>
    <w:rsid w:val="005F770A"/>
    <w:rsid w:val="00610E1D"/>
    <w:rsid w:val="00621C53"/>
    <w:rsid w:val="00624E40"/>
    <w:rsid w:val="00640723"/>
    <w:rsid w:val="006439E2"/>
    <w:rsid w:val="006458B4"/>
    <w:rsid w:val="00646128"/>
    <w:rsid w:val="00651A6F"/>
    <w:rsid w:val="0066659E"/>
    <w:rsid w:val="006713D3"/>
    <w:rsid w:val="00682BC2"/>
    <w:rsid w:val="00683EA6"/>
    <w:rsid w:val="0069160C"/>
    <w:rsid w:val="006975AE"/>
    <w:rsid w:val="006B098F"/>
    <w:rsid w:val="006B14A9"/>
    <w:rsid w:val="006B1CA5"/>
    <w:rsid w:val="006B3BB3"/>
    <w:rsid w:val="006B603A"/>
    <w:rsid w:val="006B649D"/>
    <w:rsid w:val="006D0941"/>
    <w:rsid w:val="006E7872"/>
    <w:rsid w:val="006F50CD"/>
    <w:rsid w:val="006F73FF"/>
    <w:rsid w:val="007021FC"/>
    <w:rsid w:val="007038CC"/>
    <w:rsid w:val="00717E90"/>
    <w:rsid w:val="00736184"/>
    <w:rsid w:val="007421CE"/>
    <w:rsid w:val="007464C0"/>
    <w:rsid w:val="00751A52"/>
    <w:rsid w:val="00753305"/>
    <w:rsid w:val="00755AFC"/>
    <w:rsid w:val="0075643B"/>
    <w:rsid w:val="0077202D"/>
    <w:rsid w:val="00797C51"/>
    <w:rsid w:val="007B7697"/>
    <w:rsid w:val="007D608D"/>
    <w:rsid w:val="007F0E38"/>
    <w:rsid w:val="007F57EC"/>
    <w:rsid w:val="007F6095"/>
    <w:rsid w:val="007F70F6"/>
    <w:rsid w:val="00831287"/>
    <w:rsid w:val="00831AD8"/>
    <w:rsid w:val="008420BC"/>
    <w:rsid w:val="00844527"/>
    <w:rsid w:val="00847631"/>
    <w:rsid w:val="0085372F"/>
    <w:rsid w:val="00861CB8"/>
    <w:rsid w:val="00865DE6"/>
    <w:rsid w:val="00875195"/>
    <w:rsid w:val="00875BDA"/>
    <w:rsid w:val="00881A83"/>
    <w:rsid w:val="008938DB"/>
    <w:rsid w:val="008A7704"/>
    <w:rsid w:val="008B2C8A"/>
    <w:rsid w:val="008B73EF"/>
    <w:rsid w:val="008E0750"/>
    <w:rsid w:val="008E4BD0"/>
    <w:rsid w:val="008F1AF2"/>
    <w:rsid w:val="008F31A8"/>
    <w:rsid w:val="008F3C3C"/>
    <w:rsid w:val="009143D4"/>
    <w:rsid w:val="00930262"/>
    <w:rsid w:val="00931CD3"/>
    <w:rsid w:val="00937573"/>
    <w:rsid w:val="009517EF"/>
    <w:rsid w:val="00964FC2"/>
    <w:rsid w:val="009869F0"/>
    <w:rsid w:val="009A7DE8"/>
    <w:rsid w:val="009D6911"/>
    <w:rsid w:val="009E1926"/>
    <w:rsid w:val="009E41A0"/>
    <w:rsid w:val="009E4BF2"/>
    <w:rsid w:val="009E79F2"/>
    <w:rsid w:val="00A025B6"/>
    <w:rsid w:val="00A14D37"/>
    <w:rsid w:val="00A250E9"/>
    <w:rsid w:val="00A2586B"/>
    <w:rsid w:val="00A31067"/>
    <w:rsid w:val="00A34E35"/>
    <w:rsid w:val="00A733D8"/>
    <w:rsid w:val="00A80D8C"/>
    <w:rsid w:val="00A82BC4"/>
    <w:rsid w:val="00A86034"/>
    <w:rsid w:val="00A9180C"/>
    <w:rsid w:val="00AA1CE0"/>
    <w:rsid w:val="00AA25B8"/>
    <w:rsid w:val="00AC3EF7"/>
    <w:rsid w:val="00AC4B2E"/>
    <w:rsid w:val="00AD7CC1"/>
    <w:rsid w:val="00AE7F2D"/>
    <w:rsid w:val="00B03F98"/>
    <w:rsid w:val="00B06910"/>
    <w:rsid w:val="00B126F6"/>
    <w:rsid w:val="00B21238"/>
    <w:rsid w:val="00B21FD0"/>
    <w:rsid w:val="00B25A98"/>
    <w:rsid w:val="00B25DE6"/>
    <w:rsid w:val="00B30696"/>
    <w:rsid w:val="00B307A9"/>
    <w:rsid w:val="00B33286"/>
    <w:rsid w:val="00B34B9A"/>
    <w:rsid w:val="00B358AE"/>
    <w:rsid w:val="00B413BD"/>
    <w:rsid w:val="00B53159"/>
    <w:rsid w:val="00B54D47"/>
    <w:rsid w:val="00B55F09"/>
    <w:rsid w:val="00B56FB4"/>
    <w:rsid w:val="00B57C1F"/>
    <w:rsid w:val="00B66AE7"/>
    <w:rsid w:val="00B71130"/>
    <w:rsid w:val="00B827D1"/>
    <w:rsid w:val="00B8362D"/>
    <w:rsid w:val="00B83F9E"/>
    <w:rsid w:val="00B90996"/>
    <w:rsid w:val="00BC3C61"/>
    <w:rsid w:val="00BC750A"/>
    <w:rsid w:val="00BE0762"/>
    <w:rsid w:val="00BF0768"/>
    <w:rsid w:val="00BF7E66"/>
    <w:rsid w:val="00C01838"/>
    <w:rsid w:val="00C07E15"/>
    <w:rsid w:val="00C216B0"/>
    <w:rsid w:val="00C23E33"/>
    <w:rsid w:val="00C60726"/>
    <w:rsid w:val="00C6586C"/>
    <w:rsid w:val="00C677D2"/>
    <w:rsid w:val="00C7639E"/>
    <w:rsid w:val="00CA7D16"/>
    <w:rsid w:val="00CB2036"/>
    <w:rsid w:val="00CB2B7B"/>
    <w:rsid w:val="00CB43D8"/>
    <w:rsid w:val="00CC3187"/>
    <w:rsid w:val="00CD3CA0"/>
    <w:rsid w:val="00CD69CC"/>
    <w:rsid w:val="00CD7915"/>
    <w:rsid w:val="00CE268D"/>
    <w:rsid w:val="00CF2B47"/>
    <w:rsid w:val="00CF612D"/>
    <w:rsid w:val="00D13AA7"/>
    <w:rsid w:val="00D215EF"/>
    <w:rsid w:val="00D2438B"/>
    <w:rsid w:val="00D457D4"/>
    <w:rsid w:val="00D45AFB"/>
    <w:rsid w:val="00D464BE"/>
    <w:rsid w:val="00D511D6"/>
    <w:rsid w:val="00D72346"/>
    <w:rsid w:val="00D773EB"/>
    <w:rsid w:val="00D7751D"/>
    <w:rsid w:val="00D8270A"/>
    <w:rsid w:val="00DA37FE"/>
    <w:rsid w:val="00DB325E"/>
    <w:rsid w:val="00DB4146"/>
    <w:rsid w:val="00DB5C3F"/>
    <w:rsid w:val="00DB62A5"/>
    <w:rsid w:val="00DC0454"/>
    <w:rsid w:val="00DD613A"/>
    <w:rsid w:val="00DF01BE"/>
    <w:rsid w:val="00DF0665"/>
    <w:rsid w:val="00DF4078"/>
    <w:rsid w:val="00DF4080"/>
    <w:rsid w:val="00DF7F22"/>
    <w:rsid w:val="00E12AD1"/>
    <w:rsid w:val="00E22FE3"/>
    <w:rsid w:val="00E25477"/>
    <w:rsid w:val="00E44895"/>
    <w:rsid w:val="00E44E50"/>
    <w:rsid w:val="00E619F6"/>
    <w:rsid w:val="00E702E0"/>
    <w:rsid w:val="00E74B64"/>
    <w:rsid w:val="00E74F30"/>
    <w:rsid w:val="00E94924"/>
    <w:rsid w:val="00E95670"/>
    <w:rsid w:val="00E96A5D"/>
    <w:rsid w:val="00EA338B"/>
    <w:rsid w:val="00EC04A4"/>
    <w:rsid w:val="00EC35DF"/>
    <w:rsid w:val="00ED2C1C"/>
    <w:rsid w:val="00ED404F"/>
    <w:rsid w:val="00ED4ACF"/>
    <w:rsid w:val="00ED4EAB"/>
    <w:rsid w:val="00EE0DD3"/>
    <w:rsid w:val="00EE47A3"/>
    <w:rsid w:val="00EE7446"/>
    <w:rsid w:val="00EF02ED"/>
    <w:rsid w:val="00EF57A3"/>
    <w:rsid w:val="00F11817"/>
    <w:rsid w:val="00F12137"/>
    <w:rsid w:val="00F22BB9"/>
    <w:rsid w:val="00F2454C"/>
    <w:rsid w:val="00F31C8A"/>
    <w:rsid w:val="00F32B8E"/>
    <w:rsid w:val="00F35F0C"/>
    <w:rsid w:val="00F401A6"/>
    <w:rsid w:val="00F41E40"/>
    <w:rsid w:val="00F43634"/>
    <w:rsid w:val="00F474D3"/>
    <w:rsid w:val="00F53E58"/>
    <w:rsid w:val="00F54344"/>
    <w:rsid w:val="00F64B6A"/>
    <w:rsid w:val="00F66B6F"/>
    <w:rsid w:val="00F84AE7"/>
    <w:rsid w:val="00F853A3"/>
    <w:rsid w:val="00F877FF"/>
    <w:rsid w:val="00FB1C97"/>
    <w:rsid w:val="00FB496F"/>
    <w:rsid w:val="00FC3331"/>
    <w:rsid w:val="00FD0172"/>
    <w:rsid w:val="00FF3A06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1F9DDA9"/>
  <w15:docId w15:val="{5916E401-91BA-4855-BE62-6B06DDDC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F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382D8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382D8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82D8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82D8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82D8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82D8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82D8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82D8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82D8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82D8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82D8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82D8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382D8B"/>
    <w:pPr>
      <w:ind w:left="900" w:hanging="900"/>
    </w:pPr>
  </w:style>
  <w:style w:type="paragraph" w:styleId="TDC1">
    <w:name w:val="toc 1"/>
    <w:basedOn w:val="Normal"/>
    <w:next w:val="Normal"/>
    <w:uiPriority w:val="39"/>
    <w:rsid w:val="00382D8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382D8B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382D8B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rsid w:val="00382D8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82D8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82D8B"/>
  </w:style>
  <w:style w:type="paragraph" w:customStyle="1" w:styleId="Bullet1">
    <w:name w:val="Bullet1"/>
    <w:basedOn w:val="Normal"/>
    <w:rsid w:val="00382D8B"/>
    <w:pPr>
      <w:ind w:left="720" w:hanging="432"/>
    </w:pPr>
  </w:style>
  <w:style w:type="paragraph" w:customStyle="1" w:styleId="Bullet2">
    <w:name w:val="Bullet2"/>
    <w:basedOn w:val="Normal"/>
    <w:rsid w:val="00382D8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82D8B"/>
    <w:pPr>
      <w:keepLines/>
      <w:spacing w:after="120"/>
    </w:pPr>
  </w:style>
  <w:style w:type="paragraph" w:styleId="Textoindependiente">
    <w:name w:val="Body Text"/>
    <w:basedOn w:val="Normal"/>
    <w:rsid w:val="00382D8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382D8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382D8B"/>
    <w:rPr>
      <w:sz w:val="20"/>
      <w:vertAlign w:val="superscript"/>
    </w:rPr>
  </w:style>
  <w:style w:type="paragraph" w:styleId="Textonotapie">
    <w:name w:val="footnote text"/>
    <w:basedOn w:val="Normal"/>
    <w:semiHidden/>
    <w:rsid w:val="00382D8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82D8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82D8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82D8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82D8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382D8B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382D8B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382D8B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382D8B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382D8B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382D8B"/>
    <w:pPr>
      <w:ind w:left="1600"/>
    </w:pPr>
    <w:rPr>
      <w:rFonts w:asciiTheme="minorHAnsi" w:hAnsiTheme="minorHAnsi"/>
      <w:sz w:val="18"/>
      <w:szCs w:val="18"/>
    </w:rPr>
  </w:style>
  <w:style w:type="paragraph" w:styleId="Textoindependiente2">
    <w:name w:val="Body Text 2"/>
    <w:basedOn w:val="Normal"/>
    <w:rsid w:val="00382D8B"/>
    <w:rPr>
      <w:i/>
      <w:color w:val="0000FF"/>
    </w:rPr>
  </w:style>
  <w:style w:type="paragraph" w:styleId="Sangradetextonormal">
    <w:name w:val="Body Text Indent"/>
    <w:basedOn w:val="Normal"/>
    <w:rsid w:val="00382D8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82D8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82D8B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90996"/>
    <w:pPr>
      <w:spacing w:after="120" w:line="360" w:lineRule="auto"/>
      <w:ind w:left="720"/>
      <w:jc w:val="both"/>
    </w:pPr>
    <w:rPr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rsid w:val="00382D8B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9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9B1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3923F5"/>
    <w:rPr>
      <w:rFonts w:ascii="Arial" w:hAnsi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3923F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F02E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NTRO~1\AppData\Local\Temp\Rar$DIa0.363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F9938C-3512-4016-9080-5FD235BC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14</TotalTime>
  <Pages>5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CENTRO PRODUCCIÓN</dc:creator>
  <cp:lastModifiedBy>Gerson Antony Sanchez Esparza</cp:lastModifiedBy>
  <cp:revision>4</cp:revision>
  <cp:lastPrinted>2005-11-22T18:51:00Z</cp:lastPrinted>
  <dcterms:created xsi:type="dcterms:W3CDTF">2019-06-18T04:58:00Z</dcterms:created>
  <dcterms:modified xsi:type="dcterms:W3CDTF">2019-07-03T02:58:00Z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