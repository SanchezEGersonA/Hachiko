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DA916" w14:textId="7B59B1E3" w:rsidR="006F73FF" w:rsidRPr="00A01BED" w:rsidRDefault="00357BD5" w:rsidP="00A01BED">
      <w:pPr>
        <w:pStyle w:val="Ttulo"/>
        <w:jc w:val="right"/>
        <w:rPr>
          <w:rFonts w:cs="Arial"/>
        </w:rPr>
      </w:pPr>
      <w:r>
        <w:rPr>
          <w:rFonts w:cs="Arial"/>
        </w:rPr>
        <w:t>Sistema de Aula Virtual</w:t>
      </w:r>
    </w:p>
    <w:p w14:paraId="407C8CDB" w14:textId="77777777" w:rsidR="006F73FF" w:rsidRPr="00A01BED" w:rsidRDefault="00AE7F2D" w:rsidP="00A01BED">
      <w:pPr>
        <w:pStyle w:val="Ttulo"/>
        <w:jc w:val="right"/>
        <w:rPr>
          <w:rFonts w:cs="Arial"/>
        </w:rPr>
      </w:pPr>
      <w:r w:rsidRPr="00A01BED">
        <w:rPr>
          <w:rFonts w:cs="Arial"/>
        </w:rPr>
        <w:fldChar w:fldCharType="begin"/>
      </w:r>
      <w:r w:rsidRPr="00A01BED">
        <w:rPr>
          <w:rFonts w:cs="Arial"/>
        </w:rPr>
        <w:instrText xml:space="preserve"> TITLE  \* MERGEFORMAT </w:instrText>
      </w:r>
      <w:r w:rsidRPr="00A01BED">
        <w:rPr>
          <w:rFonts w:cs="Arial"/>
        </w:rPr>
        <w:fldChar w:fldCharType="separate"/>
      </w:r>
      <w:r w:rsidR="00E22FE3" w:rsidRPr="00A01BED">
        <w:rPr>
          <w:rFonts w:cs="Arial"/>
        </w:rPr>
        <w:t>Especificación de</w:t>
      </w:r>
      <w:r w:rsidR="00847631" w:rsidRPr="00A01BED">
        <w:rPr>
          <w:rFonts w:cs="Arial"/>
        </w:rPr>
        <w:t xml:space="preserve"> Caso de Uso</w:t>
      </w:r>
      <w:r w:rsidRPr="00A01BED">
        <w:rPr>
          <w:rFonts w:cs="Arial"/>
        </w:rPr>
        <w:fldChar w:fldCharType="end"/>
      </w:r>
    </w:p>
    <w:p w14:paraId="05347B90" w14:textId="2F7B94C8" w:rsidR="00831AD8" w:rsidRPr="00A01BED" w:rsidRDefault="00831AD8" w:rsidP="00A01BED">
      <w:pPr>
        <w:spacing w:line="240" w:lineRule="auto"/>
        <w:jc w:val="right"/>
        <w:rPr>
          <w:rFonts w:ascii="Arial" w:hAnsi="Arial" w:cs="Arial"/>
          <w:b/>
          <w:i/>
          <w:color w:val="0070C0"/>
          <w:sz w:val="36"/>
        </w:rPr>
      </w:pPr>
      <w:r w:rsidRPr="00A01BED">
        <w:rPr>
          <w:rFonts w:ascii="Arial" w:hAnsi="Arial" w:cs="Arial"/>
          <w:b/>
          <w:color w:val="0070C0"/>
          <w:sz w:val="36"/>
        </w:rPr>
        <w:t>CU</w:t>
      </w:r>
      <w:r w:rsidR="00371C25" w:rsidRPr="00A01BED">
        <w:rPr>
          <w:rFonts w:ascii="Arial" w:hAnsi="Arial" w:cs="Arial"/>
          <w:b/>
          <w:color w:val="0070C0"/>
          <w:sz w:val="36"/>
        </w:rPr>
        <w:t>S</w:t>
      </w:r>
      <w:r w:rsidR="00217429" w:rsidRPr="00A01BED">
        <w:rPr>
          <w:rFonts w:ascii="Arial" w:hAnsi="Arial" w:cs="Arial"/>
          <w:b/>
          <w:color w:val="0070C0"/>
          <w:sz w:val="36"/>
        </w:rPr>
        <w:t xml:space="preserve"> </w:t>
      </w:r>
      <w:r w:rsidR="00357BD5">
        <w:rPr>
          <w:rFonts w:ascii="Arial" w:hAnsi="Arial" w:cs="Arial"/>
          <w:b/>
          <w:color w:val="0070C0"/>
          <w:sz w:val="36"/>
        </w:rPr>
        <w:t>0</w:t>
      </w:r>
      <w:r w:rsidR="00366441">
        <w:rPr>
          <w:rFonts w:ascii="Arial" w:hAnsi="Arial" w:cs="Arial"/>
          <w:b/>
          <w:color w:val="0070C0"/>
          <w:sz w:val="36"/>
        </w:rPr>
        <w:t>4</w:t>
      </w:r>
      <w:bookmarkStart w:id="0" w:name="_GoBack"/>
      <w:bookmarkEnd w:id="0"/>
      <w:r w:rsidRPr="00A01BED">
        <w:rPr>
          <w:rFonts w:ascii="Arial" w:hAnsi="Arial" w:cs="Arial"/>
          <w:b/>
          <w:color w:val="0070C0"/>
          <w:sz w:val="36"/>
        </w:rPr>
        <w:t xml:space="preserve"> – </w:t>
      </w:r>
      <w:r w:rsidR="00184965">
        <w:rPr>
          <w:rFonts w:ascii="Arial" w:hAnsi="Arial" w:cs="Arial"/>
          <w:b/>
          <w:i/>
          <w:color w:val="0070C0"/>
          <w:sz w:val="36"/>
        </w:rPr>
        <w:t>Crear</w:t>
      </w:r>
      <w:r w:rsidR="00501CCE">
        <w:rPr>
          <w:rFonts w:ascii="Arial" w:hAnsi="Arial" w:cs="Arial"/>
          <w:b/>
          <w:i/>
          <w:color w:val="0070C0"/>
          <w:sz w:val="36"/>
        </w:rPr>
        <w:t xml:space="preserve"> A</w:t>
      </w:r>
      <w:r w:rsidR="00184965">
        <w:rPr>
          <w:rFonts w:ascii="Arial" w:hAnsi="Arial" w:cs="Arial"/>
          <w:b/>
          <w:i/>
          <w:color w:val="0070C0"/>
          <w:sz w:val="36"/>
        </w:rPr>
        <w:t>ctividad</w:t>
      </w:r>
    </w:p>
    <w:p w14:paraId="4974FA29" w14:textId="77777777" w:rsidR="006F73FF" w:rsidRPr="00A01BED" w:rsidRDefault="006F73FF" w:rsidP="00A01BED">
      <w:pPr>
        <w:pStyle w:val="Ttulo"/>
        <w:jc w:val="right"/>
        <w:rPr>
          <w:rFonts w:cs="Arial"/>
        </w:rPr>
      </w:pPr>
    </w:p>
    <w:p w14:paraId="27ADCF3D" w14:textId="77777777" w:rsidR="006F73FF" w:rsidRPr="00A01BED" w:rsidRDefault="00155156" w:rsidP="00A01BED">
      <w:pPr>
        <w:pStyle w:val="Ttulo"/>
        <w:jc w:val="right"/>
        <w:rPr>
          <w:rFonts w:cs="Arial"/>
          <w:sz w:val="28"/>
        </w:rPr>
      </w:pPr>
      <w:r w:rsidRPr="00A01BED">
        <w:rPr>
          <w:rFonts w:cs="Arial"/>
          <w:sz w:val="28"/>
        </w:rPr>
        <w:t>Versión 1.0</w:t>
      </w:r>
    </w:p>
    <w:p w14:paraId="51F4108E" w14:textId="77777777" w:rsidR="006F73FF" w:rsidRPr="00A01BED" w:rsidRDefault="006F73FF" w:rsidP="00A01BED">
      <w:pPr>
        <w:pStyle w:val="Ttulo"/>
        <w:rPr>
          <w:rFonts w:cs="Arial"/>
          <w:sz w:val="28"/>
        </w:rPr>
      </w:pPr>
    </w:p>
    <w:p w14:paraId="1B2BF6AC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00A2EB39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052688CE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325B08ED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69723303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5D1BDC82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10E7444A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1333954A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3CF2F985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505B41A7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57F27171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0AF6EAB9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3D97798C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71ECE7E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3E4A16B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25118A92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2CFDD0E4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20438A1B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5A15E807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1573338E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F8D8E59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49ADC46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40151A7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1A666FB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17C99A01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2C25E4B7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44C41DD7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32B9A762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1757321F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072A88BC" w14:textId="4AD7F479" w:rsidR="00CD3CA0" w:rsidRPr="00A01BED" w:rsidRDefault="005B6FE6" w:rsidP="00A01BED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A01BED">
        <w:rPr>
          <w:rFonts w:ascii="Arial" w:hAnsi="Arial" w:cs="Arial"/>
          <w:b/>
          <w:sz w:val="28"/>
        </w:rPr>
        <w:t>Lima, 201</w:t>
      </w:r>
      <w:r w:rsidR="00357BD5">
        <w:rPr>
          <w:rFonts w:ascii="Arial" w:hAnsi="Arial" w:cs="Arial"/>
          <w:b/>
          <w:sz w:val="28"/>
        </w:rPr>
        <w:t>9</w:t>
      </w:r>
    </w:p>
    <w:p w14:paraId="05CC53FD" w14:textId="77777777" w:rsidR="006F73FF" w:rsidRPr="00A01BED" w:rsidRDefault="006F73FF" w:rsidP="00A01BED">
      <w:pPr>
        <w:spacing w:line="240" w:lineRule="auto"/>
        <w:rPr>
          <w:rFonts w:ascii="Arial" w:hAnsi="Arial" w:cs="Arial"/>
          <w:b/>
          <w:sz w:val="28"/>
        </w:rPr>
      </w:pPr>
    </w:p>
    <w:p w14:paraId="0ABED386" w14:textId="77777777" w:rsidR="006F73FF" w:rsidRPr="00A01BED" w:rsidRDefault="006F73FF" w:rsidP="00A01BED">
      <w:pPr>
        <w:spacing w:line="240" w:lineRule="auto"/>
        <w:rPr>
          <w:rFonts w:ascii="Arial" w:hAnsi="Arial" w:cs="Arial"/>
        </w:rPr>
        <w:sectPr w:rsidR="006F73FF" w:rsidRPr="00A01BED" w:rsidSect="003B3F08">
          <w:headerReference w:type="default" r:id="rId8"/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14:paraId="55C58183" w14:textId="77777777" w:rsidR="006F73FF" w:rsidRPr="00A01BED" w:rsidRDefault="006F73FF" w:rsidP="00A01BED">
      <w:pPr>
        <w:pStyle w:val="Ttulo"/>
        <w:rPr>
          <w:rFonts w:cs="Arial"/>
        </w:rPr>
      </w:pPr>
      <w:r w:rsidRPr="00A01BED">
        <w:rPr>
          <w:rFonts w:cs="Arial"/>
        </w:rPr>
        <w:lastRenderedPageBreak/>
        <w:t>Tabla de Contenidos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s-PE"/>
        </w:rPr>
        <w:id w:val="-758454386"/>
        <w:docPartObj>
          <w:docPartGallery w:val="Table of Contents"/>
          <w:docPartUnique/>
        </w:docPartObj>
      </w:sdtPr>
      <w:sdtEndPr/>
      <w:sdtContent>
        <w:p w14:paraId="1F35CDDC" w14:textId="3D753ADC" w:rsidR="00501CCE" w:rsidRDefault="00501CCE">
          <w:pPr>
            <w:pStyle w:val="TtuloTDC"/>
          </w:pPr>
          <w:r>
            <w:t>Contenido</w:t>
          </w:r>
        </w:p>
        <w:p w14:paraId="0427842A" w14:textId="03590590" w:rsidR="007E4969" w:rsidRDefault="00501CCE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503" w:history="1">
            <w:r w:rsidR="007E4969" w:rsidRPr="00C16BF1">
              <w:rPr>
                <w:rStyle w:val="Hipervnculo"/>
                <w:rFonts w:cs="Arial"/>
                <w:noProof/>
              </w:rPr>
              <w:t>1.</w:t>
            </w:r>
            <w:r w:rsidR="007E496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7E4969" w:rsidRPr="00C16BF1">
              <w:rPr>
                <w:rStyle w:val="Hipervnculo"/>
                <w:rFonts w:cs="Arial"/>
                <w:noProof/>
              </w:rPr>
              <w:t>Descripción Breve</w:t>
            </w:r>
            <w:r w:rsidR="007E4969">
              <w:rPr>
                <w:noProof/>
                <w:webHidden/>
              </w:rPr>
              <w:tab/>
            </w:r>
            <w:r w:rsidR="007E4969">
              <w:rPr>
                <w:noProof/>
                <w:webHidden/>
              </w:rPr>
              <w:fldChar w:fldCharType="begin"/>
            </w:r>
            <w:r w:rsidR="007E4969">
              <w:rPr>
                <w:noProof/>
                <w:webHidden/>
              </w:rPr>
              <w:instrText xml:space="preserve"> PAGEREF _Toc13049503 \h </w:instrText>
            </w:r>
            <w:r w:rsidR="007E4969">
              <w:rPr>
                <w:noProof/>
                <w:webHidden/>
              </w:rPr>
            </w:r>
            <w:r w:rsidR="007E4969">
              <w:rPr>
                <w:noProof/>
                <w:webHidden/>
              </w:rPr>
              <w:fldChar w:fldCharType="separate"/>
            </w:r>
            <w:r w:rsidR="007E4969">
              <w:rPr>
                <w:noProof/>
                <w:webHidden/>
              </w:rPr>
              <w:t>4</w:t>
            </w:r>
            <w:r w:rsidR="007E4969">
              <w:rPr>
                <w:noProof/>
                <w:webHidden/>
              </w:rPr>
              <w:fldChar w:fldCharType="end"/>
            </w:r>
          </w:hyperlink>
        </w:p>
        <w:p w14:paraId="7B05FF65" w14:textId="13A8EDFE" w:rsidR="007E4969" w:rsidRDefault="00FF3609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3049504" w:history="1">
            <w:r w:rsidR="007E4969" w:rsidRPr="00C16BF1">
              <w:rPr>
                <w:rStyle w:val="Hipervnculo"/>
                <w:rFonts w:cs="Arial"/>
                <w:noProof/>
              </w:rPr>
              <w:t>2.</w:t>
            </w:r>
            <w:r w:rsidR="007E496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7E4969" w:rsidRPr="00C16BF1">
              <w:rPr>
                <w:rStyle w:val="Hipervnculo"/>
                <w:rFonts w:cs="Arial"/>
                <w:noProof/>
              </w:rPr>
              <w:t>Flujo Básico de Eventos</w:t>
            </w:r>
            <w:r w:rsidR="007E4969">
              <w:rPr>
                <w:noProof/>
                <w:webHidden/>
              </w:rPr>
              <w:tab/>
            </w:r>
            <w:r w:rsidR="007E4969">
              <w:rPr>
                <w:noProof/>
                <w:webHidden/>
              </w:rPr>
              <w:fldChar w:fldCharType="begin"/>
            </w:r>
            <w:r w:rsidR="007E4969">
              <w:rPr>
                <w:noProof/>
                <w:webHidden/>
              </w:rPr>
              <w:instrText xml:space="preserve"> PAGEREF _Toc13049504 \h </w:instrText>
            </w:r>
            <w:r w:rsidR="007E4969">
              <w:rPr>
                <w:noProof/>
                <w:webHidden/>
              </w:rPr>
            </w:r>
            <w:r w:rsidR="007E4969">
              <w:rPr>
                <w:noProof/>
                <w:webHidden/>
              </w:rPr>
              <w:fldChar w:fldCharType="separate"/>
            </w:r>
            <w:r w:rsidR="007E4969">
              <w:rPr>
                <w:noProof/>
                <w:webHidden/>
              </w:rPr>
              <w:t>4</w:t>
            </w:r>
            <w:r w:rsidR="007E4969">
              <w:rPr>
                <w:noProof/>
                <w:webHidden/>
              </w:rPr>
              <w:fldChar w:fldCharType="end"/>
            </w:r>
          </w:hyperlink>
        </w:p>
        <w:p w14:paraId="3023B21D" w14:textId="1C9010C3" w:rsidR="007E4969" w:rsidRDefault="00FF3609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3049505" w:history="1">
            <w:r w:rsidR="007E4969" w:rsidRPr="00C16BF1">
              <w:rPr>
                <w:rStyle w:val="Hipervnculo"/>
                <w:rFonts w:cs="Arial"/>
                <w:noProof/>
              </w:rPr>
              <w:t>3.</w:t>
            </w:r>
            <w:r w:rsidR="007E496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7E4969" w:rsidRPr="00C16BF1">
              <w:rPr>
                <w:rStyle w:val="Hipervnculo"/>
                <w:rFonts w:cs="Arial"/>
                <w:noProof/>
              </w:rPr>
              <w:t>Flujos Alternativos</w:t>
            </w:r>
            <w:r w:rsidR="007E4969">
              <w:rPr>
                <w:noProof/>
                <w:webHidden/>
              </w:rPr>
              <w:tab/>
            </w:r>
            <w:r w:rsidR="007E4969">
              <w:rPr>
                <w:noProof/>
                <w:webHidden/>
              </w:rPr>
              <w:fldChar w:fldCharType="begin"/>
            </w:r>
            <w:r w:rsidR="007E4969">
              <w:rPr>
                <w:noProof/>
                <w:webHidden/>
              </w:rPr>
              <w:instrText xml:space="preserve"> PAGEREF _Toc13049505 \h </w:instrText>
            </w:r>
            <w:r w:rsidR="007E4969">
              <w:rPr>
                <w:noProof/>
                <w:webHidden/>
              </w:rPr>
            </w:r>
            <w:r w:rsidR="007E4969">
              <w:rPr>
                <w:noProof/>
                <w:webHidden/>
              </w:rPr>
              <w:fldChar w:fldCharType="separate"/>
            </w:r>
            <w:r w:rsidR="007E4969">
              <w:rPr>
                <w:noProof/>
                <w:webHidden/>
              </w:rPr>
              <w:t>4</w:t>
            </w:r>
            <w:r w:rsidR="007E4969">
              <w:rPr>
                <w:noProof/>
                <w:webHidden/>
              </w:rPr>
              <w:fldChar w:fldCharType="end"/>
            </w:r>
          </w:hyperlink>
        </w:p>
        <w:p w14:paraId="6474D614" w14:textId="5749462E" w:rsidR="007E4969" w:rsidRDefault="00FF3609">
          <w:pPr>
            <w:pStyle w:val="TDC2"/>
            <w:tabs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PE"/>
            </w:rPr>
          </w:pPr>
          <w:hyperlink w:anchor="_Toc13049506" w:history="1">
            <w:r w:rsidR="007E4969" w:rsidRPr="00C16BF1">
              <w:rPr>
                <w:rStyle w:val="Hipervnculo"/>
                <w:rFonts w:cs="Arial"/>
                <w:noProof/>
              </w:rPr>
              <w:t>3.1.  Error</w:t>
            </w:r>
            <w:r w:rsidR="007E4969">
              <w:rPr>
                <w:noProof/>
                <w:webHidden/>
              </w:rPr>
              <w:tab/>
            </w:r>
            <w:r w:rsidR="007E4969">
              <w:rPr>
                <w:noProof/>
                <w:webHidden/>
              </w:rPr>
              <w:fldChar w:fldCharType="begin"/>
            </w:r>
            <w:r w:rsidR="007E4969">
              <w:rPr>
                <w:noProof/>
                <w:webHidden/>
              </w:rPr>
              <w:instrText xml:space="preserve"> PAGEREF _Toc13049506 \h </w:instrText>
            </w:r>
            <w:r w:rsidR="007E4969">
              <w:rPr>
                <w:noProof/>
                <w:webHidden/>
              </w:rPr>
            </w:r>
            <w:r w:rsidR="007E4969">
              <w:rPr>
                <w:noProof/>
                <w:webHidden/>
              </w:rPr>
              <w:fldChar w:fldCharType="separate"/>
            </w:r>
            <w:r w:rsidR="007E4969">
              <w:rPr>
                <w:noProof/>
                <w:webHidden/>
              </w:rPr>
              <w:t>4</w:t>
            </w:r>
            <w:r w:rsidR="007E4969">
              <w:rPr>
                <w:noProof/>
                <w:webHidden/>
              </w:rPr>
              <w:fldChar w:fldCharType="end"/>
            </w:r>
          </w:hyperlink>
        </w:p>
        <w:p w14:paraId="7145AB68" w14:textId="1F481F48" w:rsidR="007E4969" w:rsidRDefault="00FF3609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3049507" w:history="1">
            <w:r w:rsidR="007E4969" w:rsidRPr="00C16BF1">
              <w:rPr>
                <w:rStyle w:val="Hipervnculo"/>
                <w:rFonts w:cs="Arial"/>
                <w:noProof/>
              </w:rPr>
              <w:t>4.</w:t>
            </w:r>
            <w:r w:rsidR="007E496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7E4969" w:rsidRPr="00C16BF1">
              <w:rPr>
                <w:rStyle w:val="Hipervnculo"/>
                <w:rFonts w:cs="Arial"/>
                <w:noProof/>
              </w:rPr>
              <w:t>Excepciones</w:t>
            </w:r>
            <w:r w:rsidR="007E4969">
              <w:rPr>
                <w:noProof/>
                <w:webHidden/>
              </w:rPr>
              <w:tab/>
            </w:r>
            <w:r w:rsidR="007E4969">
              <w:rPr>
                <w:noProof/>
                <w:webHidden/>
              </w:rPr>
              <w:fldChar w:fldCharType="begin"/>
            </w:r>
            <w:r w:rsidR="007E4969">
              <w:rPr>
                <w:noProof/>
                <w:webHidden/>
              </w:rPr>
              <w:instrText xml:space="preserve"> PAGEREF _Toc13049507 \h </w:instrText>
            </w:r>
            <w:r w:rsidR="007E4969">
              <w:rPr>
                <w:noProof/>
                <w:webHidden/>
              </w:rPr>
            </w:r>
            <w:r w:rsidR="007E4969">
              <w:rPr>
                <w:noProof/>
                <w:webHidden/>
              </w:rPr>
              <w:fldChar w:fldCharType="separate"/>
            </w:r>
            <w:r w:rsidR="007E4969">
              <w:rPr>
                <w:noProof/>
                <w:webHidden/>
              </w:rPr>
              <w:t>4</w:t>
            </w:r>
            <w:r w:rsidR="007E4969">
              <w:rPr>
                <w:noProof/>
                <w:webHidden/>
              </w:rPr>
              <w:fldChar w:fldCharType="end"/>
            </w:r>
          </w:hyperlink>
        </w:p>
        <w:p w14:paraId="18CDB570" w14:textId="2B34BA76" w:rsidR="007E4969" w:rsidRDefault="00FF3609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3049508" w:history="1">
            <w:r w:rsidR="007E4969" w:rsidRPr="00C16BF1">
              <w:rPr>
                <w:rStyle w:val="Hipervnculo"/>
                <w:rFonts w:cs="Arial"/>
                <w:noProof/>
              </w:rPr>
              <w:t>5.</w:t>
            </w:r>
            <w:r w:rsidR="007E496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7E4969" w:rsidRPr="00C16BF1">
              <w:rPr>
                <w:rStyle w:val="Hipervnculo"/>
                <w:rFonts w:cs="Arial"/>
                <w:noProof/>
              </w:rPr>
              <w:t>Escenarios Claves</w:t>
            </w:r>
            <w:r w:rsidR="007E4969">
              <w:rPr>
                <w:noProof/>
                <w:webHidden/>
              </w:rPr>
              <w:tab/>
            </w:r>
            <w:r w:rsidR="007E4969">
              <w:rPr>
                <w:noProof/>
                <w:webHidden/>
              </w:rPr>
              <w:fldChar w:fldCharType="begin"/>
            </w:r>
            <w:r w:rsidR="007E4969">
              <w:rPr>
                <w:noProof/>
                <w:webHidden/>
              </w:rPr>
              <w:instrText xml:space="preserve"> PAGEREF _Toc13049508 \h </w:instrText>
            </w:r>
            <w:r w:rsidR="007E4969">
              <w:rPr>
                <w:noProof/>
                <w:webHidden/>
              </w:rPr>
            </w:r>
            <w:r w:rsidR="007E4969">
              <w:rPr>
                <w:noProof/>
                <w:webHidden/>
              </w:rPr>
              <w:fldChar w:fldCharType="separate"/>
            </w:r>
            <w:r w:rsidR="007E4969">
              <w:rPr>
                <w:noProof/>
                <w:webHidden/>
              </w:rPr>
              <w:t>4</w:t>
            </w:r>
            <w:r w:rsidR="007E4969">
              <w:rPr>
                <w:noProof/>
                <w:webHidden/>
              </w:rPr>
              <w:fldChar w:fldCharType="end"/>
            </w:r>
          </w:hyperlink>
        </w:p>
        <w:p w14:paraId="26B63885" w14:textId="03D2D98D" w:rsidR="007E4969" w:rsidRDefault="00FF3609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3049509" w:history="1">
            <w:r w:rsidR="007E4969" w:rsidRPr="00C16BF1">
              <w:rPr>
                <w:rStyle w:val="Hipervnculo"/>
                <w:rFonts w:cs="Arial"/>
                <w:noProof/>
              </w:rPr>
              <w:t>6.</w:t>
            </w:r>
            <w:r w:rsidR="007E496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7E4969" w:rsidRPr="00C16BF1">
              <w:rPr>
                <w:rStyle w:val="Hipervnculo"/>
                <w:rFonts w:cs="Arial"/>
                <w:noProof/>
              </w:rPr>
              <w:t>Precondiciones</w:t>
            </w:r>
            <w:r w:rsidR="007E4969">
              <w:rPr>
                <w:noProof/>
                <w:webHidden/>
              </w:rPr>
              <w:tab/>
            </w:r>
            <w:r w:rsidR="007E4969">
              <w:rPr>
                <w:noProof/>
                <w:webHidden/>
              </w:rPr>
              <w:fldChar w:fldCharType="begin"/>
            </w:r>
            <w:r w:rsidR="007E4969">
              <w:rPr>
                <w:noProof/>
                <w:webHidden/>
              </w:rPr>
              <w:instrText xml:space="preserve"> PAGEREF _Toc13049509 \h </w:instrText>
            </w:r>
            <w:r w:rsidR="007E4969">
              <w:rPr>
                <w:noProof/>
                <w:webHidden/>
              </w:rPr>
            </w:r>
            <w:r w:rsidR="007E4969">
              <w:rPr>
                <w:noProof/>
                <w:webHidden/>
              </w:rPr>
              <w:fldChar w:fldCharType="separate"/>
            </w:r>
            <w:r w:rsidR="007E4969">
              <w:rPr>
                <w:noProof/>
                <w:webHidden/>
              </w:rPr>
              <w:t>4</w:t>
            </w:r>
            <w:r w:rsidR="007E4969">
              <w:rPr>
                <w:noProof/>
                <w:webHidden/>
              </w:rPr>
              <w:fldChar w:fldCharType="end"/>
            </w:r>
          </w:hyperlink>
        </w:p>
        <w:p w14:paraId="37A30DF3" w14:textId="2CBE289D" w:rsidR="007E4969" w:rsidRDefault="00FF3609">
          <w:pPr>
            <w:pStyle w:val="TDC2"/>
            <w:tabs>
              <w:tab w:val="left" w:pos="800"/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PE"/>
            </w:rPr>
          </w:pPr>
          <w:hyperlink w:anchor="_Toc13049510" w:history="1">
            <w:r w:rsidR="007E4969" w:rsidRPr="00C16BF1">
              <w:rPr>
                <w:rStyle w:val="Hipervnculo"/>
                <w:rFonts w:cs="Arial"/>
                <w:noProof/>
              </w:rPr>
              <w:t>6.1</w:t>
            </w:r>
            <w:r w:rsidR="007E4969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7E4969" w:rsidRPr="00C16BF1">
              <w:rPr>
                <w:rStyle w:val="Hipervnculo"/>
                <w:rFonts w:cs="Arial"/>
                <w:noProof/>
              </w:rPr>
              <w:t>El usuario debe tener sesión iniciada y ser un profesor.</w:t>
            </w:r>
            <w:r w:rsidR="007E4969">
              <w:rPr>
                <w:noProof/>
                <w:webHidden/>
              </w:rPr>
              <w:tab/>
            </w:r>
            <w:r w:rsidR="007E4969">
              <w:rPr>
                <w:noProof/>
                <w:webHidden/>
              </w:rPr>
              <w:fldChar w:fldCharType="begin"/>
            </w:r>
            <w:r w:rsidR="007E4969">
              <w:rPr>
                <w:noProof/>
                <w:webHidden/>
              </w:rPr>
              <w:instrText xml:space="preserve"> PAGEREF _Toc13049510 \h </w:instrText>
            </w:r>
            <w:r w:rsidR="007E4969">
              <w:rPr>
                <w:noProof/>
                <w:webHidden/>
              </w:rPr>
            </w:r>
            <w:r w:rsidR="007E4969">
              <w:rPr>
                <w:noProof/>
                <w:webHidden/>
              </w:rPr>
              <w:fldChar w:fldCharType="separate"/>
            </w:r>
            <w:r w:rsidR="007E4969">
              <w:rPr>
                <w:noProof/>
                <w:webHidden/>
              </w:rPr>
              <w:t>4</w:t>
            </w:r>
            <w:r w:rsidR="007E4969">
              <w:rPr>
                <w:noProof/>
                <w:webHidden/>
              </w:rPr>
              <w:fldChar w:fldCharType="end"/>
            </w:r>
          </w:hyperlink>
        </w:p>
        <w:p w14:paraId="055AEFA2" w14:textId="476BDE18" w:rsidR="007E4969" w:rsidRDefault="00FF3609">
          <w:pPr>
            <w:pStyle w:val="TDC2"/>
            <w:tabs>
              <w:tab w:val="left" w:pos="800"/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PE"/>
            </w:rPr>
          </w:pPr>
          <w:hyperlink w:anchor="_Toc13049511" w:history="1">
            <w:r w:rsidR="007E4969" w:rsidRPr="00C16BF1">
              <w:rPr>
                <w:rStyle w:val="Hipervnculo"/>
                <w:rFonts w:cs="Arial"/>
                <w:iCs/>
                <w:noProof/>
              </w:rPr>
              <w:t>6.2</w:t>
            </w:r>
            <w:r w:rsidR="007E4969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7E4969" w:rsidRPr="00C16BF1">
              <w:rPr>
                <w:rStyle w:val="Hipervnculo"/>
                <w:rFonts w:cs="Arial"/>
                <w:iCs/>
                <w:noProof/>
              </w:rPr>
              <w:t>El modo de edición del curso debe estar activado.</w:t>
            </w:r>
            <w:r w:rsidR="007E4969">
              <w:rPr>
                <w:noProof/>
                <w:webHidden/>
              </w:rPr>
              <w:tab/>
            </w:r>
            <w:r w:rsidR="007E4969">
              <w:rPr>
                <w:noProof/>
                <w:webHidden/>
              </w:rPr>
              <w:fldChar w:fldCharType="begin"/>
            </w:r>
            <w:r w:rsidR="007E4969">
              <w:rPr>
                <w:noProof/>
                <w:webHidden/>
              </w:rPr>
              <w:instrText xml:space="preserve"> PAGEREF _Toc13049511 \h </w:instrText>
            </w:r>
            <w:r w:rsidR="007E4969">
              <w:rPr>
                <w:noProof/>
                <w:webHidden/>
              </w:rPr>
            </w:r>
            <w:r w:rsidR="007E4969">
              <w:rPr>
                <w:noProof/>
                <w:webHidden/>
              </w:rPr>
              <w:fldChar w:fldCharType="separate"/>
            </w:r>
            <w:r w:rsidR="007E4969">
              <w:rPr>
                <w:noProof/>
                <w:webHidden/>
              </w:rPr>
              <w:t>4</w:t>
            </w:r>
            <w:r w:rsidR="007E4969">
              <w:rPr>
                <w:noProof/>
                <w:webHidden/>
              </w:rPr>
              <w:fldChar w:fldCharType="end"/>
            </w:r>
          </w:hyperlink>
        </w:p>
        <w:p w14:paraId="0CA7D0DA" w14:textId="12FF7B40" w:rsidR="007E4969" w:rsidRDefault="00FF3609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3049512" w:history="1">
            <w:r w:rsidR="007E4969" w:rsidRPr="00C16BF1">
              <w:rPr>
                <w:rStyle w:val="Hipervnculo"/>
                <w:rFonts w:cs="Arial"/>
                <w:noProof/>
              </w:rPr>
              <w:t>7.</w:t>
            </w:r>
            <w:r w:rsidR="007E496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7E4969" w:rsidRPr="00C16BF1">
              <w:rPr>
                <w:rStyle w:val="Hipervnculo"/>
                <w:rFonts w:cs="Arial"/>
                <w:noProof/>
              </w:rPr>
              <w:t>Postcondiciones</w:t>
            </w:r>
            <w:r w:rsidR="007E4969">
              <w:rPr>
                <w:noProof/>
                <w:webHidden/>
              </w:rPr>
              <w:tab/>
            </w:r>
            <w:r w:rsidR="007E4969">
              <w:rPr>
                <w:noProof/>
                <w:webHidden/>
              </w:rPr>
              <w:fldChar w:fldCharType="begin"/>
            </w:r>
            <w:r w:rsidR="007E4969">
              <w:rPr>
                <w:noProof/>
                <w:webHidden/>
              </w:rPr>
              <w:instrText xml:space="preserve"> PAGEREF _Toc13049512 \h </w:instrText>
            </w:r>
            <w:r w:rsidR="007E4969">
              <w:rPr>
                <w:noProof/>
                <w:webHidden/>
              </w:rPr>
            </w:r>
            <w:r w:rsidR="007E4969">
              <w:rPr>
                <w:noProof/>
                <w:webHidden/>
              </w:rPr>
              <w:fldChar w:fldCharType="separate"/>
            </w:r>
            <w:r w:rsidR="007E4969">
              <w:rPr>
                <w:noProof/>
                <w:webHidden/>
              </w:rPr>
              <w:t>4</w:t>
            </w:r>
            <w:r w:rsidR="007E4969">
              <w:rPr>
                <w:noProof/>
                <w:webHidden/>
              </w:rPr>
              <w:fldChar w:fldCharType="end"/>
            </w:r>
          </w:hyperlink>
        </w:p>
        <w:p w14:paraId="1D03FB1D" w14:textId="04674B8B" w:rsidR="007E4969" w:rsidRDefault="00FF3609">
          <w:pPr>
            <w:pStyle w:val="TDC2"/>
            <w:tabs>
              <w:tab w:val="left" w:pos="800"/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PE"/>
            </w:rPr>
          </w:pPr>
          <w:hyperlink w:anchor="_Toc13049513" w:history="1">
            <w:r w:rsidR="007E4969" w:rsidRPr="00C16BF1">
              <w:rPr>
                <w:rStyle w:val="Hipervnculo"/>
                <w:rFonts w:cs="Arial"/>
                <w:noProof/>
              </w:rPr>
              <w:t>7.1</w:t>
            </w:r>
            <w:r w:rsidR="007E4969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7E4969" w:rsidRPr="00C16BF1">
              <w:rPr>
                <w:rStyle w:val="Hipervnculo"/>
                <w:rFonts w:cs="Arial"/>
                <w:noProof/>
              </w:rPr>
              <w:t>La actividad ha sido registrada en el sistema con éxito.</w:t>
            </w:r>
            <w:r w:rsidR="007E4969">
              <w:rPr>
                <w:noProof/>
                <w:webHidden/>
              </w:rPr>
              <w:tab/>
            </w:r>
            <w:r w:rsidR="007E4969">
              <w:rPr>
                <w:noProof/>
                <w:webHidden/>
              </w:rPr>
              <w:fldChar w:fldCharType="begin"/>
            </w:r>
            <w:r w:rsidR="007E4969">
              <w:rPr>
                <w:noProof/>
                <w:webHidden/>
              </w:rPr>
              <w:instrText xml:space="preserve"> PAGEREF _Toc13049513 \h </w:instrText>
            </w:r>
            <w:r w:rsidR="007E4969">
              <w:rPr>
                <w:noProof/>
                <w:webHidden/>
              </w:rPr>
            </w:r>
            <w:r w:rsidR="007E4969">
              <w:rPr>
                <w:noProof/>
                <w:webHidden/>
              </w:rPr>
              <w:fldChar w:fldCharType="separate"/>
            </w:r>
            <w:r w:rsidR="007E4969">
              <w:rPr>
                <w:noProof/>
                <w:webHidden/>
              </w:rPr>
              <w:t>4</w:t>
            </w:r>
            <w:r w:rsidR="007E4969">
              <w:rPr>
                <w:noProof/>
                <w:webHidden/>
              </w:rPr>
              <w:fldChar w:fldCharType="end"/>
            </w:r>
          </w:hyperlink>
        </w:p>
        <w:p w14:paraId="3CC538B0" w14:textId="69E9CE15" w:rsidR="007E4969" w:rsidRDefault="00FF3609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3049514" w:history="1">
            <w:r w:rsidR="007E4969" w:rsidRPr="00C16BF1">
              <w:rPr>
                <w:rStyle w:val="Hipervnculo"/>
                <w:rFonts w:cs="Arial"/>
                <w:noProof/>
              </w:rPr>
              <w:t>8.</w:t>
            </w:r>
            <w:r w:rsidR="007E496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7E4969" w:rsidRPr="00C16BF1">
              <w:rPr>
                <w:rStyle w:val="Hipervnculo"/>
                <w:rFonts w:cs="Arial"/>
                <w:noProof/>
              </w:rPr>
              <w:t>Puntos de Inclusión</w:t>
            </w:r>
            <w:r w:rsidR="007E4969">
              <w:rPr>
                <w:noProof/>
                <w:webHidden/>
              </w:rPr>
              <w:tab/>
            </w:r>
            <w:r w:rsidR="007E4969">
              <w:rPr>
                <w:noProof/>
                <w:webHidden/>
              </w:rPr>
              <w:fldChar w:fldCharType="begin"/>
            </w:r>
            <w:r w:rsidR="007E4969">
              <w:rPr>
                <w:noProof/>
                <w:webHidden/>
              </w:rPr>
              <w:instrText xml:space="preserve"> PAGEREF _Toc13049514 \h </w:instrText>
            </w:r>
            <w:r w:rsidR="007E4969">
              <w:rPr>
                <w:noProof/>
                <w:webHidden/>
              </w:rPr>
            </w:r>
            <w:r w:rsidR="007E4969">
              <w:rPr>
                <w:noProof/>
                <w:webHidden/>
              </w:rPr>
              <w:fldChar w:fldCharType="separate"/>
            </w:r>
            <w:r w:rsidR="007E4969">
              <w:rPr>
                <w:noProof/>
                <w:webHidden/>
              </w:rPr>
              <w:t>4</w:t>
            </w:r>
            <w:r w:rsidR="007E4969">
              <w:rPr>
                <w:noProof/>
                <w:webHidden/>
              </w:rPr>
              <w:fldChar w:fldCharType="end"/>
            </w:r>
          </w:hyperlink>
        </w:p>
        <w:p w14:paraId="751C97C5" w14:textId="7A5F74CA" w:rsidR="007E4969" w:rsidRDefault="00FF3609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3049515" w:history="1">
            <w:r w:rsidR="007E4969" w:rsidRPr="00C16BF1">
              <w:rPr>
                <w:rStyle w:val="Hipervnculo"/>
                <w:rFonts w:cs="Arial"/>
                <w:noProof/>
              </w:rPr>
              <w:t>9.</w:t>
            </w:r>
            <w:r w:rsidR="007E496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7E4969" w:rsidRPr="00C16BF1">
              <w:rPr>
                <w:rStyle w:val="Hipervnculo"/>
                <w:rFonts w:cs="Arial"/>
                <w:noProof/>
              </w:rPr>
              <w:t>Puntos de Extensión</w:t>
            </w:r>
            <w:r w:rsidR="007E4969">
              <w:rPr>
                <w:noProof/>
                <w:webHidden/>
              </w:rPr>
              <w:tab/>
            </w:r>
            <w:r w:rsidR="007E4969">
              <w:rPr>
                <w:noProof/>
                <w:webHidden/>
              </w:rPr>
              <w:fldChar w:fldCharType="begin"/>
            </w:r>
            <w:r w:rsidR="007E4969">
              <w:rPr>
                <w:noProof/>
                <w:webHidden/>
              </w:rPr>
              <w:instrText xml:space="preserve"> PAGEREF _Toc13049515 \h </w:instrText>
            </w:r>
            <w:r w:rsidR="007E4969">
              <w:rPr>
                <w:noProof/>
                <w:webHidden/>
              </w:rPr>
            </w:r>
            <w:r w:rsidR="007E4969">
              <w:rPr>
                <w:noProof/>
                <w:webHidden/>
              </w:rPr>
              <w:fldChar w:fldCharType="separate"/>
            </w:r>
            <w:r w:rsidR="007E4969">
              <w:rPr>
                <w:noProof/>
                <w:webHidden/>
              </w:rPr>
              <w:t>5</w:t>
            </w:r>
            <w:r w:rsidR="007E4969">
              <w:rPr>
                <w:noProof/>
                <w:webHidden/>
              </w:rPr>
              <w:fldChar w:fldCharType="end"/>
            </w:r>
          </w:hyperlink>
        </w:p>
        <w:p w14:paraId="64F7469E" w14:textId="41E96C7F" w:rsidR="007E4969" w:rsidRDefault="00FF3609">
          <w:pPr>
            <w:pStyle w:val="TDC1"/>
            <w:tabs>
              <w:tab w:val="left" w:pos="6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3049516" w:history="1">
            <w:r w:rsidR="007E4969" w:rsidRPr="00C16BF1">
              <w:rPr>
                <w:rStyle w:val="Hipervnculo"/>
                <w:rFonts w:cs="Arial"/>
                <w:noProof/>
              </w:rPr>
              <w:t>10.</w:t>
            </w:r>
            <w:r w:rsidR="007E496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7E4969" w:rsidRPr="00C16BF1">
              <w:rPr>
                <w:rStyle w:val="Hipervnculo"/>
                <w:rFonts w:cs="Arial"/>
                <w:noProof/>
              </w:rPr>
              <w:t>Requerimientos No Funcionales</w:t>
            </w:r>
            <w:r w:rsidR="007E4969">
              <w:rPr>
                <w:noProof/>
                <w:webHidden/>
              </w:rPr>
              <w:tab/>
            </w:r>
            <w:r w:rsidR="007E4969">
              <w:rPr>
                <w:noProof/>
                <w:webHidden/>
              </w:rPr>
              <w:fldChar w:fldCharType="begin"/>
            </w:r>
            <w:r w:rsidR="007E4969">
              <w:rPr>
                <w:noProof/>
                <w:webHidden/>
              </w:rPr>
              <w:instrText xml:space="preserve"> PAGEREF _Toc13049516 \h </w:instrText>
            </w:r>
            <w:r w:rsidR="007E4969">
              <w:rPr>
                <w:noProof/>
                <w:webHidden/>
              </w:rPr>
            </w:r>
            <w:r w:rsidR="007E4969">
              <w:rPr>
                <w:noProof/>
                <w:webHidden/>
              </w:rPr>
              <w:fldChar w:fldCharType="separate"/>
            </w:r>
            <w:r w:rsidR="007E4969">
              <w:rPr>
                <w:noProof/>
                <w:webHidden/>
              </w:rPr>
              <w:t>5</w:t>
            </w:r>
            <w:r w:rsidR="007E4969">
              <w:rPr>
                <w:noProof/>
                <w:webHidden/>
              </w:rPr>
              <w:fldChar w:fldCharType="end"/>
            </w:r>
          </w:hyperlink>
        </w:p>
        <w:p w14:paraId="7D5D0485" w14:textId="3663B74A" w:rsidR="007E4969" w:rsidRDefault="00FF3609">
          <w:pPr>
            <w:pStyle w:val="TDC2"/>
            <w:tabs>
              <w:tab w:val="left" w:pos="800"/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PE"/>
            </w:rPr>
          </w:pPr>
          <w:hyperlink w:anchor="_Toc13049517" w:history="1">
            <w:r w:rsidR="007E4969" w:rsidRPr="00C16BF1">
              <w:rPr>
                <w:rStyle w:val="Hipervnculo"/>
                <w:rFonts w:cs="Arial"/>
                <w:noProof/>
              </w:rPr>
              <w:t>10.1</w:t>
            </w:r>
            <w:r w:rsidR="007E4969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7E4969" w:rsidRPr="00C16BF1">
              <w:rPr>
                <w:rStyle w:val="Hipervnculo"/>
                <w:rFonts w:cs="Arial"/>
                <w:noProof/>
              </w:rPr>
              <w:t>Acceder en todo tiempo</w:t>
            </w:r>
            <w:r w:rsidR="007E4969">
              <w:rPr>
                <w:noProof/>
                <w:webHidden/>
              </w:rPr>
              <w:tab/>
            </w:r>
            <w:r w:rsidR="007E4969">
              <w:rPr>
                <w:noProof/>
                <w:webHidden/>
              </w:rPr>
              <w:fldChar w:fldCharType="begin"/>
            </w:r>
            <w:r w:rsidR="007E4969">
              <w:rPr>
                <w:noProof/>
                <w:webHidden/>
              </w:rPr>
              <w:instrText xml:space="preserve"> PAGEREF _Toc13049517 \h </w:instrText>
            </w:r>
            <w:r w:rsidR="007E4969">
              <w:rPr>
                <w:noProof/>
                <w:webHidden/>
              </w:rPr>
            </w:r>
            <w:r w:rsidR="007E4969">
              <w:rPr>
                <w:noProof/>
                <w:webHidden/>
              </w:rPr>
              <w:fldChar w:fldCharType="separate"/>
            </w:r>
            <w:r w:rsidR="007E4969">
              <w:rPr>
                <w:noProof/>
                <w:webHidden/>
              </w:rPr>
              <w:t>5</w:t>
            </w:r>
            <w:r w:rsidR="007E4969">
              <w:rPr>
                <w:noProof/>
                <w:webHidden/>
              </w:rPr>
              <w:fldChar w:fldCharType="end"/>
            </w:r>
          </w:hyperlink>
        </w:p>
        <w:p w14:paraId="6E2730C2" w14:textId="132B6DFF" w:rsidR="00501CCE" w:rsidRDefault="00501CCE">
          <w:r>
            <w:rPr>
              <w:b/>
              <w:bCs/>
              <w:lang w:val="es-ES"/>
            </w:rPr>
            <w:fldChar w:fldCharType="end"/>
          </w:r>
        </w:p>
      </w:sdtContent>
    </w:sdt>
    <w:p w14:paraId="15066385" w14:textId="77777777" w:rsidR="00EF02ED" w:rsidRPr="00A01BED" w:rsidRDefault="00EF02ED" w:rsidP="00A01BED">
      <w:pPr>
        <w:spacing w:line="240" w:lineRule="auto"/>
        <w:rPr>
          <w:rFonts w:ascii="Arial" w:hAnsi="Arial" w:cs="Arial"/>
        </w:rPr>
      </w:pPr>
    </w:p>
    <w:p w14:paraId="42B6631F" w14:textId="68D78C12" w:rsidR="00357BD5" w:rsidRPr="00A01BED" w:rsidRDefault="006F73FF" w:rsidP="00357BD5">
      <w:pPr>
        <w:pStyle w:val="Ttulo"/>
        <w:rPr>
          <w:rFonts w:cs="Arial"/>
        </w:rPr>
      </w:pPr>
      <w:r w:rsidRPr="00A01BED">
        <w:rPr>
          <w:rFonts w:cs="Arial"/>
        </w:rPr>
        <w:br w:type="page"/>
      </w:r>
      <w:r w:rsidR="00357BD5" w:rsidRPr="00A01BED">
        <w:rPr>
          <w:rFonts w:cs="Arial"/>
        </w:rPr>
        <w:lastRenderedPageBreak/>
        <w:t>Historial de las Revisiones</w:t>
      </w:r>
    </w:p>
    <w:p w14:paraId="6A057E31" w14:textId="77777777" w:rsidR="00357BD5" w:rsidRPr="00A01BED" w:rsidRDefault="00357BD5" w:rsidP="00357BD5">
      <w:pPr>
        <w:spacing w:line="240" w:lineRule="auto"/>
        <w:rPr>
          <w:rFonts w:ascii="Arial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57BD5" w:rsidRPr="00501CCE" w14:paraId="603C06DC" w14:textId="77777777" w:rsidTr="00E30ADA">
        <w:tc>
          <w:tcPr>
            <w:tcW w:w="2304" w:type="dxa"/>
          </w:tcPr>
          <w:p w14:paraId="6FC70726" w14:textId="77777777" w:rsidR="00357BD5" w:rsidRPr="00501CCE" w:rsidRDefault="00357BD5" w:rsidP="00E30ADA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1CCE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14:paraId="416A257B" w14:textId="77777777" w:rsidR="00357BD5" w:rsidRPr="00501CCE" w:rsidRDefault="00357BD5" w:rsidP="00E30ADA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1CCE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</w:tcPr>
          <w:p w14:paraId="202CB015" w14:textId="77777777" w:rsidR="00357BD5" w:rsidRPr="00501CCE" w:rsidRDefault="00357BD5" w:rsidP="00E30ADA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1CC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14:paraId="6D6BEBA5" w14:textId="77777777" w:rsidR="00357BD5" w:rsidRPr="00501CCE" w:rsidRDefault="00357BD5" w:rsidP="00E30ADA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1CCE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357BD5" w:rsidRPr="00501CCE" w14:paraId="71904A7B" w14:textId="77777777" w:rsidTr="00E30ADA">
        <w:tc>
          <w:tcPr>
            <w:tcW w:w="2304" w:type="dxa"/>
            <w:vAlign w:val="center"/>
          </w:tcPr>
          <w:p w14:paraId="79E011BE" w14:textId="2FC32B0B" w:rsidR="00357BD5" w:rsidRPr="00501CCE" w:rsidRDefault="00501CCE" w:rsidP="00E30ADA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CCE">
              <w:rPr>
                <w:rFonts w:ascii="Arial" w:hAnsi="Arial" w:cs="Arial"/>
                <w:sz w:val="24"/>
                <w:szCs w:val="24"/>
              </w:rPr>
              <w:t>0</w:t>
            </w:r>
            <w:r w:rsidR="00773E33">
              <w:rPr>
                <w:rFonts w:ascii="Arial" w:hAnsi="Arial" w:cs="Arial"/>
                <w:sz w:val="24"/>
                <w:szCs w:val="24"/>
              </w:rPr>
              <w:t>2</w:t>
            </w:r>
            <w:r w:rsidR="00357BD5" w:rsidRPr="00501CCE">
              <w:rPr>
                <w:rFonts w:ascii="Arial" w:hAnsi="Arial" w:cs="Arial"/>
                <w:sz w:val="24"/>
                <w:szCs w:val="24"/>
              </w:rPr>
              <w:t>/0</w:t>
            </w:r>
            <w:r w:rsidRPr="00501CCE">
              <w:rPr>
                <w:rFonts w:ascii="Arial" w:hAnsi="Arial" w:cs="Arial"/>
                <w:sz w:val="24"/>
                <w:szCs w:val="24"/>
              </w:rPr>
              <w:t>7</w:t>
            </w:r>
            <w:r w:rsidR="00357BD5" w:rsidRPr="00501CCE">
              <w:rPr>
                <w:rFonts w:ascii="Arial" w:hAnsi="Arial" w:cs="Arial"/>
                <w:sz w:val="24"/>
                <w:szCs w:val="24"/>
              </w:rPr>
              <w:t>/201</w:t>
            </w:r>
            <w:r w:rsidRPr="00501CC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52" w:type="dxa"/>
            <w:vAlign w:val="center"/>
          </w:tcPr>
          <w:p w14:paraId="24158E7A" w14:textId="4DDF5052" w:rsidR="00357BD5" w:rsidRPr="00501CCE" w:rsidRDefault="00501CCE" w:rsidP="00E30ADA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CC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  <w:vAlign w:val="center"/>
          </w:tcPr>
          <w:p w14:paraId="40A782D0" w14:textId="56AA6D00" w:rsidR="00357BD5" w:rsidRPr="00501CCE" w:rsidRDefault="00357BD5" w:rsidP="00E30ADA">
            <w:pPr>
              <w:pStyle w:val="Tabletext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1CCE">
              <w:rPr>
                <w:rFonts w:ascii="Arial" w:hAnsi="Arial" w:cs="Arial"/>
                <w:sz w:val="24"/>
                <w:szCs w:val="24"/>
              </w:rPr>
              <w:t>Creación de la Especificación del CU</w:t>
            </w:r>
          </w:p>
        </w:tc>
        <w:tc>
          <w:tcPr>
            <w:tcW w:w="2304" w:type="dxa"/>
            <w:vAlign w:val="center"/>
          </w:tcPr>
          <w:p w14:paraId="75524E3C" w14:textId="3684656D" w:rsidR="00357BD5" w:rsidRPr="00501CCE" w:rsidRDefault="00773E33" w:rsidP="00E30ADA">
            <w:pPr>
              <w:pStyle w:val="Tabletext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Aguirre Olazo, Estéfano</w:t>
            </w:r>
          </w:p>
        </w:tc>
      </w:tr>
    </w:tbl>
    <w:p w14:paraId="389CF799" w14:textId="77777777" w:rsidR="00357BD5" w:rsidRPr="00501CCE" w:rsidRDefault="00357BD5" w:rsidP="00357BD5">
      <w:pPr>
        <w:spacing w:line="240" w:lineRule="auto"/>
        <w:rPr>
          <w:rFonts w:ascii="Arial" w:hAnsi="Arial" w:cs="Arial"/>
          <w:sz w:val="24"/>
          <w:szCs w:val="24"/>
        </w:rPr>
      </w:pPr>
    </w:p>
    <w:p w14:paraId="78D38916" w14:textId="77777777" w:rsidR="00357BD5" w:rsidRPr="00A01BED" w:rsidRDefault="00357BD5" w:rsidP="00357BD5">
      <w:pPr>
        <w:spacing w:line="240" w:lineRule="auto"/>
        <w:rPr>
          <w:rFonts w:ascii="Arial" w:hAnsi="Arial" w:cs="Arial"/>
        </w:rPr>
      </w:pPr>
    </w:p>
    <w:p w14:paraId="663F0F65" w14:textId="77777777" w:rsidR="00357BD5" w:rsidRPr="00A01BED" w:rsidRDefault="00357BD5" w:rsidP="00357BD5">
      <w:pPr>
        <w:spacing w:line="240" w:lineRule="auto"/>
        <w:rPr>
          <w:rFonts w:ascii="Arial" w:hAnsi="Arial" w:cs="Arial"/>
        </w:rPr>
      </w:pPr>
    </w:p>
    <w:p w14:paraId="1C3E8004" w14:textId="77777777" w:rsidR="00357BD5" w:rsidRPr="00A01BED" w:rsidRDefault="00357BD5" w:rsidP="00357BD5">
      <w:pPr>
        <w:spacing w:line="240" w:lineRule="auto"/>
        <w:rPr>
          <w:rFonts w:ascii="Arial" w:hAnsi="Arial" w:cs="Arial"/>
        </w:rPr>
      </w:pPr>
    </w:p>
    <w:p w14:paraId="7C6ED38B" w14:textId="77777777" w:rsidR="00357BD5" w:rsidRDefault="00357BD5">
      <w:pPr>
        <w:widowControl/>
        <w:spacing w:line="240" w:lineRule="auto"/>
        <w:rPr>
          <w:rFonts w:ascii="Arial" w:hAnsi="Arial" w:cs="Arial"/>
          <w:b/>
          <w:sz w:val="36"/>
        </w:rPr>
      </w:pPr>
    </w:p>
    <w:p w14:paraId="4D3495DD" w14:textId="77777777" w:rsidR="00357BD5" w:rsidRDefault="00357BD5">
      <w:pPr>
        <w:widowControl/>
        <w:spacing w:line="240" w:lineRule="auto"/>
        <w:rPr>
          <w:rFonts w:ascii="Arial" w:hAnsi="Arial" w:cs="Arial"/>
          <w:b/>
          <w:sz w:val="36"/>
        </w:rPr>
      </w:pPr>
      <w:r>
        <w:rPr>
          <w:rFonts w:cs="Arial"/>
        </w:rPr>
        <w:br w:type="page"/>
      </w:r>
    </w:p>
    <w:p w14:paraId="5D4788AC" w14:textId="3E2C869A" w:rsidR="006F73FF" w:rsidRPr="00501CCE" w:rsidRDefault="00834097" w:rsidP="00A01BED">
      <w:pPr>
        <w:pStyle w:val="Ttulo"/>
        <w:tabs>
          <w:tab w:val="right" w:pos="8789"/>
        </w:tabs>
        <w:rPr>
          <w:rFonts w:cs="Arial"/>
          <w:sz w:val="40"/>
          <w:szCs w:val="40"/>
        </w:rPr>
      </w:pPr>
      <w:r w:rsidRPr="00501CCE">
        <w:rPr>
          <w:rFonts w:cs="Arial"/>
          <w:sz w:val="40"/>
          <w:szCs w:val="40"/>
        </w:rPr>
        <w:lastRenderedPageBreak/>
        <w:fldChar w:fldCharType="begin"/>
      </w:r>
      <w:r w:rsidRPr="00501CCE">
        <w:rPr>
          <w:rFonts w:cs="Arial"/>
          <w:sz w:val="40"/>
          <w:szCs w:val="40"/>
        </w:rPr>
        <w:instrText xml:space="preserve"> TITLE  \* MERGEFORMAT </w:instrText>
      </w:r>
      <w:r w:rsidRPr="00501CCE">
        <w:rPr>
          <w:rFonts w:cs="Arial"/>
          <w:sz w:val="40"/>
          <w:szCs w:val="40"/>
        </w:rPr>
        <w:fldChar w:fldCharType="separate"/>
      </w:r>
      <w:r w:rsidR="00847631" w:rsidRPr="00501CCE">
        <w:rPr>
          <w:rFonts w:cs="Arial"/>
          <w:sz w:val="40"/>
          <w:szCs w:val="40"/>
        </w:rPr>
        <w:t>Especificación del Caso de Uso</w:t>
      </w:r>
      <w:r w:rsidRPr="00501CCE">
        <w:rPr>
          <w:rFonts w:cs="Arial"/>
          <w:sz w:val="40"/>
          <w:szCs w:val="40"/>
        </w:rPr>
        <w:fldChar w:fldCharType="end"/>
      </w:r>
    </w:p>
    <w:p w14:paraId="1C531763" w14:textId="77777777" w:rsidR="00EF02ED" w:rsidRPr="00A01BED" w:rsidRDefault="00EF02ED" w:rsidP="00A01BED">
      <w:pPr>
        <w:spacing w:line="240" w:lineRule="auto"/>
        <w:rPr>
          <w:rFonts w:ascii="Arial" w:hAnsi="Arial" w:cs="Arial"/>
        </w:rPr>
      </w:pPr>
    </w:p>
    <w:p w14:paraId="3AB4EFD5" w14:textId="77777777" w:rsidR="009A7DE8" w:rsidRPr="00501CCE" w:rsidRDefault="009A7DE8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1" w:name="_Toc126600383"/>
      <w:bookmarkStart w:id="2" w:name="_Toc493129466"/>
      <w:bookmarkStart w:id="3" w:name="_Toc13049503"/>
      <w:bookmarkStart w:id="4" w:name="_Toc423410239"/>
      <w:bookmarkStart w:id="5" w:name="_Toc425054505"/>
      <w:r w:rsidRPr="00501CCE">
        <w:rPr>
          <w:rFonts w:cs="Arial"/>
          <w:sz w:val="28"/>
          <w:szCs w:val="28"/>
        </w:rPr>
        <w:t>Descripción Breve</w:t>
      </w:r>
      <w:bookmarkEnd w:id="1"/>
      <w:bookmarkEnd w:id="2"/>
      <w:bookmarkEnd w:id="3"/>
    </w:p>
    <w:p w14:paraId="4A618111" w14:textId="2A7B504D" w:rsidR="00883C42" w:rsidRDefault="00883C42" w:rsidP="00501CCE">
      <w:pPr>
        <w:pStyle w:val="Textoindependiente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Caso de uso que permite </w:t>
      </w:r>
      <w:r w:rsidR="00992C37" w:rsidRPr="00501CCE">
        <w:rPr>
          <w:rFonts w:ascii="Arial" w:hAnsi="Arial" w:cs="Arial"/>
          <w:sz w:val="24"/>
          <w:szCs w:val="24"/>
        </w:rPr>
        <w:t xml:space="preserve">que el </w:t>
      </w:r>
      <w:r w:rsidR="00184965">
        <w:rPr>
          <w:rFonts w:ascii="Arial" w:hAnsi="Arial" w:cs="Arial"/>
          <w:b/>
          <w:sz w:val="24"/>
          <w:szCs w:val="24"/>
        </w:rPr>
        <w:t xml:space="preserve">Profesor </w:t>
      </w:r>
      <w:r w:rsidR="00184965" w:rsidRPr="00D54DD0">
        <w:rPr>
          <w:rFonts w:ascii="Arial" w:hAnsi="Arial" w:cs="Arial"/>
          <w:bCs/>
          <w:sz w:val="24"/>
          <w:szCs w:val="24"/>
        </w:rPr>
        <w:t>cree una actividad del curso en el que está registrado</w:t>
      </w:r>
      <w:r w:rsidR="007E4969">
        <w:rPr>
          <w:rFonts w:ascii="Arial" w:hAnsi="Arial" w:cs="Arial"/>
          <w:bCs/>
          <w:sz w:val="24"/>
          <w:szCs w:val="24"/>
        </w:rPr>
        <w:t>,</w:t>
      </w:r>
      <w:r w:rsidR="00184965" w:rsidRPr="00D54DD0">
        <w:rPr>
          <w:rFonts w:ascii="Arial" w:hAnsi="Arial" w:cs="Arial"/>
          <w:bCs/>
          <w:sz w:val="24"/>
          <w:szCs w:val="24"/>
        </w:rPr>
        <w:t xml:space="preserve"> </w:t>
      </w:r>
      <w:r w:rsidR="00D54DD0">
        <w:rPr>
          <w:rFonts w:ascii="Arial" w:hAnsi="Arial" w:cs="Arial"/>
          <w:bCs/>
          <w:sz w:val="24"/>
          <w:szCs w:val="24"/>
        </w:rPr>
        <w:t xml:space="preserve">para que </w:t>
      </w:r>
      <w:r w:rsidR="00184965" w:rsidRPr="00D54DD0">
        <w:rPr>
          <w:rFonts w:ascii="Arial" w:hAnsi="Arial" w:cs="Arial"/>
          <w:bCs/>
          <w:sz w:val="24"/>
          <w:szCs w:val="24"/>
        </w:rPr>
        <w:t>los alumnos puedan visualizarla.</w:t>
      </w:r>
    </w:p>
    <w:p w14:paraId="5359896A" w14:textId="77777777" w:rsidR="00501CCE" w:rsidRPr="00501CCE" w:rsidRDefault="00501CCE" w:rsidP="00501CCE">
      <w:pPr>
        <w:pStyle w:val="Textoindependiente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9A135FB" w14:textId="77777777" w:rsidR="009A7DE8" w:rsidRPr="00501CCE" w:rsidRDefault="00D464BE" w:rsidP="00501CCE">
      <w:pPr>
        <w:pStyle w:val="Ttulo1"/>
        <w:widowControl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6" w:name="_Toc126600384"/>
      <w:bookmarkStart w:id="7" w:name="_Toc493129467"/>
      <w:bookmarkStart w:id="8" w:name="_Toc13049504"/>
      <w:bookmarkEnd w:id="4"/>
      <w:bookmarkEnd w:id="5"/>
      <w:r w:rsidRPr="00501CCE">
        <w:rPr>
          <w:rFonts w:cs="Arial"/>
          <w:sz w:val="28"/>
          <w:szCs w:val="28"/>
        </w:rPr>
        <w:t>Flujo Básico de Eventos</w:t>
      </w:r>
      <w:bookmarkEnd w:id="6"/>
      <w:bookmarkEnd w:id="7"/>
      <w:bookmarkEnd w:id="8"/>
    </w:p>
    <w:p w14:paraId="15497F6E" w14:textId="67AA465F" w:rsidR="00D54DD0" w:rsidRDefault="00D54DD0" w:rsidP="006B6581">
      <w:pPr>
        <w:pStyle w:val="Textoindependiente"/>
        <w:numPr>
          <w:ilvl w:val="1"/>
          <w:numId w:val="2"/>
        </w:numPr>
        <w:tabs>
          <w:tab w:val="clear" w:pos="1440"/>
        </w:tabs>
        <w:spacing w:line="24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D54DD0">
        <w:rPr>
          <w:rFonts w:ascii="Arial" w:hAnsi="Arial" w:cs="Arial"/>
          <w:sz w:val="24"/>
          <w:szCs w:val="24"/>
        </w:rPr>
        <w:t xml:space="preserve">El usuario ingresa a la </w:t>
      </w:r>
      <w:r>
        <w:rPr>
          <w:rFonts w:ascii="Arial" w:hAnsi="Arial" w:cs="Arial"/>
          <w:sz w:val="24"/>
          <w:szCs w:val="24"/>
        </w:rPr>
        <w:t>p</w:t>
      </w:r>
      <w:r w:rsidRPr="00D54DD0">
        <w:rPr>
          <w:rFonts w:ascii="Arial" w:hAnsi="Arial" w:cs="Arial"/>
          <w:sz w:val="24"/>
          <w:szCs w:val="24"/>
        </w:rPr>
        <w:t>ágina principal del curso, en el bloque elegir del listado de Crear actividad.</w:t>
      </w:r>
    </w:p>
    <w:p w14:paraId="19331207" w14:textId="0487D165" w:rsidR="00D54DD0" w:rsidRDefault="00D54DD0" w:rsidP="006B6581">
      <w:pPr>
        <w:pStyle w:val="Textoindependiente"/>
        <w:numPr>
          <w:ilvl w:val="1"/>
          <w:numId w:val="2"/>
        </w:numPr>
        <w:tabs>
          <w:tab w:val="clear" w:pos="1440"/>
        </w:tabs>
        <w:spacing w:line="24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D54DD0">
        <w:rPr>
          <w:rFonts w:ascii="Arial" w:hAnsi="Arial" w:cs="Arial"/>
          <w:sz w:val="24"/>
          <w:szCs w:val="24"/>
        </w:rPr>
        <w:t>El sistema mostrará un formulario para ingresar los datos de</w:t>
      </w:r>
      <w:r>
        <w:rPr>
          <w:rFonts w:ascii="Arial" w:hAnsi="Arial" w:cs="Arial"/>
          <w:sz w:val="24"/>
          <w:szCs w:val="24"/>
        </w:rPr>
        <w:t xml:space="preserve"> la actividad </w:t>
      </w:r>
      <w:r w:rsidRPr="00D54DD0">
        <w:rPr>
          <w:rFonts w:ascii="Arial" w:hAnsi="Arial" w:cs="Arial"/>
          <w:sz w:val="24"/>
          <w:szCs w:val="24"/>
        </w:rPr>
        <w:t>y parámetros de configuración.</w:t>
      </w:r>
    </w:p>
    <w:p w14:paraId="6932CEBD" w14:textId="77777777" w:rsidR="00D54DD0" w:rsidRDefault="00D54DD0" w:rsidP="006B6581">
      <w:pPr>
        <w:pStyle w:val="Textoindependiente"/>
        <w:numPr>
          <w:ilvl w:val="1"/>
          <w:numId w:val="2"/>
        </w:numPr>
        <w:tabs>
          <w:tab w:val="clear" w:pos="1440"/>
        </w:tabs>
        <w:spacing w:line="24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D54DD0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 xml:space="preserve">usuario </w:t>
      </w:r>
      <w:r w:rsidRPr="00D54DD0">
        <w:rPr>
          <w:rFonts w:ascii="Arial" w:hAnsi="Arial" w:cs="Arial"/>
          <w:sz w:val="24"/>
          <w:szCs w:val="24"/>
        </w:rPr>
        <w:t>presiona</w:t>
      </w:r>
      <w:r>
        <w:rPr>
          <w:rFonts w:ascii="Arial" w:hAnsi="Arial" w:cs="Arial"/>
          <w:sz w:val="24"/>
          <w:szCs w:val="24"/>
        </w:rPr>
        <w:t xml:space="preserve"> </w:t>
      </w:r>
      <w:r w:rsidRPr="00D54DD0">
        <w:rPr>
          <w:rFonts w:ascii="Arial" w:hAnsi="Arial" w:cs="Arial"/>
          <w:sz w:val="24"/>
          <w:szCs w:val="24"/>
        </w:rPr>
        <w:t>el botón Guardar cambios y regresar al curso</w:t>
      </w:r>
      <w:r>
        <w:rPr>
          <w:rFonts w:ascii="Arial" w:hAnsi="Arial" w:cs="Arial"/>
          <w:sz w:val="24"/>
          <w:szCs w:val="24"/>
        </w:rPr>
        <w:t>.</w:t>
      </w:r>
      <w:r w:rsidRPr="00D54DD0">
        <w:rPr>
          <w:rFonts w:ascii="Arial" w:hAnsi="Arial" w:cs="Arial"/>
          <w:sz w:val="24"/>
          <w:szCs w:val="24"/>
        </w:rPr>
        <w:t xml:space="preserve"> </w:t>
      </w:r>
    </w:p>
    <w:p w14:paraId="03918FDB" w14:textId="7A333341" w:rsidR="00D54DD0" w:rsidRDefault="00D54DD0" w:rsidP="006B6581">
      <w:pPr>
        <w:pStyle w:val="Textoindependiente"/>
        <w:numPr>
          <w:ilvl w:val="1"/>
          <w:numId w:val="2"/>
        </w:numPr>
        <w:tabs>
          <w:tab w:val="clear" w:pos="1440"/>
        </w:tabs>
        <w:spacing w:line="24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</w:t>
      </w:r>
      <w:r w:rsidRPr="00D54DD0">
        <w:rPr>
          <w:rFonts w:ascii="Arial" w:hAnsi="Arial" w:cs="Arial"/>
          <w:sz w:val="24"/>
          <w:szCs w:val="24"/>
        </w:rPr>
        <w:t xml:space="preserve"> valida</w:t>
      </w:r>
      <w:r>
        <w:rPr>
          <w:rFonts w:ascii="Arial" w:hAnsi="Arial" w:cs="Arial"/>
          <w:sz w:val="24"/>
          <w:szCs w:val="24"/>
        </w:rPr>
        <w:t xml:space="preserve"> </w:t>
      </w:r>
      <w:r w:rsidRPr="00D54DD0">
        <w:rPr>
          <w:rFonts w:ascii="Arial" w:hAnsi="Arial" w:cs="Arial"/>
          <w:sz w:val="24"/>
          <w:szCs w:val="24"/>
        </w:rPr>
        <w:t>y guarda</w:t>
      </w:r>
      <w:r>
        <w:rPr>
          <w:rFonts w:ascii="Arial" w:hAnsi="Arial" w:cs="Arial"/>
          <w:sz w:val="24"/>
          <w:szCs w:val="24"/>
        </w:rPr>
        <w:t xml:space="preserve"> </w:t>
      </w:r>
      <w:r w:rsidRPr="00D54DD0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</w:t>
      </w:r>
      <w:r w:rsidRPr="00D54DD0">
        <w:rPr>
          <w:rFonts w:ascii="Arial" w:hAnsi="Arial" w:cs="Arial"/>
          <w:sz w:val="24"/>
          <w:szCs w:val="24"/>
        </w:rPr>
        <w:t xml:space="preserve">información. </w:t>
      </w:r>
    </w:p>
    <w:p w14:paraId="04F85B0D" w14:textId="31C2E118" w:rsidR="00D54DD0" w:rsidRPr="00D54DD0" w:rsidRDefault="00D54DD0" w:rsidP="006B6581">
      <w:pPr>
        <w:pStyle w:val="Textoindependiente"/>
        <w:numPr>
          <w:ilvl w:val="1"/>
          <w:numId w:val="2"/>
        </w:numPr>
        <w:tabs>
          <w:tab w:val="clear" w:pos="1440"/>
        </w:tabs>
        <w:spacing w:line="24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</w:t>
      </w:r>
      <w:r w:rsidRPr="00D54DD0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D54DD0">
        <w:rPr>
          <w:rFonts w:ascii="Arial" w:hAnsi="Arial" w:cs="Arial"/>
          <w:sz w:val="24"/>
          <w:szCs w:val="24"/>
        </w:rPr>
        <w:t>listado de actividades en</w:t>
      </w:r>
      <w:r>
        <w:rPr>
          <w:rFonts w:ascii="Arial" w:hAnsi="Arial" w:cs="Arial"/>
          <w:sz w:val="24"/>
          <w:szCs w:val="24"/>
        </w:rPr>
        <w:t xml:space="preserve"> </w:t>
      </w:r>
      <w:r w:rsidRPr="00D54DD0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D54DD0">
        <w:rPr>
          <w:rFonts w:ascii="Arial" w:hAnsi="Arial" w:cs="Arial"/>
          <w:sz w:val="24"/>
          <w:szCs w:val="24"/>
        </w:rPr>
        <w:t>bloque del curso.</w:t>
      </w:r>
    </w:p>
    <w:p w14:paraId="2AA0268D" w14:textId="77777777" w:rsidR="00501CCE" w:rsidRPr="00501CCE" w:rsidRDefault="00501CCE" w:rsidP="00501CCE">
      <w:pPr>
        <w:pStyle w:val="Textoindependiente"/>
        <w:spacing w:line="240" w:lineRule="auto"/>
        <w:ind w:left="1134"/>
        <w:jc w:val="both"/>
        <w:rPr>
          <w:rFonts w:ascii="Arial" w:hAnsi="Arial" w:cs="Arial"/>
          <w:sz w:val="24"/>
          <w:szCs w:val="24"/>
        </w:rPr>
      </w:pPr>
    </w:p>
    <w:p w14:paraId="5AEA9C4C" w14:textId="7F2C08FE" w:rsidR="00E428D0" w:rsidRPr="00501CCE" w:rsidRDefault="005044BF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9" w:name="_Toc493129468"/>
      <w:bookmarkStart w:id="10" w:name="_Toc13049505"/>
      <w:r w:rsidRPr="00501CCE">
        <w:rPr>
          <w:rFonts w:cs="Arial"/>
          <w:sz w:val="28"/>
          <w:szCs w:val="28"/>
        </w:rPr>
        <w:t>Flujos Alternativos</w:t>
      </w:r>
      <w:bookmarkEnd w:id="9"/>
      <w:bookmarkEnd w:id="10"/>
    </w:p>
    <w:p w14:paraId="757B0744" w14:textId="7A43C140" w:rsidR="00E428D0" w:rsidRPr="00501CCE" w:rsidRDefault="00501CCE" w:rsidP="00501CCE">
      <w:pPr>
        <w:pStyle w:val="Ttulo2"/>
        <w:numPr>
          <w:ilvl w:val="0"/>
          <w:numId w:val="0"/>
        </w:numPr>
        <w:spacing w:line="240" w:lineRule="auto"/>
        <w:ind w:firstLine="720"/>
        <w:jc w:val="both"/>
        <w:rPr>
          <w:rFonts w:cs="Arial"/>
          <w:sz w:val="24"/>
          <w:szCs w:val="24"/>
        </w:rPr>
      </w:pPr>
      <w:bookmarkStart w:id="11" w:name="_Toc13049506"/>
      <w:r>
        <w:rPr>
          <w:rFonts w:cs="Arial"/>
          <w:sz w:val="24"/>
          <w:szCs w:val="24"/>
        </w:rPr>
        <w:t xml:space="preserve">3.1.  </w:t>
      </w:r>
      <w:r w:rsidR="00357BD5" w:rsidRPr="00501CCE">
        <w:rPr>
          <w:rFonts w:cs="Arial"/>
          <w:sz w:val="24"/>
          <w:szCs w:val="24"/>
        </w:rPr>
        <w:t>Error</w:t>
      </w:r>
      <w:bookmarkEnd w:id="11"/>
    </w:p>
    <w:p w14:paraId="0BD2BEFB" w14:textId="5DFBBDA9" w:rsidR="00E428D0" w:rsidRPr="00501CCE" w:rsidRDefault="00D54DD0" w:rsidP="00501CCE">
      <w:pPr>
        <w:spacing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comprueba la validez de la información, caso contrario presenta un mensaje de error</w:t>
      </w:r>
      <w:r w:rsidR="00357BD5" w:rsidRPr="00501CCE">
        <w:rPr>
          <w:rFonts w:ascii="Arial" w:hAnsi="Arial" w:cs="Arial"/>
          <w:bCs/>
          <w:sz w:val="24"/>
          <w:szCs w:val="24"/>
        </w:rPr>
        <w:t>.</w:t>
      </w:r>
    </w:p>
    <w:p w14:paraId="2EF55FA7" w14:textId="77777777" w:rsidR="00E428D0" w:rsidRPr="00501CCE" w:rsidRDefault="00E428D0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ab/>
      </w:r>
    </w:p>
    <w:p w14:paraId="1663538D" w14:textId="5CF3A817" w:rsidR="009A7DE8" w:rsidRDefault="005044BF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12" w:name="_Toc493129470"/>
      <w:bookmarkStart w:id="13" w:name="_Toc13049507"/>
      <w:r w:rsidRPr="00501CCE">
        <w:rPr>
          <w:rFonts w:cs="Arial"/>
          <w:sz w:val="28"/>
          <w:szCs w:val="28"/>
        </w:rPr>
        <w:t>Excepciones</w:t>
      </w:r>
      <w:bookmarkEnd w:id="12"/>
      <w:bookmarkEnd w:id="13"/>
    </w:p>
    <w:p w14:paraId="0A847564" w14:textId="77777777" w:rsidR="00501CCE" w:rsidRPr="00501CCE" w:rsidRDefault="00501CCE" w:rsidP="00501CCE"/>
    <w:p w14:paraId="498301F3" w14:textId="77777777" w:rsidR="009A7DE8" w:rsidRPr="00501CCE" w:rsidRDefault="00077429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14" w:name="_Toc126600387"/>
      <w:bookmarkStart w:id="15" w:name="_Toc493129472"/>
      <w:bookmarkStart w:id="16" w:name="_Toc13049508"/>
      <w:bookmarkStart w:id="17" w:name="_Toc423410251"/>
      <w:bookmarkStart w:id="18" w:name="_Toc425054510"/>
      <w:r w:rsidRPr="00501CCE">
        <w:rPr>
          <w:rFonts w:cs="Arial"/>
          <w:sz w:val="28"/>
          <w:szCs w:val="28"/>
        </w:rPr>
        <w:t>Escenarios Claves</w:t>
      </w:r>
      <w:bookmarkEnd w:id="14"/>
      <w:bookmarkEnd w:id="15"/>
      <w:bookmarkEnd w:id="16"/>
    </w:p>
    <w:p w14:paraId="41EEA83C" w14:textId="7AB57AB6" w:rsidR="00870E4B" w:rsidRDefault="00870E4B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8"/>
          <w:szCs w:val="28"/>
        </w:rPr>
        <w:tab/>
      </w:r>
      <w:r w:rsidRPr="00501CCE">
        <w:rPr>
          <w:rFonts w:ascii="Arial" w:hAnsi="Arial" w:cs="Arial"/>
          <w:sz w:val="24"/>
          <w:szCs w:val="24"/>
        </w:rPr>
        <w:t>No aplica</w:t>
      </w:r>
      <w:r w:rsidR="00501CCE">
        <w:rPr>
          <w:rFonts w:ascii="Arial" w:hAnsi="Arial" w:cs="Arial"/>
          <w:sz w:val="24"/>
          <w:szCs w:val="24"/>
        </w:rPr>
        <w:t>.</w:t>
      </w:r>
    </w:p>
    <w:p w14:paraId="690ACFB1" w14:textId="77777777" w:rsidR="00501CCE" w:rsidRPr="00501CCE" w:rsidRDefault="00501CCE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BB8E148" w14:textId="77777777" w:rsidR="009A7DE8" w:rsidRPr="00501CCE" w:rsidRDefault="00077429" w:rsidP="00501CCE">
      <w:pPr>
        <w:pStyle w:val="Ttulo1"/>
        <w:widowControl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19" w:name="_Toc126600388"/>
      <w:bookmarkStart w:id="20" w:name="_Toc493129473"/>
      <w:bookmarkStart w:id="21" w:name="_Toc13049509"/>
      <w:bookmarkEnd w:id="17"/>
      <w:bookmarkEnd w:id="18"/>
      <w:r w:rsidRPr="00501CCE">
        <w:rPr>
          <w:rFonts w:cs="Arial"/>
          <w:sz w:val="28"/>
          <w:szCs w:val="28"/>
        </w:rPr>
        <w:t>Precondiciones</w:t>
      </w:r>
      <w:bookmarkEnd w:id="19"/>
      <w:bookmarkEnd w:id="20"/>
      <w:bookmarkEnd w:id="21"/>
    </w:p>
    <w:p w14:paraId="6EAD4B29" w14:textId="77777777" w:rsidR="00C974BD" w:rsidRDefault="00C974BD" w:rsidP="00C974BD">
      <w:pPr>
        <w:pStyle w:val="Ttulo2"/>
        <w:widowControl/>
        <w:spacing w:line="240" w:lineRule="auto"/>
        <w:ind w:left="1134" w:hanging="425"/>
        <w:jc w:val="both"/>
        <w:rPr>
          <w:rFonts w:cs="Arial"/>
          <w:sz w:val="24"/>
          <w:szCs w:val="24"/>
        </w:rPr>
      </w:pPr>
      <w:bookmarkStart w:id="22" w:name="_Toc13049510"/>
      <w:r>
        <w:rPr>
          <w:rFonts w:cs="Arial"/>
          <w:sz w:val="24"/>
          <w:szCs w:val="24"/>
        </w:rPr>
        <w:t>El usuario debe t</w:t>
      </w:r>
      <w:r w:rsidR="00357BD5" w:rsidRPr="00501CCE">
        <w:rPr>
          <w:rFonts w:cs="Arial"/>
          <w:sz w:val="24"/>
          <w:szCs w:val="24"/>
        </w:rPr>
        <w:t xml:space="preserve">ener </w:t>
      </w:r>
      <w:r>
        <w:rPr>
          <w:rFonts w:cs="Arial"/>
          <w:sz w:val="24"/>
          <w:szCs w:val="24"/>
        </w:rPr>
        <w:t>s</w:t>
      </w:r>
      <w:r w:rsidR="00357BD5" w:rsidRPr="00501CCE">
        <w:rPr>
          <w:rFonts w:cs="Arial"/>
          <w:sz w:val="24"/>
          <w:szCs w:val="24"/>
        </w:rPr>
        <w:t xml:space="preserve">esión </w:t>
      </w:r>
      <w:r>
        <w:rPr>
          <w:rFonts w:cs="Arial"/>
          <w:sz w:val="24"/>
          <w:szCs w:val="24"/>
        </w:rPr>
        <w:t>i</w:t>
      </w:r>
      <w:r w:rsidR="00357BD5" w:rsidRPr="00501CCE">
        <w:rPr>
          <w:rFonts w:cs="Arial"/>
          <w:sz w:val="24"/>
          <w:szCs w:val="24"/>
        </w:rPr>
        <w:t xml:space="preserve">niciada y </w:t>
      </w:r>
      <w:r>
        <w:rPr>
          <w:rFonts w:cs="Arial"/>
          <w:sz w:val="24"/>
          <w:szCs w:val="24"/>
        </w:rPr>
        <w:t>ser un profesor.</w:t>
      </w:r>
      <w:bookmarkEnd w:id="22"/>
    </w:p>
    <w:p w14:paraId="2E71904F" w14:textId="5816A1EC" w:rsidR="00501CCE" w:rsidRDefault="00C974BD" w:rsidP="00C974BD">
      <w:pPr>
        <w:pStyle w:val="Ttulo2"/>
        <w:widowControl/>
        <w:spacing w:line="240" w:lineRule="auto"/>
        <w:ind w:left="1134" w:hanging="425"/>
        <w:jc w:val="both"/>
        <w:rPr>
          <w:rFonts w:cs="Arial"/>
          <w:iCs/>
          <w:sz w:val="24"/>
          <w:szCs w:val="24"/>
        </w:rPr>
      </w:pPr>
      <w:bookmarkStart w:id="23" w:name="_Toc13049511"/>
      <w:r w:rsidRPr="00C974BD">
        <w:rPr>
          <w:rFonts w:cs="Arial"/>
          <w:iCs/>
          <w:sz w:val="24"/>
          <w:szCs w:val="24"/>
        </w:rPr>
        <w:t>El modo de edición del curso debe estar activado.</w:t>
      </w:r>
      <w:bookmarkEnd w:id="23"/>
    </w:p>
    <w:p w14:paraId="774EB8B1" w14:textId="77777777" w:rsidR="00C974BD" w:rsidRPr="00C974BD" w:rsidRDefault="00C974BD" w:rsidP="00C974BD"/>
    <w:p w14:paraId="6F68D651" w14:textId="5D3D1E02" w:rsidR="009A7DE8" w:rsidRPr="00501CCE" w:rsidRDefault="00501CCE" w:rsidP="00501CCE">
      <w:pPr>
        <w:pStyle w:val="Ttulo1"/>
        <w:widowControl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24" w:name="_Toc13049512"/>
      <w:r w:rsidRPr="00501CCE">
        <w:rPr>
          <w:rFonts w:cs="Arial"/>
          <w:sz w:val="28"/>
          <w:szCs w:val="28"/>
        </w:rPr>
        <w:t>Postcondiciones</w:t>
      </w:r>
      <w:bookmarkEnd w:id="24"/>
    </w:p>
    <w:p w14:paraId="369BBCB0" w14:textId="785D220E" w:rsidR="00230036" w:rsidRPr="00C974BD" w:rsidRDefault="00C974BD" w:rsidP="00C974BD">
      <w:pPr>
        <w:pStyle w:val="Ttulo2"/>
        <w:widowControl/>
        <w:spacing w:line="240" w:lineRule="auto"/>
        <w:ind w:left="1134" w:hanging="425"/>
        <w:jc w:val="both"/>
        <w:rPr>
          <w:rFonts w:cs="Arial"/>
          <w:sz w:val="24"/>
          <w:szCs w:val="24"/>
        </w:rPr>
      </w:pPr>
      <w:bookmarkStart w:id="25" w:name="_Toc13049513"/>
      <w:r>
        <w:rPr>
          <w:rFonts w:cs="Arial"/>
          <w:sz w:val="24"/>
          <w:szCs w:val="24"/>
        </w:rPr>
        <w:t>La actividad ha sido registrada en el sistema con éxito.</w:t>
      </w:r>
      <w:bookmarkEnd w:id="25"/>
    </w:p>
    <w:p w14:paraId="5A604F10" w14:textId="77777777" w:rsidR="00501CCE" w:rsidRDefault="00501CCE" w:rsidP="00501CCE">
      <w:pPr>
        <w:pStyle w:val="Ttulo1"/>
        <w:numPr>
          <w:ilvl w:val="0"/>
          <w:numId w:val="0"/>
        </w:numPr>
        <w:spacing w:line="240" w:lineRule="auto"/>
        <w:ind w:left="720"/>
        <w:jc w:val="both"/>
        <w:rPr>
          <w:rFonts w:cs="Arial"/>
          <w:szCs w:val="24"/>
        </w:rPr>
      </w:pPr>
      <w:bookmarkStart w:id="26" w:name="_Toc493129477"/>
      <w:bookmarkStart w:id="27" w:name="_Toc126600392"/>
    </w:p>
    <w:p w14:paraId="0FA26C87" w14:textId="55B9F7B2" w:rsidR="00EE0DD3" w:rsidRPr="00501CCE" w:rsidRDefault="00EE0DD3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28" w:name="_Toc13049514"/>
      <w:r w:rsidRPr="00501CCE">
        <w:rPr>
          <w:rFonts w:cs="Arial"/>
          <w:sz w:val="28"/>
          <w:szCs w:val="28"/>
        </w:rPr>
        <w:t>Puntos de Inclusión</w:t>
      </w:r>
      <w:bookmarkEnd w:id="26"/>
      <w:bookmarkEnd w:id="28"/>
    </w:p>
    <w:p w14:paraId="652A408C" w14:textId="3BC60C21" w:rsidR="00EE0DD3" w:rsidRDefault="00B83F9E" w:rsidP="00501CCE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>No aplica.</w:t>
      </w:r>
    </w:p>
    <w:p w14:paraId="37CC165F" w14:textId="77777777" w:rsidR="00501CCE" w:rsidRPr="00501CCE" w:rsidRDefault="00501CCE" w:rsidP="00501CCE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0FB1BF8" w14:textId="77777777" w:rsidR="009A7DE8" w:rsidRPr="00501CCE" w:rsidRDefault="00077429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29" w:name="_Toc493129478"/>
      <w:bookmarkStart w:id="30" w:name="_Toc13049515"/>
      <w:r w:rsidRPr="00501CCE">
        <w:rPr>
          <w:rFonts w:cs="Arial"/>
          <w:sz w:val="28"/>
          <w:szCs w:val="28"/>
        </w:rPr>
        <w:lastRenderedPageBreak/>
        <w:t>Puntos de Extensión</w:t>
      </w:r>
      <w:bookmarkEnd w:id="27"/>
      <w:bookmarkEnd w:id="29"/>
      <w:bookmarkEnd w:id="30"/>
    </w:p>
    <w:p w14:paraId="5C6CBC27" w14:textId="0E2319CE" w:rsidR="009A7DE8" w:rsidRDefault="00230036" w:rsidP="00501CCE">
      <w:pPr>
        <w:pStyle w:val="InfoBlue"/>
        <w:spacing w:line="240" w:lineRule="auto"/>
        <w:rPr>
          <w:sz w:val="24"/>
          <w:szCs w:val="24"/>
          <w:lang w:val="es-PE"/>
        </w:rPr>
      </w:pPr>
      <w:r w:rsidRPr="00501CCE">
        <w:rPr>
          <w:sz w:val="24"/>
          <w:szCs w:val="24"/>
          <w:lang w:val="es-PE"/>
        </w:rPr>
        <w:t>No aplica.</w:t>
      </w:r>
    </w:p>
    <w:p w14:paraId="73A19F11" w14:textId="77777777" w:rsidR="00501CCE" w:rsidRPr="00501CCE" w:rsidRDefault="00501CCE" w:rsidP="00501CCE">
      <w:pPr>
        <w:pStyle w:val="Textoindependiente"/>
      </w:pPr>
    </w:p>
    <w:p w14:paraId="527B13CF" w14:textId="77777777" w:rsidR="003C7B90" w:rsidRPr="00501CCE" w:rsidRDefault="003C7B90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31" w:name="_Toc493129479"/>
      <w:bookmarkStart w:id="32" w:name="_Toc13049516"/>
      <w:bookmarkStart w:id="33" w:name="_Toc126600394"/>
      <w:r w:rsidRPr="00501CCE">
        <w:rPr>
          <w:rFonts w:cs="Arial"/>
          <w:sz w:val="28"/>
          <w:szCs w:val="28"/>
        </w:rPr>
        <w:t>Requerimientos No Funcionales</w:t>
      </w:r>
      <w:bookmarkEnd w:id="31"/>
      <w:bookmarkEnd w:id="32"/>
    </w:p>
    <w:p w14:paraId="56B3DEC3" w14:textId="77777777" w:rsidR="00A96E02" w:rsidRPr="00501CCE" w:rsidRDefault="00A96E02" w:rsidP="00501CCE">
      <w:pPr>
        <w:pStyle w:val="Ttulo2"/>
        <w:spacing w:line="240" w:lineRule="auto"/>
        <w:ind w:firstLine="709"/>
        <w:jc w:val="both"/>
        <w:rPr>
          <w:rFonts w:cs="Arial"/>
          <w:sz w:val="24"/>
          <w:szCs w:val="24"/>
        </w:rPr>
      </w:pPr>
      <w:bookmarkStart w:id="34" w:name="_Toc493129480"/>
      <w:bookmarkStart w:id="35" w:name="_Toc13049517"/>
      <w:r w:rsidRPr="00501CCE">
        <w:rPr>
          <w:rFonts w:cs="Arial"/>
          <w:sz w:val="24"/>
          <w:szCs w:val="24"/>
        </w:rPr>
        <w:t>Acceder en todo tiempo</w:t>
      </w:r>
      <w:bookmarkEnd w:id="34"/>
      <w:bookmarkEnd w:id="35"/>
    </w:p>
    <w:p w14:paraId="4D75D4A0" w14:textId="0C69F632" w:rsidR="00A96E02" w:rsidRPr="00501CCE" w:rsidRDefault="00A96E02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ab/>
        <w:t xml:space="preserve">El sistema deberá permitir </w:t>
      </w:r>
      <w:r w:rsidR="00C974BD">
        <w:rPr>
          <w:rFonts w:ascii="Arial" w:hAnsi="Arial" w:cs="Arial"/>
          <w:sz w:val="24"/>
          <w:szCs w:val="24"/>
        </w:rPr>
        <w:t>crear actividades</w:t>
      </w:r>
      <w:r w:rsidRPr="00501CCE">
        <w:rPr>
          <w:rFonts w:ascii="Arial" w:hAnsi="Arial" w:cs="Arial"/>
          <w:sz w:val="24"/>
          <w:szCs w:val="24"/>
        </w:rPr>
        <w:t xml:space="preserve"> en cualquier hora del dia.</w:t>
      </w:r>
    </w:p>
    <w:bookmarkEnd w:id="33"/>
    <w:p w14:paraId="5232B020" w14:textId="77777777" w:rsidR="00F474D3" w:rsidRPr="00501CCE" w:rsidRDefault="00F474D3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D9B95AF" w14:textId="77777777" w:rsidR="00DB5C3F" w:rsidRPr="00501CCE" w:rsidRDefault="00DB5C3F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CFA9ACA" w14:textId="77777777" w:rsidR="001F37BF" w:rsidRPr="00A01BED" w:rsidRDefault="001F37BF" w:rsidP="00A01BED">
      <w:pPr>
        <w:spacing w:line="240" w:lineRule="auto"/>
        <w:rPr>
          <w:rFonts w:ascii="Arial" w:hAnsi="Arial" w:cs="Arial"/>
        </w:rPr>
      </w:pPr>
    </w:p>
    <w:p w14:paraId="5510EC48" w14:textId="77777777" w:rsidR="001F37BF" w:rsidRPr="00A01BED" w:rsidRDefault="001F37BF" w:rsidP="00A01BED">
      <w:pPr>
        <w:spacing w:line="240" w:lineRule="auto"/>
        <w:rPr>
          <w:rFonts w:ascii="Arial" w:hAnsi="Arial" w:cs="Arial"/>
        </w:rPr>
      </w:pPr>
    </w:p>
    <w:p w14:paraId="05456924" w14:textId="77777777" w:rsidR="001F37BF" w:rsidRPr="00A01BED" w:rsidRDefault="001F37BF" w:rsidP="00A01BED">
      <w:pPr>
        <w:spacing w:line="240" w:lineRule="auto"/>
        <w:rPr>
          <w:rFonts w:ascii="Arial" w:hAnsi="Arial" w:cs="Arial"/>
        </w:rPr>
      </w:pPr>
    </w:p>
    <w:p w14:paraId="52DF3B88" w14:textId="77777777" w:rsidR="006F73FF" w:rsidRPr="00A01BED" w:rsidRDefault="001F37BF" w:rsidP="00A01BED">
      <w:pPr>
        <w:tabs>
          <w:tab w:val="left" w:pos="6000"/>
        </w:tabs>
        <w:spacing w:line="240" w:lineRule="auto"/>
        <w:rPr>
          <w:rFonts w:ascii="Arial" w:hAnsi="Arial" w:cs="Arial"/>
        </w:rPr>
      </w:pPr>
      <w:r w:rsidRPr="00A01BED">
        <w:rPr>
          <w:rFonts w:ascii="Arial" w:hAnsi="Arial" w:cs="Arial"/>
        </w:rPr>
        <w:tab/>
      </w:r>
    </w:p>
    <w:sectPr w:rsidR="006F73FF" w:rsidRPr="00A01BED" w:rsidSect="00EF02ED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592DD" w14:textId="77777777" w:rsidR="00FF3609" w:rsidRDefault="00FF3609">
      <w:r>
        <w:separator/>
      </w:r>
    </w:p>
  </w:endnote>
  <w:endnote w:type="continuationSeparator" w:id="0">
    <w:p w14:paraId="485B8E21" w14:textId="77777777" w:rsidR="00FF3609" w:rsidRDefault="00FF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0ADBF" w14:textId="77777777" w:rsidR="00366ED3" w:rsidRDefault="00366E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5565E24" w14:textId="77777777" w:rsidR="00366ED3" w:rsidRDefault="00366ED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366ED3" w14:paraId="6084AAEB" w14:textId="77777777">
      <w:tc>
        <w:tcPr>
          <w:tcW w:w="3369" w:type="dxa"/>
        </w:tcPr>
        <w:p w14:paraId="53001445" w14:textId="353CD006" w:rsidR="00366ED3" w:rsidRPr="004E004E" w:rsidRDefault="00366ED3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F3720F">
            <w:rPr>
              <w:rFonts w:ascii="Arial" w:hAnsi="Arial" w:cs="Arial"/>
              <w:sz w:val="18"/>
              <w:szCs w:val="18"/>
              <w:lang w:val="es-ES"/>
            </w:rPr>
            <w:t xml:space="preserve"> </w:t>
          </w:r>
          <w:r w:rsidR="00773E33">
            <w:rPr>
              <w:rFonts w:ascii="Arial" w:hAnsi="Arial" w:cs="Arial"/>
              <w:sz w:val="18"/>
              <w:szCs w:val="18"/>
              <w:lang w:val="es-ES"/>
            </w:rPr>
            <w:t>Aguirre Olazo</w:t>
          </w:r>
          <w:r w:rsidR="00F3720F">
            <w:rPr>
              <w:rFonts w:ascii="Arial" w:hAnsi="Arial" w:cs="Arial"/>
              <w:sz w:val="18"/>
              <w:szCs w:val="18"/>
              <w:lang w:val="es-ES"/>
            </w:rPr>
            <w:t xml:space="preserve">, </w:t>
          </w:r>
          <w:r w:rsidR="00773E33">
            <w:rPr>
              <w:rFonts w:ascii="Arial" w:hAnsi="Arial" w:cs="Arial"/>
              <w:sz w:val="18"/>
              <w:szCs w:val="18"/>
              <w:lang w:val="es-ES"/>
            </w:rPr>
            <w:t>Estéfano</w:t>
          </w:r>
        </w:p>
        <w:p w14:paraId="45167F05" w14:textId="77777777" w:rsidR="00366ED3" w:rsidRPr="00094B35" w:rsidRDefault="00366ED3" w:rsidP="00094B35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vAlign w:val="center"/>
        </w:tcPr>
        <w:p w14:paraId="0B13C87F" w14:textId="77777777" w:rsidR="00366ED3" w:rsidRPr="00094B35" w:rsidRDefault="00366ED3" w:rsidP="006F73FF">
          <w:pPr>
            <w:jc w:val="center"/>
            <w:rPr>
              <w:rFonts w:ascii="Arial" w:hAnsi="Arial" w:cs="Arial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72576" behindDoc="0" locked="0" layoutInCell="1" allowOverlap="1" wp14:anchorId="4B5C872E" wp14:editId="37BADA7C">
                <wp:simplePos x="0" y="0"/>
                <wp:positionH relativeFrom="column">
                  <wp:posOffset>605790</wp:posOffset>
                </wp:positionH>
                <wp:positionV relativeFrom="paragraph">
                  <wp:posOffset>12700</wp:posOffset>
                </wp:positionV>
                <wp:extent cx="1416050" cy="537210"/>
                <wp:effectExtent l="0" t="0" r="0" b="0"/>
                <wp:wrapNone/>
                <wp:docPr id="3" name="Imagen 3" descr="Resultado de imagen para fisi unm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fisi unmsm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474"/>
                        <a:stretch/>
                      </pic:blipFill>
                      <pic:spPr bwMode="auto">
                        <a:xfrm>
                          <a:off x="0" y="0"/>
                          <a:ext cx="141605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2" w:type="dxa"/>
        </w:tcPr>
        <w:p w14:paraId="10FF7646" w14:textId="77777777" w:rsidR="00366ED3" w:rsidRPr="00DB325E" w:rsidRDefault="00366ED3">
          <w:pPr>
            <w:jc w:val="right"/>
            <w:rPr>
              <w:rFonts w:ascii="Arial" w:hAnsi="Arial" w:cs="Arial"/>
              <w:sz w:val="18"/>
              <w:szCs w:val="18"/>
            </w:rPr>
          </w:pPr>
        </w:p>
        <w:p w14:paraId="33690F82" w14:textId="77777777" w:rsidR="00366ED3" w:rsidRPr="006F73FF" w:rsidRDefault="00366ED3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55156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FF3609">
            <w:fldChar w:fldCharType="begin"/>
          </w:r>
          <w:r w:rsidR="00FF3609">
            <w:instrText xml:space="preserve"> NUMPAGES  \* MERGEFORMAT </w:instrText>
          </w:r>
          <w:r w:rsidR="00FF3609">
            <w:fldChar w:fldCharType="separate"/>
          </w:r>
          <w:r w:rsidR="00155156" w:rsidRPr="00155156">
            <w:rPr>
              <w:rStyle w:val="Nmerodepgina"/>
              <w:rFonts w:ascii="Arial" w:hAnsi="Arial" w:cs="Arial"/>
              <w:noProof/>
              <w:sz w:val="18"/>
              <w:szCs w:val="18"/>
            </w:rPr>
            <w:t>7</w:t>
          </w:r>
          <w:r w:rsidR="00FF3609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5C9DD827" w14:textId="77777777" w:rsidR="00366ED3" w:rsidRDefault="00366ED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FFE24" w14:textId="77777777" w:rsidR="00366ED3" w:rsidRDefault="00366E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5A719" w14:textId="77777777" w:rsidR="00FF3609" w:rsidRDefault="00FF3609">
      <w:r>
        <w:separator/>
      </w:r>
    </w:p>
  </w:footnote>
  <w:footnote w:type="continuationSeparator" w:id="0">
    <w:p w14:paraId="6F99ECF1" w14:textId="77777777" w:rsidR="00FF3609" w:rsidRDefault="00FF3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13CF0" w14:textId="77777777" w:rsidR="00366ED3" w:rsidRDefault="00366ED3">
    <w:pPr>
      <w:rPr>
        <w:sz w:val="24"/>
      </w:rPr>
    </w:pPr>
  </w:p>
  <w:p w14:paraId="246BAC77" w14:textId="77777777" w:rsidR="00366ED3" w:rsidRDefault="00366ED3">
    <w:pPr>
      <w:pBdr>
        <w:top w:val="single" w:sz="6" w:space="1" w:color="auto"/>
      </w:pBdr>
      <w:rPr>
        <w:sz w:val="24"/>
      </w:rPr>
    </w:pPr>
    <w:r>
      <w:rPr>
        <w:noProof/>
        <w:lang w:eastAsia="es-PE"/>
      </w:rPr>
      <w:drawing>
        <wp:anchor distT="0" distB="0" distL="114300" distR="114300" simplePos="0" relativeHeight="251657216" behindDoc="0" locked="0" layoutInCell="1" allowOverlap="1" wp14:anchorId="421ABFD6" wp14:editId="173E47FE">
          <wp:simplePos x="0" y="0"/>
          <wp:positionH relativeFrom="column">
            <wp:posOffset>3427730</wp:posOffset>
          </wp:positionH>
          <wp:positionV relativeFrom="paragraph">
            <wp:posOffset>36830</wp:posOffset>
          </wp:positionV>
          <wp:extent cx="2094230" cy="560070"/>
          <wp:effectExtent l="0" t="0" r="1270" b="0"/>
          <wp:wrapSquare wrapText="bothSides"/>
          <wp:docPr id="5" name="Imagen 5" descr="Resultado de imagen para fisi unm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fisi unm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4230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1C40C93" w14:textId="77777777" w:rsidR="00366ED3" w:rsidRDefault="00366ED3" w:rsidP="003B3F08">
    <w:pPr>
      <w:pBdr>
        <w:bottom w:val="single" w:sz="6" w:space="1" w:color="auto"/>
      </w:pBdr>
      <w:jc w:val="right"/>
      <w:rPr>
        <w:rFonts w:ascii="Arial" w:hAnsi="Arial" w:cs="Arial"/>
      </w:rPr>
    </w:pPr>
  </w:p>
  <w:p w14:paraId="692337D8" w14:textId="77777777" w:rsidR="00366ED3" w:rsidRDefault="00366ED3" w:rsidP="003B3F08">
    <w:pPr>
      <w:pBdr>
        <w:bottom w:val="single" w:sz="6" w:space="1" w:color="auto"/>
      </w:pBdr>
      <w:jc w:val="right"/>
      <w:rPr>
        <w:rFonts w:ascii="Arial" w:hAnsi="Arial" w:cs="Arial"/>
      </w:rPr>
    </w:pPr>
  </w:p>
  <w:p w14:paraId="07224E83" w14:textId="77777777" w:rsidR="00366ED3" w:rsidRPr="003B3F08" w:rsidRDefault="00366ED3" w:rsidP="003B3F08">
    <w:pPr>
      <w:pBdr>
        <w:bottom w:val="single" w:sz="6" w:space="1" w:color="auto"/>
      </w:pBdr>
      <w:jc w:val="right"/>
      <w:rPr>
        <w:rFonts w:ascii="Arial" w:hAnsi="Arial" w:cs="Arial"/>
      </w:rPr>
    </w:pPr>
  </w:p>
  <w:p w14:paraId="4A2AA06D" w14:textId="77777777" w:rsidR="00366ED3" w:rsidRDefault="00366E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366ED3" w14:paraId="390889B8" w14:textId="77777777">
      <w:tc>
        <w:tcPr>
          <w:tcW w:w="6379" w:type="dxa"/>
        </w:tcPr>
        <w:p w14:paraId="4A51B307" w14:textId="73BAAF07" w:rsidR="00366ED3" w:rsidRPr="00C01838" w:rsidRDefault="00A750D5">
          <w:pPr>
            <w:rPr>
              <w:rFonts w:ascii="Arial" w:hAnsi="Arial" w:cs="Arial"/>
              <w:lang w:val="es-MX"/>
            </w:rPr>
          </w:pPr>
          <w:r w:rsidRPr="00A750D5">
            <w:rPr>
              <w:rFonts w:ascii="Arial" w:hAnsi="Arial" w:cs="Arial"/>
              <w:lang w:val="es-MX"/>
            </w:rPr>
            <w:t xml:space="preserve">Sistema </w:t>
          </w:r>
          <w:r w:rsidR="00501CCE">
            <w:rPr>
              <w:rFonts w:ascii="Arial" w:hAnsi="Arial" w:cs="Arial"/>
              <w:lang w:val="es-MX"/>
            </w:rPr>
            <w:t>de Aula Virtual</w:t>
          </w:r>
        </w:p>
      </w:tc>
      <w:tc>
        <w:tcPr>
          <w:tcW w:w="2660" w:type="dxa"/>
        </w:tcPr>
        <w:p w14:paraId="3B4DF6F9" w14:textId="065C1D9B" w:rsidR="00366ED3" w:rsidRPr="00C01838" w:rsidRDefault="00366ED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es-MX"/>
            </w:rPr>
          </w:pPr>
          <w:r w:rsidRPr="00C01838">
            <w:rPr>
              <w:rFonts w:ascii="Arial" w:hAnsi="Arial" w:cs="Arial"/>
              <w:lang w:val="es-MX"/>
            </w:rPr>
            <w:t xml:space="preserve">Versión:   </w:t>
          </w:r>
          <w:r w:rsidR="00501CCE">
            <w:rPr>
              <w:rFonts w:ascii="Arial" w:hAnsi="Arial" w:cs="Arial"/>
              <w:lang w:val="es-MX"/>
            </w:rPr>
            <w:t>1</w:t>
          </w:r>
          <w:r w:rsidR="001A3A81">
            <w:rPr>
              <w:rFonts w:ascii="Arial" w:hAnsi="Arial" w:cs="Arial"/>
              <w:lang w:val="es-MX"/>
            </w:rPr>
            <w:t>.0</w:t>
          </w:r>
        </w:p>
      </w:tc>
    </w:tr>
    <w:tr w:rsidR="00366ED3" w14:paraId="432138F0" w14:textId="77777777">
      <w:tc>
        <w:tcPr>
          <w:tcW w:w="6379" w:type="dxa"/>
        </w:tcPr>
        <w:p w14:paraId="17983AD4" w14:textId="36E85838" w:rsidR="00366ED3" w:rsidRPr="00C01838" w:rsidRDefault="00A750D5" w:rsidP="00204243">
          <w:pPr>
            <w:rPr>
              <w:rFonts w:ascii="Arial" w:hAnsi="Arial" w:cs="Arial"/>
              <w:lang w:val="es-MX"/>
            </w:rPr>
          </w:pPr>
          <w:r w:rsidRPr="00C002CF">
            <w:rPr>
              <w:rFonts w:ascii="Arial" w:hAnsi="Arial" w:cs="Arial"/>
              <w:lang w:val="es-ES"/>
            </w:rPr>
            <w:t xml:space="preserve">Especificación del Caso de Uso: </w:t>
          </w:r>
          <w:r w:rsidR="007E4969">
            <w:rPr>
              <w:rFonts w:ascii="Arial" w:hAnsi="Arial" w:cs="Arial"/>
              <w:lang w:val="es-ES"/>
            </w:rPr>
            <w:t>Crear Actividad</w:t>
          </w:r>
        </w:p>
      </w:tc>
      <w:tc>
        <w:tcPr>
          <w:tcW w:w="2660" w:type="dxa"/>
        </w:tcPr>
        <w:p w14:paraId="46158878" w14:textId="47CF79C8" w:rsidR="00366ED3" w:rsidRPr="00C01838" w:rsidRDefault="00F3720F">
          <w:pPr>
            <w:rPr>
              <w:rFonts w:ascii="Arial" w:hAnsi="Arial" w:cs="Arial"/>
              <w:lang w:val="es-MX"/>
            </w:rPr>
          </w:pPr>
          <w:r>
            <w:rPr>
              <w:rFonts w:ascii="Arial" w:hAnsi="Arial" w:cs="Arial"/>
              <w:lang w:val="es-MX"/>
            </w:rPr>
            <w:t xml:space="preserve">Fecha:      </w:t>
          </w:r>
          <w:r w:rsidR="00501CCE">
            <w:rPr>
              <w:rFonts w:ascii="Arial" w:hAnsi="Arial" w:cs="Arial"/>
              <w:lang w:val="es-MX"/>
            </w:rPr>
            <w:t>0</w:t>
          </w:r>
          <w:r w:rsidR="00773E33">
            <w:rPr>
              <w:rFonts w:ascii="Arial" w:hAnsi="Arial" w:cs="Arial"/>
              <w:lang w:val="es-MX"/>
            </w:rPr>
            <w:t>2</w:t>
          </w:r>
          <w:r>
            <w:rPr>
              <w:rFonts w:ascii="Arial" w:hAnsi="Arial" w:cs="Arial"/>
              <w:lang w:val="es-MX"/>
            </w:rPr>
            <w:t>/0</w:t>
          </w:r>
          <w:r w:rsidR="00501CCE">
            <w:rPr>
              <w:rFonts w:ascii="Arial" w:hAnsi="Arial" w:cs="Arial"/>
              <w:lang w:val="es-MX"/>
            </w:rPr>
            <w:t>7</w:t>
          </w:r>
          <w:r w:rsidR="00366ED3">
            <w:rPr>
              <w:rFonts w:ascii="Arial" w:hAnsi="Arial" w:cs="Arial"/>
              <w:lang w:val="es-MX"/>
            </w:rPr>
            <w:t>/201</w:t>
          </w:r>
          <w:r w:rsidR="00501CCE">
            <w:rPr>
              <w:rFonts w:ascii="Arial" w:hAnsi="Arial" w:cs="Arial"/>
              <w:lang w:val="es-MX"/>
            </w:rPr>
            <w:t>9</w:t>
          </w:r>
        </w:p>
      </w:tc>
    </w:tr>
    <w:tr w:rsidR="00366ED3" w14:paraId="3D98EA96" w14:textId="77777777">
      <w:tc>
        <w:tcPr>
          <w:tcW w:w="9039" w:type="dxa"/>
          <w:gridSpan w:val="2"/>
        </w:tcPr>
        <w:p w14:paraId="6C9224C1" w14:textId="0289A65A" w:rsidR="00371C25" w:rsidRPr="00C01838" w:rsidRDefault="00366ED3">
          <w:pPr>
            <w:rPr>
              <w:rFonts w:ascii="Arial" w:hAnsi="Arial" w:cs="Arial"/>
              <w:lang w:val="es-MX"/>
            </w:rPr>
          </w:pPr>
          <w:r w:rsidRPr="00C01838">
            <w:rPr>
              <w:rFonts w:ascii="Arial" w:hAnsi="Arial" w:cs="Arial"/>
              <w:lang w:val="es-MX"/>
            </w:rPr>
            <w:t>CUS</w:t>
          </w:r>
          <w:r w:rsidR="00217429">
            <w:rPr>
              <w:rFonts w:ascii="Arial" w:hAnsi="Arial" w:cs="Arial"/>
              <w:lang w:val="es-MX"/>
            </w:rPr>
            <w:t xml:space="preserve"> </w:t>
          </w:r>
          <w:r w:rsidR="00501CCE">
            <w:rPr>
              <w:rFonts w:ascii="Arial" w:hAnsi="Arial" w:cs="Arial"/>
              <w:lang w:val="es-MX"/>
            </w:rPr>
            <w:t>0</w:t>
          </w:r>
          <w:r w:rsidR="00773E33">
            <w:rPr>
              <w:rFonts w:ascii="Arial" w:hAnsi="Arial" w:cs="Arial"/>
              <w:lang w:val="es-MX"/>
            </w:rPr>
            <w:t>3</w:t>
          </w:r>
        </w:p>
      </w:tc>
    </w:tr>
  </w:tbl>
  <w:p w14:paraId="2E6C5AAE" w14:textId="77777777" w:rsidR="00366ED3" w:rsidRDefault="00366ED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F8D0F" w14:textId="77777777" w:rsidR="00366ED3" w:rsidRDefault="00366E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8B498B"/>
    <w:multiLevelType w:val="hybridMultilevel"/>
    <w:tmpl w:val="56183116"/>
    <w:lvl w:ilvl="0" w:tplc="77CC501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87698"/>
    <w:multiLevelType w:val="hybridMultilevel"/>
    <w:tmpl w:val="E8B634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E4E1C"/>
    <w:multiLevelType w:val="multilevel"/>
    <w:tmpl w:val="32CAB5E6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631"/>
    <w:rsid w:val="00002809"/>
    <w:rsid w:val="0000369A"/>
    <w:rsid w:val="00003A07"/>
    <w:rsid w:val="00004322"/>
    <w:rsid w:val="00016B2F"/>
    <w:rsid w:val="00026B17"/>
    <w:rsid w:val="00046A2F"/>
    <w:rsid w:val="00063967"/>
    <w:rsid w:val="00065C68"/>
    <w:rsid w:val="00077429"/>
    <w:rsid w:val="00085B6C"/>
    <w:rsid w:val="00086C49"/>
    <w:rsid w:val="000900A6"/>
    <w:rsid w:val="00094B35"/>
    <w:rsid w:val="00097ACE"/>
    <w:rsid w:val="000B6E52"/>
    <w:rsid w:val="000C5C81"/>
    <w:rsid w:val="000D4CE6"/>
    <w:rsid w:val="001274DA"/>
    <w:rsid w:val="00150F32"/>
    <w:rsid w:val="00155156"/>
    <w:rsid w:val="00157717"/>
    <w:rsid w:val="00184965"/>
    <w:rsid w:val="00195565"/>
    <w:rsid w:val="001A3A81"/>
    <w:rsid w:val="001C3A37"/>
    <w:rsid w:val="001D6BAA"/>
    <w:rsid w:val="001F37BF"/>
    <w:rsid w:val="00204243"/>
    <w:rsid w:val="0021080E"/>
    <w:rsid w:val="00217429"/>
    <w:rsid w:val="00221B4E"/>
    <w:rsid w:val="00230036"/>
    <w:rsid w:val="00254922"/>
    <w:rsid w:val="00254C21"/>
    <w:rsid w:val="002752F8"/>
    <w:rsid w:val="00284F25"/>
    <w:rsid w:val="00286C6A"/>
    <w:rsid w:val="002C3014"/>
    <w:rsid w:val="002C4519"/>
    <w:rsid w:val="002D4A1B"/>
    <w:rsid w:val="002E162B"/>
    <w:rsid w:val="002E59B1"/>
    <w:rsid w:val="002F352A"/>
    <w:rsid w:val="00310337"/>
    <w:rsid w:val="0031122F"/>
    <w:rsid w:val="00315531"/>
    <w:rsid w:val="00321708"/>
    <w:rsid w:val="003274D8"/>
    <w:rsid w:val="00340AFE"/>
    <w:rsid w:val="0034610E"/>
    <w:rsid w:val="003526F8"/>
    <w:rsid w:val="00352B25"/>
    <w:rsid w:val="00357BD5"/>
    <w:rsid w:val="00366441"/>
    <w:rsid w:val="00366ED3"/>
    <w:rsid w:val="00371C25"/>
    <w:rsid w:val="00377514"/>
    <w:rsid w:val="00382D8B"/>
    <w:rsid w:val="003923F5"/>
    <w:rsid w:val="00392885"/>
    <w:rsid w:val="003A277A"/>
    <w:rsid w:val="003B0ADB"/>
    <w:rsid w:val="003B3F08"/>
    <w:rsid w:val="003C7B90"/>
    <w:rsid w:val="003E4309"/>
    <w:rsid w:val="003F3035"/>
    <w:rsid w:val="003F5835"/>
    <w:rsid w:val="00402E2F"/>
    <w:rsid w:val="00405550"/>
    <w:rsid w:val="00411AE1"/>
    <w:rsid w:val="00426D50"/>
    <w:rsid w:val="00427FBE"/>
    <w:rsid w:val="00452B23"/>
    <w:rsid w:val="00460BD3"/>
    <w:rsid w:val="00477B55"/>
    <w:rsid w:val="00480984"/>
    <w:rsid w:val="004A4C07"/>
    <w:rsid w:val="004A6A11"/>
    <w:rsid w:val="004B504F"/>
    <w:rsid w:val="004C7E63"/>
    <w:rsid w:val="004D1351"/>
    <w:rsid w:val="004D32CB"/>
    <w:rsid w:val="004E004E"/>
    <w:rsid w:val="004F4877"/>
    <w:rsid w:val="0050116B"/>
    <w:rsid w:val="00501CCE"/>
    <w:rsid w:val="005044BF"/>
    <w:rsid w:val="0050752A"/>
    <w:rsid w:val="0051419B"/>
    <w:rsid w:val="00517A17"/>
    <w:rsid w:val="00540EDC"/>
    <w:rsid w:val="0054127D"/>
    <w:rsid w:val="0054460F"/>
    <w:rsid w:val="00547E2D"/>
    <w:rsid w:val="00560282"/>
    <w:rsid w:val="005667DA"/>
    <w:rsid w:val="005A134A"/>
    <w:rsid w:val="005B6FE6"/>
    <w:rsid w:val="005B766E"/>
    <w:rsid w:val="005C7ACB"/>
    <w:rsid w:val="005E0206"/>
    <w:rsid w:val="005E101C"/>
    <w:rsid w:val="005F770A"/>
    <w:rsid w:val="00610E1D"/>
    <w:rsid w:val="00621C53"/>
    <w:rsid w:val="00624E40"/>
    <w:rsid w:val="006439E2"/>
    <w:rsid w:val="00646128"/>
    <w:rsid w:val="006516C4"/>
    <w:rsid w:val="00651A6F"/>
    <w:rsid w:val="006607F1"/>
    <w:rsid w:val="0066659E"/>
    <w:rsid w:val="00682BC2"/>
    <w:rsid w:val="00683EA6"/>
    <w:rsid w:val="0069160C"/>
    <w:rsid w:val="006B603A"/>
    <w:rsid w:val="006B649D"/>
    <w:rsid w:val="006F73D4"/>
    <w:rsid w:val="006F73FF"/>
    <w:rsid w:val="007038CC"/>
    <w:rsid w:val="00715A67"/>
    <w:rsid w:val="00717E90"/>
    <w:rsid w:val="00720396"/>
    <w:rsid w:val="007244B7"/>
    <w:rsid w:val="00736184"/>
    <w:rsid w:val="0074134E"/>
    <w:rsid w:val="007421CE"/>
    <w:rsid w:val="007464C0"/>
    <w:rsid w:val="00755AFC"/>
    <w:rsid w:val="0075643B"/>
    <w:rsid w:val="00760C0D"/>
    <w:rsid w:val="00773E33"/>
    <w:rsid w:val="00797C51"/>
    <w:rsid w:val="007B7697"/>
    <w:rsid w:val="007D608D"/>
    <w:rsid w:val="007E4969"/>
    <w:rsid w:val="007F0E38"/>
    <w:rsid w:val="007F6095"/>
    <w:rsid w:val="007F70F6"/>
    <w:rsid w:val="00831AD8"/>
    <w:rsid w:val="00834097"/>
    <w:rsid w:val="00847631"/>
    <w:rsid w:val="0085372F"/>
    <w:rsid w:val="00861CB8"/>
    <w:rsid w:val="00870E4B"/>
    <w:rsid w:val="008727DB"/>
    <w:rsid w:val="00875BDA"/>
    <w:rsid w:val="00883C42"/>
    <w:rsid w:val="00890AD1"/>
    <w:rsid w:val="008B2C8A"/>
    <w:rsid w:val="008B4A46"/>
    <w:rsid w:val="008E0750"/>
    <w:rsid w:val="008F1AF2"/>
    <w:rsid w:val="008F31A8"/>
    <w:rsid w:val="00930262"/>
    <w:rsid w:val="00931CD3"/>
    <w:rsid w:val="00933C12"/>
    <w:rsid w:val="00937573"/>
    <w:rsid w:val="0094462C"/>
    <w:rsid w:val="009517EF"/>
    <w:rsid w:val="009869F0"/>
    <w:rsid w:val="00992C37"/>
    <w:rsid w:val="00995EE7"/>
    <w:rsid w:val="009A7006"/>
    <w:rsid w:val="009A7DE8"/>
    <w:rsid w:val="009B54EE"/>
    <w:rsid w:val="009C4006"/>
    <w:rsid w:val="009E1926"/>
    <w:rsid w:val="009E41A0"/>
    <w:rsid w:val="009E79F2"/>
    <w:rsid w:val="00A01BED"/>
    <w:rsid w:val="00A25E57"/>
    <w:rsid w:val="00A34E35"/>
    <w:rsid w:val="00A60AA2"/>
    <w:rsid w:val="00A70CAF"/>
    <w:rsid w:val="00A733D8"/>
    <w:rsid w:val="00A750D5"/>
    <w:rsid w:val="00A86034"/>
    <w:rsid w:val="00A9180C"/>
    <w:rsid w:val="00A96E02"/>
    <w:rsid w:val="00AA1CE0"/>
    <w:rsid w:val="00AA2BF4"/>
    <w:rsid w:val="00AC3EF7"/>
    <w:rsid w:val="00AC4B2E"/>
    <w:rsid w:val="00AD7CC1"/>
    <w:rsid w:val="00AE721B"/>
    <w:rsid w:val="00AE7F2D"/>
    <w:rsid w:val="00B126F6"/>
    <w:rsid w:val="00B206A0"/>
    <w:rsid w:val="00B21238"/>
    <w:rsid w:val="00B25A98"/>
    <w:rsid w:val="00B25DE6"/>
    <w:rsid w:val="00B30696"/>
    <w:rsid w:val="00B33286"/>
    <w:rsid w:val="00B34B9A"/>
    <w:rsid w:val="00B358AE"/>
    <w:rsid w:val="00B413BD"/>
    <w:rsid w:val="00B53159"/>
    <w:rsid w:val="00B55F09"/>
    <w:rsid w:val="00B56FB4"/>
    <w:rsid w:val="00B71130"/>
    <w:rsid w:val="00B72E55"/>
    <w:rsid w:val="00B827D1"/>
    <w:rsid w:val="00B83F9E"/>
    <w:rsid w:val="00B928D0"/>
    <w:rsid w:val="00BC3C61"/>
    <w:rsid w:val="00BC750A"/>
    <w:rsid w:val="00BD2B64"/>
    <w:rsid w:val="00BD7493"/>
    <w:rsid w:val="00BF0768"/>
    <w:rsid w:val="00BF3B8C"/>
    <w:rsid w:val="00C002CF"/>
    <w:rsid w:val="00C01838"/>
    <w:rsid w:val="00C05F3B"/>
    <w:rsid w:val="00C07E15"/>
    <w:rsid w:val="00C216B0"/>
    <w:rsid w:val="00C23E33"/>
    <w:rsid w:val="00C251E9"/>
    <w:rsid w:val="00C60726"/>
    <w:rsid w:val="00C677D2"/>
    <w:rsid w:val="00C7639E"/>
    <w:rsid w:val="00C974BD"/>
    <w:rsid w:val="00CA01C3"/>
    <w:rsid w:val="00CB43D8"/>
    <w:rsid w:val="00CC3187"/>
    <w:rsid w:val="00CD3CA0"/>
    <w:rsid w:val="00CD69CC"/>
    <w:rsid w:val="00CE268D"/>
    <w:rsid w:val="00CF612D"/>
    <w:rsid w:val="00CF63ED"/>
    <w:rsid w:val="00D13AA7"/>
    <w:rsid w:val="00D2438B"/>
    <w:rsid w:val="00D457D4"/>
    <w:rsid w:val="00D45AFB"/>
    <w:rsid w:val="00D464BE"/>
    <w:rsid w:val="00D511D6"/>
    <w:rsid w:val="00D54DD0"/>
    <w:rsid w:val="00D72346"/>
    <w:rsid w:val="00D7751D"/>
    <w:rsid w:val="00D83356"/>
    <w:rsid w:val="00D900EA"/>
    <w:rsid w:val="00DA37FE"/>
    <w:rsid w:val="00DB325E"/>
    <w:rsid w:val="00DB4146"/>
    <w:rsid w:val="00DB5C3F"/>
    <w:rsid w:val="00DB62A5"/>
    <w:rsid w:val="00DC0454"/>
    <w:rsid w:val="00DD613A"/>
    <w:rsid w:val="00DF0665"/>
    <w:rsid w:val="00DF4078"/>
    <w:rsid w:val="00DF4080"/>
    <w:rsid w:val="00E16158"/>
    <w:rsid w:val="00E22FE3"/>
    <w:rsid w:val="00E25477"/>
    <w:rsid w:val="00E32E4F"/>
    <w:rsid w:val="00E428D0"/>
    <w:rsid w:val="00E44895"/>
    <w:rsid w:val="00E44E50"/>
    <w:rsid w:val="00E619F6"/>
    <w:rsid w:val="00E74F30"/>
    <w:rsid w:val="00E8790B"/>
    <w:rsid w:val="00E95670"/>
    <w:rsid w:val="00EA338B"/>
    <w:rsid w:val="00EC04A4"/>
    <w:rsid w:val="00EC35DF"/>
    <w:rsid w:val="00ED2C1C"/>
    <w:rsid w:val="00ED404F"/>
    <w:rsid w:val="00ED4ACF"/>
    <w:rsid w:val="00EE0DD3"/>
    <w:rsid w:val="00EF02ED"/>
    <w:rsid w:val="00EF57A3"/>
    <w:rsid w:val="00F3720F"/>
    <w:rsid w:val="00F401A6"/>
    <w:rsid w:val="00F41E40"/>
    <w:rsid w:val="00F474D3"/>
    <w:rsid w:val="00F53E58"/>
    <w:rsid w:val="00F54344"/>
    <w:rsid w:val="00F66B6F"/>
    <w:rsid w:val="00F83FC3"/>
    <w:rsid w:val="00F853A3"/>
    <w:rsid w:val="00F877FF"/>
    <w:rsid w:val="00FC3331"/>
    <w:rsid w:val="00FF1B26"/>
    <w:rsid w:val="00FF3609"/>
    <w:rsid w:val="00FF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A660DE"/>
  <w15:docId w15:val="{A03EB273-1D6F-475F-9A56-5372569B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F5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382D8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382D8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82D8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82D8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82D8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82D8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82D8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2D8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82D8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82D8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82D8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82D8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382D8B"/>
    <w:pPr>
      <w:ind w:left="900" w:hanging="900"/>
    </w:pPr>
  </w:style>
  <w:style w:type="paragraph" w:styleId="TDC1">
    <w:name w:val="toc 1"/>
    <w:basedOn w:val="Normal"/>
    <w:next w:val="Normal"/>
    <w:uiPriority w:val="39"/>
    <w:rsid w:val="00382D8B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uiPriority w:val="39"/>
    <w:rsid w:val="00382D8B"/>
    <w:pPr>
      <w:ind w:left="200"/>
    </w:pPr>
    <w:rPr>
      <w:rFonts w:asciiTheme="minorHAnsi" w:hAnsiTheme="minorHAnsi"/>
      <w:smallCaps/>
    </w:rPr>
  </w:style>
  <w:style w:type="paragraph" w:styleId="TDC3">
    <w:name w:val="toc 3"/>
    <w:basedOn w:val="Normal"/>
    <w:next w:val="Normal"/>
    <w:semiHidden/>
    <w:rsid w:val="00382D8B"/>
    <w:pPr>
      <w:ind w:left="400"/>
    </w:pPr>
    <w:rPr>
      <w:rFonts w:asciiTheme="minorHAnsi" w:hAnsiTheme="minorHAnsi"/>
      <w:i/>
      <w:iCs/>
    </w:rPr>
  </w:style>
  <w:style w:type="paragraph" w:styleId="Encabezado">
    <w:name w:val="header"/>
    <w:basedOn w:val="Normal"/>
    <w:rsid w:val="00382D8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382D8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382D8B"/>
  </w:style>
  <w:style w:type="paragraph" w:customStyle="1" w:styleId="Bullet1">
    <w:name w:val="Bullet1"/>
    <w:basedOn w:val="Normal"/>
    <w:rsid w:val="00382D8B"/>
    <w:pPr>
      <w:ind w:left="720" w:hanging="432"/>
    </w:pPr>
  </w:style>
  <w:style w:type="paragraph" w:customStyle="1" w:styleId="Bullet2">
    <w:name w:val="Bullet2"/>
    <w:basedOn w:val="Normal"/>
    <w:rsid w:val="00382D8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82D8B"/>
    <w:pPr>
      <w:keepLines/>
      <w:spacing w:after="120"/>
    </w:pPr>
  </w:style>
  <w:style w:type="paragraph" w:styleId="Textoindependiente">
    <w:name w:val="Body Text"/>
    <w:basedOn w:val="Normal"/>
    <w:rsid w:val="00382D8B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382D8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382D8B"/>
    <w:rPr>
      <w:sz w:val="20"/>
      <w:vertAlign w:val="superscript"/>
    </w:rPr>
  </w:style>
  <w:style w:type="paragraph" w:styleId="Textonotapie">
    <w:name w:val="footnote text"/>
    <w:basedOn w:val="Normal"/>
    <w:semiHidden/>
    <w:rsid w:val="00382D8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82D8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82D8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82D8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82D8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382D8B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382D8B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382D8B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382D8B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382D8B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382D8B"/>
    <w:pPr>
      <w:ind w:left="1600"/>
    </w:pPr>
    <w:rPr>
      <w:rFonts w:asciiTheme="minorHAnsi" w:hAnsiTheme="minorHAnsi"/>
      <w:sz w:val="18"/>
      <w:szCs w:val="18"/>
    </w:rPr>
  </w:style>
  <w:style w:type="paragraph" w:styleId="Textoindependiente2">
    <w:name w:val="Body Text 2"/>
    <w:basedOn w:val="Normal"/>
    <w:rsid w:val="00382D8B"/>
    <w:rPr>
      <w:i/>
      <w:color w:val="0000FF"/>
    </w:rPr>
  </w:style>
  <w:style w:type="paragraph" w:styleId="Sangradetextonormal">
    <w:name w:val="Body Text Indent"/>
    <w:basedOn w:val="Normal"/>
    <w:rsid w:val="00382D8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82D8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82D8B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B5C3F"/>
    <w:pPr>
      <w:spacing w:after="120" w:line="360" w:lineRule="auto"/>
      <w:ind w:left="720"/>
      <w:jc w:val="both"/>
    </w:pPr>
    <w:rPr>
      <w:rFonts w:ascii="Arial" w:hAnsi="Arial" w:cs="Arial"/>
      <w:lang w:val="es-ES"/>
    </w:rPr>
  </w:style>
  <w:style w:type="character" w:styleId="Hipervnculo">
    <w:name w:val="Hyperlink"/>
    <w:basedOn w:val="Fuentedeprrafopredeter"/>
    <w:uiPriority w:val="99"/>
    <w:rsid w:val="00382D8B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9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9B1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3923F5"/>
    <w:rPr>
      <w:rFonts w:ascii="Arial" w:hAnsi="Arial"/>
      <w:b/>
      <w:lang w:val="en-US" w:eastAsia="en-US"/>
    </w:rPr>
  </w:style>
  <w:style w:type="paragraph" w:styleId="Prrafodelista">
    <w:name w:val="List Paragraph"/>
    <w:basedOn w:val="Normal"/>
    <w:uiPriority w:val="34"/>
    <w:qFormat/>
    <w:rsid w:val="003923F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F02ED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3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NTRO~1\AppData\Local\Temp\Rar$DIa0.363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2CD041-53CC-4DC3-838D-2B04333E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Uso.dot</Template>
  <TotalTime>38</TotalTime>
  <Pages>5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CENTRO PRODUCCIÓN</dc:creator>
  <cp:lastModifiedBy>Andres Leonardo Satornicio Medina</cp:lastModifiedBy>
  <cp:revision>4</cp:revision>
  <cp:lastPrinted>2005-11-22T18:51:00Z</cp:lastPrinted>
  <dcterms:created xsi:type="dcterms:W3CDTF">2019-07-01T20:21:00Z</dcterms:created>
  <dcterms:modified xsi:type="dcterms:W3CDTF">2019-07-03T21:57:00Z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