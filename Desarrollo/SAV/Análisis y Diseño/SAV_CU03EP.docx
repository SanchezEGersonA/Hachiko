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A916" w14:textId="7B59B1E3" w:rsidR="006F73FF" w:rsidRPr="00A01BED" w:rsidRDefault="00357BD5" w:rsidP="00A01BED">
      <w:pPr>
        <w:pStyle w:val="Ttulo"/>
        <w:jc w:val="right"/>
        <w:rPr>
          <w:rFonts w:cs="Arial"/>
        </w:rPr>
      </w:pPr>
      <w:r>
        <w:rPr>
          <w:rFonts w:cs="Arial"/>
        </w:rPr>
        <w:t>Sistema de Aula Virtual</w:t>
      </w:r>
    </w:p>
    <w:p w14:paraId="407C8CDB" w14:textId="77777777" w:rsidR="006F73FF" w:rsidRPr="00A01BED" w:rsidRDefault="00AE7F2D" w:rsidP="00A01BED">
      <w:pPr>
        <w:pStyle w:val="Ttulo"/>
        <w:jc w:val="right"/>
        <w:rPr>
          <w:rFonts w:cs="Arial"/>
        </w:rPr>
      </w:pPr>
      <w:r w:rsidRPr="00A01BED">
        <w:rPr>
          <w:rFonts w:cs="Arial"/>
        </w:rPr>
        <w:fldChar w:fldCharType="begin"/>
      </w:r>
      <w:r w:rsidRPr="00A01BED">
        <w:rPr>
          <w:rFonts w:cs="Arial"/>
        </w:rPr>
        <w:instrText xml:space="preserve"> TITLE  \* MERGEFORMAT </w:instrText>
      </w:r>
      <w:r w:rsidRPr="00A01BED">
        <w:rPr>
          <w:rFonts w:cs="Arial"/>
        </w:rPr>
        <w:fldChar w:fldCharType="separate"/>
      </w:r>
      <w:r w:rsidR="00E22FE3" w:rsidRPr="00A01BED">
        <w:rPr>
          <w:rFonts w:cs="Arial"/>
        </w:rPr>
        <w:t>Especificación de</w:t>
      </w:r>
      <w:r w:rsidR="00847631" w:rsidRPr="00A01BED">
        <w:rPr>
          <w:rFonts w:cs="Arial"/>
        </w:rPr>
        <w:t xml:space="preserve"> Caso de Uso</w:t>
      </w:r>
      <w:r w:rsidRPr="00A01BED">
        <w:rPr>
          <w:rFonts w:cs="Arial"/>
        </w:rPr>
        <w:fldChar w:fldCharType="end"/>
      </w:r>
    </w:p>
    <w:p w14:paraId="05347B90" w14:textId="3CF9BC5C" w:rsidR="00831AD8" w:rsidRPr="00A01BED" w:rsidRDefault="00831AD8" w:rsidP="00A01BED">
      <w:pPr>
        <w:spacing w:line="240" w:lineRule="auto"/>
        <w:jc w:val="right"/>
        <w:rPr>
          <w:rFonts w:ascii="Arial" w:hAnsi="Arial" w:cs="Arial"/>
          <w:b/>
          <w:i/>
          <w:color w:val="0070C0"/>
          <w:sz w:val="36"/>
        </w:rPr>
      </w:pPr>
      <w:r w:rsidRPr="00A01BED">
        <w:rPr>
          <w:rFonts w:ascii="Arial" w:hAnsi="Arial" w:cs="Arial"/>
          <w:b/>
          <w:color w:val="0070C0"/>
          <w:sz w:val="36"/>
        </w:rPr>
        <w:t>CU</w:t>
      </w:r>
      <w:r w:rsidR="00371C25" w:rsidRPr="00A01BED">
        <w:rPr>
          <w:rFonts w:ascii="Arial" w:hAnsi="Arial" w:cs="Arial"/>
          <w:b/>
          <w:color w:val="0070C0"/>
          <w:sz w:val="36"/>
        </w:rPr>
        <w:t>S</w:t>
      </w:r>
      <w:r w:rsidR="00217429" w:rsidRPr="00A01BED">
        <w:rPr>
          <w:rFonts w:ascii="Arial" w:hAnsi="Arial" w:cs="Arial"/>
          <w:b/>
          <w:color w:val="0070C0"/>
          <w:sz w:val="36"/>
        </w:rPr>
        <w:t xml:space="preserve"> </w:t>
      </w:r>
      <w:r w:rsidR="00357BD5">
        <w:rPr>
          <w:rFonts w:ascii="Arial" w:hAnsi="Arial" w:cs="Arial"/>
          <w:b/>
          <w:color w:val="0070C0"/>
          <w:sz w:val="36"/>
        </w:rPr>
        <w:t>0</w:t>
      </w:r>
      <w:r w:rsidR="002F1871">
        <w:rPr>
          <w:rFonts w:ascii="Arial" w:hAnsi="Arial" w:cs="Arial"/>
          <w:b/>
          <w:color w:val="0070C0"/>
          <w:sz w:val="36"/>
        </w:rPr>
        <w:t>3</w:t>
      </w:r>
      <w:r w:rsidRPr="00A01BED">
        <w:rPr>
          <w:rFonts w:ascii="Arial" w:hAnsi="Arial" w:cs="Arial"/>
          <w:b/>
          <w:color w:val="0070C0"/>
          <w:sz w:val="36"/>
        </w:rPr>
        <w:t xml:space="preserve"> – </w:t>
      </w:r>
      <w:r w:rsidR="002F1871">
        <w:rPr>
          <w:rFonts w:ascii="Arial" w:hAnsi="Arial" w:cs="Arial"/>
          <w:b/>
          <w:color w:val="0070C0"/>
          <w:sz w:val="36"/>
        </w:rPr>
        <w:t>Editar Perfil</w:t>
      </w:r>
    </w:p>
    <w:p w14:paraId="4974FA29" w14:textId="77777777" w:rsidR="006F73FF" w:rsidRPr="00A01BED" w:rsidRDefault="006F73FF" w:rsidP="00A01BED">
      <w:pPr>
        <w:pStyle w:val="Ttulo"/>
        <w:jc w:val="right"/>
        <w:rPr>
          <w:rFonts w:cs="Arial"/>
        </w:rPr>
      </w:pPr>
    </w:p>
    <w:p w14:paraId="27ADCF3D" w14:textId="77777777" w:rsidR="006F73FF" w:rsidRPr="00A01BED" w:rsidRDefault="00155156" w:rsidP="00A01BED">
      <w:pPr>
        <w:pStyle w:val="Ttulo"/>
        <w:jc w:val="right"/>
        <w:rPr>
          <w:rFonts w:cs="Arial"/>
          <w:sz w:val="28"/>
        </w:rPr>
      </w:pPr>
      <w:r w:rsidRPr="00A01BED">
        <w:rPr>
          <w:rFonts w:cs="Arial"/>
          <w:sz w:val="28"/>
        </w:rPr>
        <w:t>Versión 1.0</w:t>
      </w:r>
    </w:p>
    <w:p w14:paraId="51F4108E" w14:textId="77777777" w:rsidR="006F73FF" w:rsidRPr="00A01BED" w:rsidRDefault="006F73FF" w:rsidP="00A01BED">
      <w:pPr>
        <w:pStyle w:val="Ttulo"/>
        <w:rPr>
          <w:rFonts w:cs="Arial"/>
          <w:sz w:val="28"/>
        </w:rPr>
      </w:pPr>
    </w:p>
    <w:p w14:paraId="1B2BF6AC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0A2EB3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52688C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25B08ED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69723303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D1BDC8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0E7444A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333954A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CF2F985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05B41A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7F27171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AF6EAB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D97798C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71ECE7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3E4A16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5118A9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CFDD0E4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0438A1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5A15E80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573338E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F8D8E59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49ADC46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40151A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71A666FB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7C99A01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2C25E4B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44C41DD7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32B9A762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1757321F" w14:textId="77777777" w:rsidR="00CD3CA0" w:rsidRPr="00A01BED" w:rsidRDefault="00CD3CA0" w:rsidP="00A01BED">
      <w:pPr>
        <w:spacing w:line="240" w:lineRule="auto"/>
        <w:rPr>
          <w:rFonts w:ascii="Arial" w:hAnsi="Arial" w:cs="Arial"/>
        </w:rPr>
      </w:pPr>
    </w:p>
    <w:p w14:paraId="072A88BC" w14:textId="4AD7F479" w:rsidR="00CD3CA0" w:rsidRPr="00A01BED" w:rsidRDefault="005B6FE6" w:rsidP="00A01BED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A01BED">
        <w:rPr>
          <w:rFonts w:ascii="Arial" w:hAnsi="Arial" w:cs="Arial"/>
          <w:b/>
          <w:sz w:val="28"/>
        </w:rPr>
        <w:t>Lima, 201</w:t>
      </w:r>
      <w:r w:rsidR="00357BD5">
        <w:rPr>
          <w:rFonts w:ascii="Arial" w:hAnsi="Arial" w:cs="Arial"/>
          <w:b/>
          <w:sz w:val="28"/>
        </w:rPr>
        <w:t>9</w:t>
      </w:r>
    </w:p>
    <w:p w14:paraId="05CC53FD" w14:textId="77777777" w:rsidR="006F73FF" w:rsidRPr="00A01BED" w:rsidRDefault="006F73FF" w:rsidP="00A01BED">
      <w:pPr>
        <w:spacing w:line="240" w:lineRule="auto"/>
        <w:rPr>
          <w:rFonts w:ascii="Arial" w:hAnsi="Arial" w:cs="Arial"/>
          <w:b/>
          <w:sz w:val="28"/>
        </w:rPr>
      </w:pPr>
    </w:p>
    <w:p w14:paraId="0ABED386" w14:textId="77777777" w:rsidR="006F73FF" w:rsidRPr="00A01BED" w:rsidRDefault="006F73FF" w:rsidP="00A01BED">
      <w:pPr>
        <w:spacing w:line="240" w:lineRule="auto"/>
        <w:rPr>
          <w:rFonts w:ascii="Arial" w:hAnsi="Arial" w:cs="Arial"/>
        </w:rPr>
        <w:sectPr w:rsidR="006F73FF" w:rsidRPr="00A01BED" w:rsidSect="003B3F08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14:paraId="55C58183" w14:textId="77777777" w:rsidR="006F73FF" w:rsidRPr="00A01BED" w:rsidRDefault="006F73FF" w:rsidP="00A01BED">
      <w:pPr>
        <w:pStyle w:val="Ttulo"/>
        <w:rPr>
          <w:rFonts w:cs="Arial"/>
        </w:rPr>
      </w:pPr>
      <w:r w:rsidRPr="00A01BED">
        <w:rPr>
          <w:rFonts w:cs="Arial"/>
        </w:rPr>
        <w:lastRenderedPageBreak/>
        <w:t>Tabla de Contenidos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s-PE"/>
        </w:rPr>
        <w:id w:val="-758454386"/>
        <w:docPartObj>
          <w:docPartGallery w:val="Table of Contents"/>
          <w:docPartUnique/>
        </w:docPartObj>
      </w:sdtPr>
      <w:sdtEndPr/>
      <w:sdtContent>
        <w:p w14:paraId="1F35CDDC" w14:textId="3D753ADC" w:rsidR="00501CCE" w:rsidRDefault="00501CCE">
          <w:pPr>
            <w:pStyle w:val="TtuloTDC"/>
          </w:pPr>
          <w:r>
            <w:t>Contenido</w:t>
          </w:r>
        </w:p>
        <w:p w14:paraId="1FAA3F87" w14:textId="5C17B293" w:rsidR="00501CCE" w:rsidRDefault="00501CCE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6612" w:history="1">
            <w:r w:rsidRPr="00A451A1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Pr="00A451A1">
              <w:rPr>
                <w:rStyle w:val="Hipervnculo"/>
                <w:rFonts w:cs="Arial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E96B" w14:textId="3E5BD9E0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3" w:history="1">
            <w:r w:rsidR="00501CCE" w:rsidRPr="00A451A1">
              <w:rPr>
                <w:rStyle w:val="Hipervnculo"/>
                <w:rFonts w:cs="Arial"/>
                <w:noProof/>
              </w:rPr>
              <w:t>2.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Flujo Básico de Eventos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_Toc12886613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6B2EA3BB" w14:textId="2A1D5F37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4" w:history="1">
            <w:r w:rsidR="00501CCE" w:rsidRPr="00A451A1">
              <w:rPr>
                <w:rStyle w:val="Hipervnculo"/>
                <w:rFonts w:cs="Arial"/>
                <w:noProof/>
              </w:rPr>
              <w:t>3.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Flujos Alternativos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_Toc12886614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774C326B" w14:textId="23686543" w:rsidR="00501CCE" w:rsidRDefault="00604B61">
          <w:pPr>
            <w:pStyle w:val="TD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15" w:history="1">
            <w:r w:rsidR="00501CCE" w:rsidRPr="00A451A1">
              <w:rPr>
                <w:rStyle w:val="Hipervnculo"/>
                <w:rFonts w:cs="Arial"/>
                <w:noProof/>
              </w:rPr>
              <w:t>3.1.  Error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_Toc12886615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41372BE1" w14:textId="7E3CC7D3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6" w:history="1">
            <w:r w:rsidR="00501CCE" w:rsidRPr="00A451A1">
              <w:rPr>
                <w:rStyle w:val="Hipervnculo"/>
                <w:rFonts w:cs="Arial"/>
                <w:noProof/>
              </w:rPr>
              <w:t>4.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Excepciones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_Toc12886616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7C9B3E10" w14:textId="7D06EB24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7" w:history="1">
            <w:r w:rsidR="00501CCE" w:rsidRPr="00A451A1">
              <w:rPr>
                <w:rStyle w:val="Hipervnculo"/>
                <w:rFonts w:cs="Arial"/>
                <w:noProof/>
              </w:rPr>
              <w:t>5.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Escenarios Claves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_Toc12886617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6AA8D828" w14:textId="107C47AC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18" w:history="1">
            <w:r w:rsidR="00501CCE" w:rsidRPr="00A451A1">
              <w:rPr>
                <w:rStyle w:val="Hipervnculo"/>
                <w:rFonts w:cs="Arial"/>
                <w:noProof/>
              </w:rPr>
              <w:t>6.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Precondiciones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_Toc12886618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6A79698B" w14:textId="5E33FFB7" w:rsidR="00501CCE" w:rsidRDefault="00604B61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19" w:history="1">
            <w:r w:rsidR="00501CCE" w:rsidRPr="00A451A1">
              <w:rPr>
                <w:rStyle w:val="Hipervnculo"/>
                <w:rFonts w:cs="Arial"/>
                <w:noProof/>
              </w:rPr>
              <w:t>6.1</w:t>
            </w:r>
            <w:r w:rsidR="00501CC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Tener Sesión Iniciada y en la interfaz de Reportes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_Toc12886619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4ED2F2BB" w14:textId="3386B173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0" w:history="1">
            <w:r w:rsidR="00501CCE" w:rsidRPr="00A451A1">
              <w:rPr>
                <w:rStyle w:val="Hipervnculo"/>
                <w:rFonts w:cs="Arial"/>
                <w:noProof/>
              </w:rPr>
              <w:t>7.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Postcondiciones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_Toc12886620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0DB6C5BB" w14:textId="3716F5C4" w:rsidR="00501CCE" w:rsidRDefault="00604B61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21" w:history="1">
            <w:r w:rsidR="00501CCE" w:rsidRPr="00A451A1">
              <w:rPr>
                <w:rStyle w:val="Hipervnculo"/>
                <w:rFonts w:cs="Arial"/>
                <w:noProof/>
              </w:rPr>
              <w:t>7.1</w:t>
            </w:r>
            <w:r w:rsidR="00501CC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Reporte generado con éxito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_Toc12886621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4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37CC4996" w14:textId="1ED32A28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2" w:history="1">
            <w:r w:rsidR="00501CCE" w:rsidRPr="00A451A1">
              <w:rPr>
                <w:rStyle w:val="Hipervnculo"/>
                <w:rFonts w:cs="Arial"/>
                <w:noProof/>
              </w:rPr>
              <w:t>8.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Puntos de Inclusión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_Toc12886622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5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332FD13D" w14:textId="6B2E090B" w:rsidR="00501CCE" w:rsidRDefault="00604B61">
          <w:pPr>
            <w:pStyle w:val="TDC1"/>
            <w:tabs>
              <w:tab w:val="left" w:pos="4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3" w:history="1">
            <w:r w:rsidR="00501CCE" w:rsidRPr="00A451A1">
              <w:rPr>
                <w:rStyle w:val="Hipervnculo"/>
                <w:rFonts w:cs="Arial"/>
                <w:noProof/>
              </w:rPr>
              <w:t>9.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Puntos de Extensión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_Toc12886623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5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4C7AF184" w14:textId="1AB648B0" w:rsidR="00501CCE" w:rsidRDefault="00604B61">
          <w:pPr>
            <w:pStyle w:val="TDC1"/>
            <w:tabs>
              <w:tab w:val="left" w:pos="60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2886624" w:history="1">
            <w:r w:rsidR="00501CCE" w:rsidRPr="00A451A1">
              <w:rPr>
                <w:rStyle w:val="Hipervnculo"/>
                <w:rFonts w:cs="Arial"/>
                <w:noProof/>
              </w:rPr>
              <w:t>10.</w:t>
            </w:r>
            <w:r w:rsidR="00501CC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Requerimientos No Funcionales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_Toc12886624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5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2390456C" w14:textId="118B5E75" w:rsidR="00501CCE" w:rsidRDefault="00604B61">
          <w:pPr>
            <w:pStyle w:val="TDC2"/>
            <w:tabs>
              <w:tab w:val="left" w:pos="800"/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PE"/>
            </w:rPr>
          </w:pPr>
          <w:hyperlink w:anchor="_Toc12886625" w:history="1">
            <w:r w:rsidR="00501CCE" w:rsidRPr="00A451A1">
              <w:rPr>
                <w:rStyle w:val="Hipervnculo"/>
                <w:rFonts w:cs="Arial"/>
                <w:noProof/>
              </w:rPr>
              <w:t>10.1</w:t>
            </w:r>
            <w:r w:rsidR="00501CCE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501CCE" w:rsidRPr="00A451A1">
              <w:rPr>
                <w:rStyle w:val="Hipervnculo"/>
                <w:rFonts w:cs="Arial"/>
                <w:noProof/>
              </w:rPr>
              <w:t>Acceder en todo tiempo</w:t>
            </w:r>
            <w:r w:rsidR="00501CCE">
              <w:rPr>
                <w:noProof/>
                <w:webHidden/>
              </w:rPr>
              <w:tab/>
            </w:r>
            <w:r w:rsidR="00501CCE">
              <w:rPr>
                <w:noProof/>
                <w:webHidden/>
              </w:rPr>
              <w:fldChar w:fldCharType="begin"/>
            </w:r>
            <w:r w:rsidR="00501CCE">
              <w:rPr>
                <w:noProof/>
                <w:webHidden/>
              </w:rPr>
              <w:instrText xml:space="preserve"> PAGEREF _Toc12886625 \h </w:instrText>
            </w:r>
            <w:r w:rsidR="00501CCE">
              <w:rPr>
                <w:noProof/>
                <w:webHidden/>
              </w:rPr>
            </w:r>
            <w:r w:rsidR="00501CCE">
              <w:rPr>
                <w:noProof/>
                <w:webHidden/>
              </w:rPr>
              <w:fldChar w:fldCharType="separate"/>
            </w:r>
            <w:r w:rsidR="00501CCE">
              <w:rPr>
                <w:noProof/>
                <w:webHidden/>
              </w:rPr>
              <w:t>5</w:t>
            </w:r>
            <w:r w:rsidR="00501CCE">
              <w:rPr>
                <w:noProof/>
                <w:webHidden/>
              </w:rPr>
              <w:fldChar w:fldCharType="end"/>
            </w:r>
          </w:hyperlink>
        </w:p>
        <w:p w14:paraId="6E2730C2" w14:textId="2AB3594A" w:rsidR="00501CCE" w:rsidRDefault="00501CCE">
          <w:r>
            <w:rPr>
              <w:b/>
              <w:bCs/>
              <w:lang w:val="es-ES"/>
            </w:rPr>
            <w:fldChar w:fldCharType="end"/>
          </w:r>
        </w:p>
      </w:sdtContent>
    </w:sdt>
    <w:p w14:paraId="15066385" w14:textId="77777777" w:rsidR="00EF02ED" w:rsidRPr="00A01BED" w:rsidRDefault="00EF02ED" w:rsidP="00A01BED">
      <w:pPr>
        <w:spacing w:line="240" w:lineRule="auto"/>
        <w:rPr>
          <w:rFonts w:ascii="Arial" w:hAnsi="Arial" w:cs="Arial"/>
        </w:rPr>
      </w:pPr>
    </w:p>
    <w:p w14:paraId="0C1B148E" w14:textId="77777777" w:rsidR="002F1871" w:rsidRDefault="006F73FF" w:rsidP="00357BD5">
      <w:pPr>
        <w:pStyle w:val="Ttulo"/>
        <w:rPr>
          <w:rFonts w:cs="Arial"/>
        </w:rPr>
      </w:pPr>
      <w:r w:rsidRPr="00A01BED">
        <w:rPr>
          <w:rFonts w:cs="Arial"/>
        </w:rPr>
        <w:br w:type="page"/>
      </w:r>
    </w:p>
    <w:p w14:paraId="6EDAE186" w14:textId="77777777" w:rsidR="002F1871" w:rsidRDefault="002F1871" w:rsidP="00357BD5">
      <w:pPr>
        <w:pStyle w:val="Ttulo"/>
        <w:rPr>
          <w:rFonts w:cs="Arial"/>
        </w:rPr>
      </w:pPr>
    </w:p>
    <w:p w14:paraId="5BDB6E32" w14:textId="77777777" w:rsidR="002F1871" w:rsidRDefault="002F1871" w:rsidP="00357BD5">
      <w:pPr>
        <w:pStyle w:val="Ttulo"/>
        <w:rPr>
          <w:rFonts w:cs="Arial"/>
        </w:rPr>
      </w:pPr>
    </w:p>
    <w:p w14:paraId="42B6631F" w14:textId="5E0AB555" w:rsidR="00357BD5" w:rsidRPr="00A01BED" w:rsidRDefault="00357BD5" w:rsidP="00357BD5">
      <w:pPr>
        <w:pStyle w:val="Ttulo"/>
        <w:rPr>
          <w:rFonts w:cs="Arial"/>
        </w:rPr>
      </w:pPr>
      <w:r w:rsidRPr="00A01BED">
        <w:rPr>
          <w:rFonts w:cs="Arial"/>
        </w:rPr>
        <w:t>Historial de las Revisiones</w:t>
      </w:r>
    </w:p>
    <w:p w14:paraId="6A057E31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276"/>
        <w:gridCol w:w="3544"/>
        <w:gridCol w:w="2849"/>
      </w:tblGrid>
      <w:tr w:rsidR="00357BD5" w:rsidRPr="00501CCE" w14:paraId="603C06DC" w14:textId="77777777" w:rsidTr="002F1871">
        <w:tc>
          <w:tcPr>
            <w:tcW w:w="1835" w:type="dxa"/>
          </w:tcPr>
          <w:p w14:paraId="6FC70726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14:paraId="416A257B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544" w:type="dxa"/>
          </w:tcPr>
          <w:p w14:paraId="202CB015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849" w:type="dxa"/>
          </w:tcPr>
          <w:p w14:paraId="6D6BEBA5" w14:textId="77777777" w:rsidR="00357BD5" w:rsidRPr="00501CCE" w:rsidRDefault="00357BD5" w:rsidP="00E30ADA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1CCE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57BD5" w:rsidRPr="00501CCE" w14:paraId="71904A7B" w14:textId="77777777" w:rsidTr="002F1871">
        <w:tc>
          <w:tcPr>
            <w:tcW w:w="1835" w:type="dxa"/>
            <w:vAlign w:val="center"/>
          </w:tcPr>
          <w:p w14:paraId="79E011BE" w14:textId="22BB5FD1" w:rsidR="00357BD5" w:rsidRPr="00501CCE" w:rsidRDefault="00501CCE" w:rsidP="00E30AD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0</w:t>
            </w:r>
            <w:r w:rsidR="002F1871">
              <w:rPr>
                <w:rFonts w:ascii="Arial" w:hAnsi="Arial" w:cs="Arial"/>
                <w:sz w:val="24"/>
                <w:szCs w:val="24"/>
              </w:rPr>
              <w:t>3</w:t>
            </w:r>
            <w:r w:rsidR="00357BD5" w:rsidRPr="00501CCE">
              <w:rPr>
                <w:rFonts w:ascii="Arial" w:hAnsi="Arial" w:cs="Arial"/>
                <w:sz w:val="24"/>
                <w:szCs w:val="24"/>
              </w:rPr>
              <w:t>/0</w:t>
            </w:r>
            <w:r w:rsidRPr="00501CCE">
              <w:rPr>
                <w:rFonts w:ascii="Arial" w:hAnsi="Arial" w:cs="Arial"/>
                <w:sz w:val="24"/>
                <w:szCs w:val="24"/>
              </w:rPr>
              <w:t>7</w:t>
            </w:r>
            <w:r w:rsidR="00357BD5" w:rsidRPr="00501CCE">
              <w:rPr>
                <w:rFonts w:ascii="Arial" w:hAnsi="Arial" w:cs="Arial"/>
                <w:sz w:val="24"/>
                <w:szCs w:val="24"/>
              </w:rPr>
              <w:t>/201</w:t>
            </w:r>
            <w:r w:rsidRPr="00501CC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24158E7A" w14:textId="4DDF5052" w:rsidR="00357BD5" w:rsidRPr="00501CCE" w:rsidRDefault="00501CCE" w:rsidP="00E30ADA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1C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  <w:vAlign w:val="center"/>
          </w:tcPr>
          <w:p w14:paraId="40A782D0" w14:textId="5434BF0A" w:rsidR="00357BD5" w:rsidRPr="00501CCE" w:rsidRDefault="00357BD5" w:rsidP="00E30ADA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9" w:type="dxa"/>
            <w:vAlign w:val="center"/>
          </w:tcPr>
          <w:p w14:paraId="75524E3C" w14:textId="7ED4FE7E" w:rsidR="00357BD5" w:rsidRPr="00501CCE" w:rsidRDefault="002F1871" w:rsidP="00E30ADA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Vasquez Yuto, Abel</w:t>
            </w:r>
          </w:p>
        </w:tc>
      </w:tr>
    </w:tbl>
    <w:p w14:paraId="389CF799" w14:textId="77777777" w:rsidR="00357BD5" w:rsidRPr="00501CCE" w:rsidRDefault="00357BD5" w:rsidP="00357BD5">
      <w:pPr>
        <w:spacing w:line="240" w:lineRule="auto"/>
        <w:rPr>
          <w:rFonts w:ascii="Arial" w:hAnsi="Arial" w:cs="Arial"/>
          <w:sz w:val="24"/>
          <w:szCs w:val="24"/>
        </w:rPr>
      </w:pPr>
    </w:p>
    <w:p w14:paraId="78D38916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663F0F65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1C3E8004" w14:textId="77777777" w:rsidR="00357BD5" w:rsidRPr="00A01BED" w:rsidRDefault="00357BD5" w:rsidP="00357BD5">
      <w:pPr>
        <w:spacing w:line="240" w:lineRule="auto"/>
        <w:rPr>
          <w:rFonts w:ascii="Arial" w:hAnsi="Arial" w:cs="Arial"/>
        </w:rPr>
      </w:pPr>
    </w:p>
    <w:p w14:paraId="7C6ED38B" w14:textId="77777777" w:rsidR="00357BD5" w:rsidRDefault="00357BD5">
      <w:pPr>
        <w:widowControl/>
        <w:spacing w:line="240" w:lineRule="auto"/>
        <w:rPr>
          <w:rFonts w:ascii="Arial" w:hAnsi="Arial" w:cs="Arial"/>
          <w:b/>
          <w:sz w:val="36"/>
        </w:rPr>
      </w:pPr>
    </w:p>
    <w:p w14:paraId="4D3495DD" w14:textId="77777777" w:rsidR="00357BD5" w:rsidRDefault="00357BD5">
      <w:pPr>
        <w:widowControl/>
        <w:spacing w:line="240" w:lineRule="auto"/>
        <w:rPr>
          <w:rFonts w:ascii="Arial" w:hAnsi="Arial" w:cs="Arial"/>
          <w:b/>
          <w:sz w:val="36"/>
        </w:rPr>
      </w:pPr>
      <w:r>
        <w:rPr>
          <w:rFonts w:cs="Arial"/>
        </w:rPr>
        <w:br w:type="page"/>
      </w:r>
    </w:p>
    <w:p w14:paraId="5D4788AC" w14:textId="3E2C869A" w:rsidR="006F73FF" w:rsidRPr="00501CCE" w:rsidRDefault="00834097" w:rsidP="00A01BED">
      <w:pPr>
        <w:pStyle w:val="Ttulo"/>
        <w:tabs>
          <w:tab w:val="right" w:pos="8789"/>
        </w:tabs>
        <w:rPr>
          <w:rFonts w:cs="Arial"/>
          <w:sz w:val="40"/>
          <w:szCs w:val="40"/>
        </w:rPr>
      </w:pPr>
      <w:r w:rsidRPr="00501CCE">
        <w:rPr>
          <w:rFonts w:cs="Arial"/>
          <w:sz w:val="40"/>
          <w:szCs w:val="40"/>
        </w:rPr>
        <w:lastRenderedPageBreak/>
        <w:fldChar w:fldCharType="begin"/>
      </w:r>
      <w:r w:rsidRPr="00501CCE">
        <w:rPr>
          <w:rFonts w:cs="Arial"/>
          <w:sz w:val="40"/>
          <w:szCs w:val="40"/>
        </w:rPr>
        <w:instrText xml:space="preserve"> TITLE  \* MERGEFORMAT </w:instrText>
      </w:r>
      <w:r w:rsidRPr="00501CCE">
        <w:rPr>
          <w:rFonts w:cs="Arial"/>
          <w:sz w:val="40"/>
          <w:szCs w:val="40"/>
        </w:rPr>
        <w:fldChar w:fldCharType="separate"/>
      </w:r>
      <w:r w:rsidR="00847631" w:rsidRPr="00501CCE">
        <w:rPr>
          <w:rFonts w:cs="Arial"/>
          <w:sz w:val="40"/>
          <w:szCs w:val="40"/>
        </w:rPr>
        <w:t>Especificación del Caso de Uso</w:t>
      </w:r>
      <w:r w:rsidRPr="00501CCE">
        <w:rPr>
          <w:rFonts w:cs="Arial"/>
          <w:sz w:val="40"/>
          <w:szCs w:val="40"/>
        </w:rPr>
        <w:fldChar w:fldCharType="end"/>
      </w:r>
    </w:p>
    <w:p w14:paraId="1C531763" w14:textId="77777777" w:rsidR="00EF02ED" w:rsidRPr="00A01BED" w:rsidRDefault="00EF02ED" w:rsidP="00A01BED">
      <w:pPr>
        <w:spacing w:line="240" w:lineRule="auto"/>
        <w:rPr>
          <w:rFonts w:ascii="Arial" w:hAnsi="Arial" w:cs="Arial"/>
        </w:rPr>
      </w:pPr>
    </w:p>
    <w:p w14:paraId="3AB4EFD5" w14:textId="77777777" w:rsidR="009A7DE8" w:rsidRPr="00501CCE" w:rsidRDefault="009A7DE8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0" w:name="_Toc126600383"/>
      <w:bookmarkStart w:id="1" w:name="_Toc493129466"/>
      <w:bookmarkStart w:id="2" w:name="_Toc12886612"/>
      <w:bookmarkStart w:id="3" w:name="_Toc423410239"/>
      <w:bookmarkStart w:id="4" w:name="_Toc425054505"/>
      <w:r w:rsidRPr="00501CCE">
        <w:rPr>
          <w:rFonts w:cs="Arial"/>
          <w:sz w:val="28"/>
          <w:szCs w:val="28"/>
        </w:rPr>
        <w:t>Descripción Breve</w:t>
      </w:r>
      <w:bookmarkEnd w:id="0"/>
      <w:bookmarkEnd w:id="1"/>
      <w:bookmarkEnd w:id="2"/>
    </w:p>
    <w:p w14:paraId="4A618111" w14:textId="657FAA63" w:rsidR="00883C42" w:rsidRDefault="00883C42" w:rsidP="00501CCE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Caso de uso que permite </w:t>
      </w:r>
      <w:r w:rsidR="00992C37" w:rsidRPr="00501CCE">
        <w:rPr>
          <w:rFonts w:ascii="Arial" w:hAnsi="Arial" w:cs="Arial"/>
          <w:sz w:val="24"/>
          <w:szCs w:val="24"/>
        </w:rPr>
        <w:t xml:space="preserve">que el </w:t>
      </w:r>
      <w:r w:rsidR="00357BD5" w:rsidRPr="00501CCE">
        <w:rPr>
          <w:rFonts w:ascii="Arial" w:hAnsi="Arial" w:cs="Arial"/>
          <w:b/>
          <w:sz w:val="24"/>
          <w:szCs w:val="24"/>
        </w:rPr>
        <w:t>Alumno</w:t>
      </w:r>
      <w:r w:rsidR="00992C37" w:rsidRPr="00501CCE">
        <w:rPr>
          <w:rFonts w:ascii="Arial" w:hAnsi="Arial" w:cs="Arial"/>
          <w:sz w:val="24"/>
          <w:szCs w:val="24"/>
        </w:rPr>
        <w:t xml:space="preserve"> </w:t>
      </w:r>
      <w:r w:rsidR="002F1871">
        <w:rPr>
          <w:rFonts w:ascii="Arial" w:hAnsi="Arial" w:cs="Arial"/>
          <w:sz w:val="24"/>
          <w:szCs w:val="24"/>
        </w:rPr>
        <w:t>edite la información de sus datos personales en el sistema de aula virtual.</w:t>
      </w:r>
    </w:p>
    <w:p w14:paraId="5359896A" w14:textId="77777777" w:rsidR="00501CCE" w:rsidRPr="00501CCE" w:rsidRDefault="00501CCE" w:rsidP="00501CCE">
      <w:pPr>
        <w:pStyle w:val="Textoindependiente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A135FB" w14:textId="77777777" w:rsidR="009A7DE8" w:rsidRPr="00501CCE" w:rsidRDefault="00D464BE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5" w:name="_Toc126600384"/>
      <w:bookmarkStart w:id="6" w:name="_Toc493129467"/>
      <w:bookmarkStart w:id="7" w:name="_Toc12886613"/>
      <w:bookmarkEnd w:id="3"/>
      <w:bookmarkEnd w:id="4"/>
      <w:r w:rsidRPr="00501CCE">
        <w:rPr>
          <w:rFonts w:cs="Arial"/>
          <w:sz w:val="28"/>
          <w:szCs w:val="28"/>
        </w:rPr>
        <w:t>Flujo Básico de Eventos</w:t>
      </w:r>
      <w:bookmarkEnd w:id="5"/>
      <w:bookmarkEnd w:id="6"/>
      <w:bookmarkEnd w:id="7"/>
    </w:p>
    <w:p w14:paraId="240C260B" w14:textId="3C9BDD2B" w:rsidR="00BF3B8C" w:rsidRPr="00501CCE" w:rsidRDefault="00366ED3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El caso de uso se inicia cuando el </w:t>
      </w:r>
      <w:r w:rsidRPr="00501CCE">
        <w:rPr>
          <w:rFonts w:ascii="Arial" w:hAnsi="Arial" w:cs="Arial"/>
          <w:b/>
          <w:i/>
          <w:sz w:val="24"/>
          <w:szCs w:val="24"/>
        </w:rPr>
        <w:t>A</w:t>
      </w:r>
      <w:r w:rsidR="00357BD5" w:rsidRPr="00501CCE">
        <w:rPr>
          <w:rFonts w:ascii="Arial" w:hAnsi="Arial" w:cs="Arial"/>
          <w:b/>
          <w:i/>
          <w:sz w:val="24"/>
          <w:szCs w:val="24"/>
        </w:rPr>
        <w:t>lumno</w:t>
      </w:r>
      <w:r w:rsidRPr="00501CCE">
        <w:rPr>
          <w:rFonts w:ascii="Arial" w:hAnsi="Arial" w:cs="Arial"/>
          <w:b/>
          <w:sz w:val="24"/>
          <w:szCs w:val="24"/>
        </w:rPr>
        <w:t xml:space="preserve"> </w:t>
      </w:r>
      <w:r w:rsidRPr="00501CCE">
        <w:rPr>
          <w:rFonts w:ascii="Arial" w:hAnsi="Arial" w:cs="Arial"/>
          <w:sz w:val="24"/>
          <w:szCs w:val="24"/>
        </w:rPr>
        <w:t xml:space="preserve">selecciona </w:t>
      </w:r>
      <w:r w:rsidR="006724EE">
        <w:rPr>
          <w:rFonts w:ascii="Arial" w:hAnsi="Arial" w:cs="Arial"/>
          <w:sz w:val="24"/>
          <w:szCs w:val="24"/>
        </w:rPr>
        <w:t>“Mi perfil</w:t>
      </w:r>
      <w:r w:rsidRPr="00501CCE">
        <w:rPr>
          <w:rFonts w:ascii="Arial" w:hAnsi="Arial" w:cs="Arial"/>
          <w:sz w:val="24"/>
          <w:szCs w:val="24"/>
        </w:rPr>
        <w:t>”.</w:t>
      </w:r>
    </w:p>
    <w:p w14:paraId="011C2767" w14:textId="0D52087A" w:rsidR="00E8790B" w:rsidRPr="00501CCE" w:rsidRDefault="00870E4B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El sistema procede a </w:t>
      </w:r>
      <w:r w:rsidR="006724EE">
        <w:rPr>
          <w:rFonts w:ascii="Arial" w:hAnsi="Arial" w:cs="Arial"/>
          <w:sz w:val="24"/>
          <w:szCs w:val="24"/>
        </w:rPr>
        <w:t>mostrarle el perfil del alumno (datos personales como: nombre, apellido, correo, teléfono celular, teléfono fijo).</w:t>
      </w:r>
    </w:p>
    <w:p w14:paraId="601475FD" w14:textId="39D91647" w:rsidR="00720396" w:rsidRPr="00501CCE" w:rsidRDefault="006724EE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seleccionará editar perfil</w:t>
      </w:r>
    </w:p>
    <w:p w14:paraId="48C8D9E7" w14:textId="21971E31" w:rsidR="00357BD5" w:rsidRDefault="00357BD5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El sistema </w:t>
      </w:r>
      <w:r w:rsidR="006724EE">
        <w:rPr>
          <w:rFonts w:ascii="Arial" w:hAnsi="Arial" w:cs="Arial"/>
          <w:sz w:val="24"/>
          <w:szCs w:val="24"/>
        </w:rPr>
        <w:t>habilitará los campos para que el alumno edite su perfil.</w:t>
      </w:r>
    </w:p>
    <w:p w14:paraId="3D6E025C" w14:textId="2C7C50DB" w:rsidR="006724EE" w:rsidRDefault="006724EE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cambiara los campos que desee.</w:t>
      </w:r>
    </w:p>
    <w:p w14:paraId="3836A538" w14:textId="685B9838" w:rsidR="006724EE" w:rsidRDefault="006724EE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seleccionara en guardar.</w:t>
      </w:r>
    </w:p>
    <w:p w14:paraId="1CEB99B4" w14:textId="3968280F" w:rsidR="006724EE" w:rsidRDefault="006724EE" w:rsidP="00501CCE">
      <w:pPr>
        <w:pStyle w:val="Textoindependiente"/>
        <w:numPr>
          <w:ilvl w:val="1"/>
          <w:numId w:val="2"/>
        </w:numPr>
        <w:tabs>
          <w:tab w:val="clear" w:pos="1440"/>
        </w:tabs>
        <w:spacing w:line="24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le mostrara un mensaje que su edición de perfil fue exitosa.</w:t>
      </w:r>
    </w:p>
    <w:p w14:paraId="2AA0268D" w14:textId="77777777" w:rsidR="00501CCE" w:rsidRPr="00501CCE" w:rsidRDefault="00501CCE" w:rsidP="00501CCE">
      <w:pPr>
        <w:pStyle w:val="Textoindependiente"/>
        <w:spacing w:line="24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5AEA9C4C" w14:textId="7F2C08FE" w:rsidR="00E428D0" w:rsidRPr="00501CCE" w:rsidRDefault="005044BF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8" w:name="_Toc493129468"/>
      <w:bookmarkStart w:id="9" w:name="_Toc12886614"/>
      <w:r w:rsidRPr="00501CCE">
        <w:rPr>
          <w:rFonts w:cs="Arial"/>
          <w:sz w:val="28"/>
          <w:szCs w:val="28"/>
        </w:rPr>
        <w:t>Flujos Alternativos</w:t>
      </w:r>
      <w:bookmarkEnd w:id="8"/>
      <w:bookmarkEnd w:id="9"/>
    </w:p>
    <w:p w14:paraId="757B0744" w14:textId="7A43C140" w:rsidR="00E428D0" w:rsidRPr="00501CCE" w:rsidRDefault="00501CCE" w:rsidP="00501CCE">
      <w:pPr>
        <w:pStyle w:val="Ttulo2"/>
        <w:numPr>
          <w:ilvl w:val="0"/>
          <w:numId w:val="0"/>
        </w:numPr>
        <w:spacing w:line="240" w:lineRule="auto"/>
        <w:ind w:firstLine="720"/>
        <w:jc w:val="both"/>
        <w:rPr>
          <w:rFonts w:cs="Arial"/>
          <w:sz w:val="24"/>
          <w:szCs w:val="24"/>
        </w:rPr>
      </w:pPr>
      <w:bookmarkStart w:id="10" w:name="_Toc12886615"/>
      <w:r>
        <w:rPr>
          <w:rFonts w:cs="Arial"/>
          <w:sz w:val="24"/>
          <w:szCs w:val="24"/>
        </w:rPr>
        <w:t xml:space="preserve">3.1.  </w:t>
      </w:r>
      <w:r w:rsidR="00357BD5" w:rsidRPr="00501CCE">
        <w:rPr>
          <w:rFonts w:cs="Arial"/>
          <w:sz w:val="24"/>
          <w:szCs w:val="24"/>
        </w:rPr>
        <w:t>Error</w:t>
      </w:r>
      <w:bookmarkEnd w:id="10"/>
    </w:p>
    <w:p w14:paraId="0BD2BEFB" w14:textId="73333D39" w:rsidR="00E428D0" w:rsidRPr="00501CCE" w:rsidRDefault="00357BD5" w:rsidP="00501CCE">
      <w:pPr>
        <w:spacing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r w:rsidRPr="00501CCE">
        <w:rPr>
          <w:rFonts w:ascii="Arial" w:hAnsi="Arial" w:cs="Arial"/>
          <w:bCs/>
          <w:sz w:val="24"/>
          <w:szCs w:val="24"/>
        </w:rPr>
        <w:t xml:space="preserve">Ocurre un error </w:t>
      </w:r>
      <w:r w:rsidR="00DF7BE0">
        <w:rPr>
          <w:rFonts w:ascii="Arial" w:hAnsi="Arial" w:cs="Arial"/>
          <w:bCs/>
          <w:sz w:val="24"/>
          <w:szCs w:val="24"/>
        </w:rPr>
        <w:t>al llenar los campos de manera errónea. El sistema mostrara un mensaje de error y pidiendo que verifique los campos que se intento editar.</w:t>
      </w:r>
      <w:bookmarkStart w:id="11" w:name="_GoBack"/>
      <w:bookmarkEnd w:id="11"/>
    </w:p>
    <w:p w14:paraId="2EF55FA7" w14:textId="77777777" w:rsidR="00E428D0" w:rsidRPr="00501CCE" w:rsidRDefault="00E428D0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ab/>
      </w:r>
    </w:p>
    <w:p w14:paraId="1663538D" w14:textId="5CF3A817" w:rsidR="009A7DE8" w:rsidRDefault="005044BF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2" w:name="_Toc493129470"/>
      <w:bookmarkStart w:id="13" w:name="_Toc12886616"/>
      <w:r w:rsidRPr="00501CCE">
        <w:rPr>
          <w:rFonts w:cs="Arial"/>
          <w:sz w:val="28"/>
          <w:szCs w:val="28"/>
        </w:rPr>
        <w:t>Excepciones</w:t>
      </w:r>
      <w:bookmarkEnd w:id="12"/>
      <w:bookmarkEnd w:id="13"/>
    </w:p>
    <w:p w14:paraId="0A847564" w14:textId="77777777" w:rsidR="00501CCE" w:rsidRPr="00501CCE" w:rsidRDefault="00501CCE" w:rsidP="00501CCE"/>
    <w:p w14:paraId="498301F3" w14:textId="77777777" w:rsidR="009A7DE8" w:rsidRPr="00501CCE" w:rsidRDefault="00077429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4" w:name="_Toc126600387"/>
      <w:bookmarkStart w:id="15" w:name="_Toc493129472"/>
      <w:bookmarkStart w:id="16" w:name="_Toc12886617"/>
      <w:bookmarkStart w:id="17" w:name="_Toc423410251"/>
      <w:bookmarkStart w:id="18" w:name="_Toc425054510"/>
      <w:r w:rsidRPr="00501CCE">
        <w:rPr>
          <w:rFonts w:cs="Arial"/>
          <w:sz w:val="28"/>
          <w:szCs w:val="28"/>
        </w:rPr>
        <w:t>Escenarios Claves</w:t>
      </w:r>
      <w:bookmarkEnd w:id="14"/>
      <w:bookmarkEnd w:id="15"/>
      <w:bookmarkEnd w:id="16"/>
    </w:p>
    <w:p w14:paraId="41EEA83C" w14:textId="7AB57AB6" w:rsidR="00870E4B" w:rsidRDefault="00870E4B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8"/>
          <w:szCs w:val="28"/>
        </w:rPr>
        <w:tab/>
      </w:r>
      <w:r w:rsidRPr="00501CCE">
        <w:rPr>
          <w:rFonts w:ascii="Arial" w:hAnsi="Arial" w:cs="Arial"/>
          <w:sz w:val="24"/>
          <w:szCs w:val="24"/>
        </w:rPr>
        <w:t>No aplica</w:t>
      </w:r>
      <w:r w:rsidR="00501CCE">
        <w:rPr>
          <w:rFonts w:ascii="Arial" w:hAnsi="Arial" w:cs="Arial"/>
          <w:sz w:val="24"/>
          <w:szCs w:val="24"/>
        </w:rPr>
        <w:t>.</w:t>
      </w:r>
    </w:p>
    <w:p w14:paraId="690ACFB1" w14:textId="77777777" w:rsidR="00501CCE" w:rsidRPr="00501CCE" w:rsidRDefault="00501CCE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B8E148" w14:textId="77777777" w:rsidR="009A7DE8" w:rsidRPr="00501CCE" w:rsidRDefault="00077429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19" w:name="_Toc126600388"/>
      <w:bookmarkStart w:id="20" w:name="_Toc493129473"/>
      <w:bookmarkStart w:id="21" w:name="_Toc12886618"/>
      <w:bookmarkEnd w:id="17"/>
      <w:bookmarkEnd w:id="18"/>
      <w:r w:rsidRPr="00501CCE">
        <w:rPr>
          <w:rFonts w:cs="Arial"/>
          <w:sz w:val="28"/>
          <w:szCs w:val="28"/>
        </w:rPr>
        <w:t>Precondiciones</w:t>
      </w:r>
      <w:bookmarkEnd w:id="19"/>
      <w:bookmarkEnd w:id="20"/>
      <w:bookmarkEnd w:id="21"/>
    </w:p>
    <w:p w14:paraId="7EA77F0A" w14:textId="5283D734" w:rsidR="009A7DE8" w:rsidRPr="00501CCE" w:rsidRDefault="00357BD5" w:rsidP="00501CCE">
      <w:pPr>
        <w:pStyle w:val="Ttulo2"/>
        <w:widowControl/>
        <w:spacing w:line="240" w:lineRule="auto"/>
        <w:ind w:left="1134" w:hanging="425"/>
        <w:jc w:val="both"/>
        <w:rPr>
          <w:rFonts w:cs="Arial"/>
          <w:sz w:val="24"/>
          <w:szCs w:val="24"/>
        </w:rPr>
      </w:pPr>
      <w:bookmarkStart w:id="22" w:name="_Toc12886619"/>
      <w:r w:rsidRPr="00501CCE">
        <w:rPr>
          <w:rFonts w:cs="Arial"/>
          <w:sz w:val="24"/>
          <w:szCs w:val="24"/>
        </w:rPr>
        <w:t>Tener Sesión Iniciada y en la interfaz de Reportes</w:t>
      </w:r>
      <w:bookmarkEnd w:id="22"/>
    </w:p>
    <w:p w14:paraId="7AC19472" w14:textId="0A810246" w:rsidR="00230036" w:rsidRDefault="00B206A0" w:rsidP="00501CCE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El usuario se encuentra en la pantalla de </w:t>
      </w:r>
      <w:r w:rsidR="006724EE">
        <w:rPr>
          <w:rFonts w:ascii="Arial" w:hAnsi="Arial" w:cs="Arial"/>
          <w:sz w:val="24"/>
          <w:szCs w:val="24"/>
        </w:rPr>
        <w:t>“Mi perfil</w:t>
      </w:r>
      <w:r w:rsidRPr="00501CCE">
        <w:rPr>
          <w:rFonts w:ascii="Arial" w:hAnsi="Arial" w:cs="Arial"/>
          <w:sz w:val="24"/>
          <w:szCs w:val="24"/>
        </w:rPr>
        <w:t>”.</w:t>
      </w:r>
    </w:p>
    <w:p w14:paraId="2E71904F" w14:textId="77777777" w:rsidR="00501CCE" w:rsidRPr="00501CCE" w:rsidRDefault="00501CCE" w:rsidP="00501CCE">
      <w:pPr>
        <w:spacing w:line="240" w:lineRule="auto"/>
        <w:ind w:left="414" w:firstLine="720"/>
        <w:jc w:val="both"/>
        <w:rPr>
          <w:rFonts w:ascii="Arial" w:hAnsi="Arial" w:cs="Arial"/>
          <w:b/>
          <w:i/>
          <w:sz w:val="24"/>
          <w:szCs w:val="24"/>
        </w:rPr>
      </w:pPr>
    </w:p>
    <w:p w14:paraId="6F68D651" w14:textId="5D3D1E02" w:rsidR="009A7DE8" w:rsidRPr="00501CCE" w:rsidRDefault="00501CCE" w:rsidP="00501CCE">
      <w:pPr>
        <w:pStyle w:val="Ttulo1"/>
        <w:widowControl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3" w:name="_Toc12886620"/>
      <w:r w:rsidRPr="00501CCE">
        <w:rPr>
          <w:rFonts w:cs="Arial"/>
          <w:sz w:val="28"/>
          <w:szCs w:val="28"/>
        </w:rPr>
        <w:t>Postcondiciones</w:t>
      </w:r>
      <w:bookmarkEnd w:id="23"/>
    </w:p>
    <w:p w14:paraId="23F2D9D6" w14:textId="133E25D1" w:rsidR="009A7DE8" w:rsidRPr="00501CCE" w:rsidRDefault="006724EE" w:rsidP="00501CCE">
      <w:pPr>
        <w:pStyle w:val="Ttulo2"/>
        <w:widowControl/>
        <w:spacing w:line="240" w:lineRule="auto"/>
        <w:ind w:left="1134" w:hanging="425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Edición de perfil con éxito</w:t>
      </w:r>
    </w:p>
    <w:p w14:paraId="369BBCB0" w14:textId="5AC660FC" w:rsidR="00230036" w:rsidRPr="00501CCE" w:rsidRDefault="006724EE" w:rsidP="00501CCE">
      <w:pPr>
        <w:spacing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campos que deseo editar se guardaron con éxito.</w:t>
      </w:r>
    </w:p>
    <w:p w14:paraId="5A604F10" w14:textId="77777777" w:rsidR="00501CCE" w:rsidRDefault="00501CCE" w:rsidP="00501CCE">
      <w:pPr>
        <w:pStyle w:val="Ttulo1"/>
        <w:numPr>
          <w:ilvl w:val="0"/>
          <w:numId w:val="0"/>
        </w:numPr>
        <w:spacing w:line="240" w:lineRule="auto"/>
        <w:ind w:left="720"/>
        <w:jc w:val="both"/>
        <w:rPr>
          <w:rFonts w:cs="Arial"/>
          <w:szCs w:val="24"/>
        </w:rPr>
      </w:pPr>
      <w:bookmarkStart w:id="24" w:name="_Toc493129477"/>
      <w:bookmarkStart w:id="25" w:name="_Toc126600392"/>
    </w:p>
    <w:p w14:paraId="0FA26C87" w14:textId="55B9F7B2" w:rsidR="00EE0DD3" w:rsidRPr="00501CCE" w:rsidRDefault="00EE0DD3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6" w:name="_Toc12886622"/>
      <w:r w:rsidRPr="00501CCE">
        <w:rPr>
          <w:rFonts w:cs="Arial"/>
          <w:sz w:val="28"/>
          <w:szCs w:val="28"/>
        </w:rPr>
        <w:t>Puntos de Inclusión</w:t>
      </w:r>
      <w:bookmarkEnd w:id="24"/>
      <w:bookmarkEnd w:id="26"/>
    </w:p>
    <w:p w14:paraId="652A408C" w14:textId="3BC60C21" w:rsidR="00EE0DD3" w:rsidRDefault="00B83F9E" w:rsidP="00501CCE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No aplica.</w:t>
      </w:r>
    </w:p>
    <w:p w14:paraId="37CC165F" w14:textId="77777777" w:rsidR="00501CCE" w:rsidRPr="00501CCE" w:rsidRDefault="00501CCE" w:rsidP="00501CCE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FB1BF8" w14:textId="77777777" w:rsidR="009A7DE8" w:rsidRPr="00501CCE" w:rsidRDefault="00077429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7" w:name="_Toc493129478"/>
      <w:bookmarkStart w:id="28" w:name="_Toc12886623"/>
      <w:r w:rsidRPr="00501CCE">
        <w:rPr>
          <w:rFonts w:cs="Arial"/>
          <w:sz w:val="28"/>
          <w:szCs w:val="28"/>
        </w:rPr>
        <w:t>Puntos de Extensión</w:t>
      </w:r>
      <w:bookmarkEnd w:id="25"/>
      <w:bookmarkEnd w:id="27"/>
      <w:bookmarkEnd w:id="28"/>
    </w:p>
    <w:p w14:paraId="5C6CBC27" w14:textId="0E2319CE" w:rsidR="009A7DE8" w:rsidRDefault="00230036" w:rsidP="00501CCE">
      <w:pPr>
        <w:pStyle w:val="InfoBlue"/>
        <w:spacing w:line="240" w:lineRule="auto"/>
        <w:rPr>
          <w:sz w:val="24"/>
          <w:szCs w:val="24"/>
          <w:lang w:val="es-PE"/>
        </w:rPr>
      </w:pPr>
      <w:r w:rsidRPr="00501CCE">
        <w:rPr>
          <w:sz w:val="24"/>
          <w:szCs w:val="24"/>
          <w:lang w:val="es-PE"/>
        </w:rPr>
        <w:t>No aplica.</w:t>
      </w:r>
    </w:p>
    <w:p w14:paraId="73A19F11" w14:textId="77777777" w:rsidR="00501CCE" w:rsidRPr="00501CCE" w:rsidRDefault="00501CCE" w:rsidP="00501CCE">
      <w:pPr>
        <w:pStyle w:val="Textoindependiente"/>
      </w:pPr>
    </w:p>
    <w:p w14:paraId="527B13CF" w14:textId="77777777" w:rsidR="003C7B90" w:rsidRPr="00501CCE" w:rsidRDefault="003C7B90" w:rsidP="00501CCE">
      <w:pPr>
        <w:pStyle w:val="Ttulo1"/>
        <w:spacing w:line="240" w:lineRule="auto"/>
        <w:ind w:left="720" w:hanging="436"/>
        <w:jc w:val="both"/>
        <w:rPr>
          <w:rFonts w:cs="Arial"/>
          <w:sz w:val="28"/>
          <w:szCs w:val="28"/>
        </w:rPr>
      </w:pPr>
      <w:bookmarkStart w:id="29" w:name="_Toc493129479"/>
      <w:bookmarkStart w:id="30" w:name="_Toc12886624"/>
      <w:bookmarkStart w:id="31" w:name="_Toc126600394"/>
      <w:r w:rsidRPr="00501CCE">
        <w:rPr>
          <w:rFonts w:cs="Arial"/>
          <w:sz w:val="28"/>
          <w:szCs w:val="28"/>
        </w:rPr>
        <w:t>Requerimientos No Funcionales</w:t>
      </w:r>
      <w:bookmarkEnd w:id="29"/>
      <w:bookmarkEnd w:id="30"/>
    </w:p>
    <w:p w14:paraId="56B3DEC3" w14:textId="5A915106" w:rsidR="00A96E02" w:rsidRPr="00501CCE" w:rsidRDefault="006724EE" w:rsidP="00501CCE">
      <w:pPr>
        <w:pStyle w:val="Ttulo2"/>
        <w:spacing w:line="240" w:lineRule="auto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Rendimiento</w:t>
      </w:r>
    </w:p>
    <w:p w14:paraId="4D75D4A0" w14:textId="3F5E7ACB" w:rsidR="00A96E02" w:rsidRPr="00501CCE" w:rsidRDefault="00A96E02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ab/>
        <w:t xml:space="preserve">El sistema deberá </w:t>
      </w:r>
      <w:r w:rsidR="006724EE">
        <w:rPr>
          <w:rFonts w:ascii="Arial" w:hAnsi="Arial" w:cs="Arial"/>
          <w:sz w:val="24"/>
          <w:szCs w:val="24"/>
        </w:rPr>
        <w:t>actualizar el perfil del alumno de manera rápida.</w:t>
      </w:r>
    </w:p>
    <w:bookmarkEnd w:id="31"/>
    <w:p w14:paraId="5232B020" w14:textId="77777777" w:rsidR="00F474D3" w:rsidRPr="00501CCE" w:rsidRDefault="00F474D3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D9B95AF" w14:textId="77777777" w:rsidR="00DB5C3F" w:rsidRPr="00501CCE" w:rsidRDefault="00DB5C3F" w:rsidP="00501CC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FA9ACA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5510EC48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05456924" w14:textId="77777777" w:rsidR="001F37BF" w:rsidRPr="00A01BED" w:rsidRDefault="001F37BF" w:rsidP="00A01BED">
      <w:pPr>
        <w:spacing w:line="240" w:lineRule="auto"/>
        <w:rPr>
          <w:rFonts w:ascii="Arial" w:hAnsi="Arial" w:cs="Arial"/>
        </w:rPr>
      </w:pPr>
    </w:p>
    <w:p w14:paraId="52DF3B88" w14:textId="77777777" w:rsidR="006F73FF" w:rsidRPr="00A01BED" w:rsidRDefault="001F37BF" w:rsidP="00A01BED">
      <w:pPr>
        <w:tabs>
          <w:tab w:val="left" w:pos="6000"/>
        </w:tabs>
        <w:spacing w:line="240" w:lineRule="auto"/>
        <w:rPr>
          <w:rFonts w:ascii="Arial" w:hAnsi="Arial" w:cs="Arial"/>
        </w:rPr>
      </w:pPr>
      <w:r w:rsidRPr="00A01BED">
        <w:rPr>
          <w:rFonts w:ascii="Arial" w:hAnsi="Arial" w:cs="Arial"/>
        </w:rPr>
        <w:tab/>
      </w:r>
    </w:p>
    <w:sectPr w:rsidR="006F73FF" w:rsidRPr="00A01BED" w:rsidSect="00EF02E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8CCBF" w14:textId="77777777" w:rsidR="00604B61" w:rsidRDefault="00604B61">
      <w:r>
        <w:separator/>
      </w:r>
    </w:p>
  </w:endnote>
  <w:endnote w:type="continuationSeparator" w:id="0">
    <w:p w14:paraId="76ACC0B5" w14:textId="77777777" w:rsidR="00604B61" w:rsidRDefault="0060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0ADBF" w14:textId="77777777" w:rsidR="00366ED3" w:rsidRDefault="00366E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5565E24" w14:textId="77777777" w:rsidR="00366ED3" w:rsidRDefault="00366E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23" w:type="dxa"/>
      <w:tblInd w:w="-284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53"/>
      <w:gridCol w:w="3118"/>
      <w:gridCol w:w="2552"/>
    </w:tblGrid>
    <w:tr w:rsidR="00366ED3" w14:paraId="6084AAEB" w14:textId="77777777" w:rsidTr="002F1871">
      <w:tc>
        <w:tcPr>
          <w:tcW w:w="3653" w:type="dxa"/>
        </w:tcPr>
        <w:p w14:paraId="53001445" w14:textId="273CC4A4" w:rsidR="00366ED3" w:rsidRPr="004E004E" w:rsidRDefault="00366ED3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F3720F">
            <w:rPr>
              <w:rFonts w:ascii="Arial" w:hAnsi="Arial" w:cs="Arial"/>
              <w:sz w:val="18"/>
              <w:szCs w:val="18"/>
              <w:lang w:val="es-ES"/>
            </w:rPr>
            <w:t xml:space="preserve"> </w:t>
          </w:r>
          <w:r w:rsidR="002F1871">
            <w:rPr>
              <w:rFonts w:ascii="Arial" w:hAnsi="Arial" w:cs="Arial"/>
              <w:sz w:val="18"/>
              <w:szCs w:val="18"/>
              <w:lang w:val="es-ES"/>
            </w:rPr>
            <w:t>Vasquez Yuto, Abel</w:t>
          </w:r>
        </w:p>
        <w:p w14:paraId="45167F05" w14:textId="77777777" w:rsidR="00366ED3" w:rsidRPr="00094B35" w:rsidRDefault="00366ED3" w:rsidP="00094B35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vAlign w:val="center"/>
        </w:tcPr>
        <w:p w14:paraId="0B13C87F" w14:textId="77777777" w:rsidR="00366ED3" w:rsidRPr="00094B35" w:rsidRDefault="00366ED3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2848" behindDoc="0" locked="0" layoutInCell="1" allowOverlap="1" wp14:anchorId="4B5C872E" wp14:editId="764ADE40">
                <wp:simplePos x="0" y="0"/>
                <wp:positionH relativeFrom="column">
                  <wp:posOffset>184785</wp:posOffset>
                </wp:positionH>
                <wp:positionV relativeFrom="paragraph">
                  <wp:posOffset>-124460</wp:posOffset>
                </wp:positionV>
                <wp:extent cx="1416050" cy="537210"/>
                <wp:effectExtent l="0" t="0" r="0" b="0"/>
                <wp:wrapNone/>
                <wp:docPr id="3" name="Imagen 3" descr="Resultado de imagen para fisi unm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fisi unms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74"/>
                        <a:stretch/>
                      </pic:blipFill>
                      <pic:spPr bwMode="auto">
                        <a:xfrm>
                          <a:off x="0" y="0"/>
                          <a:ext cx="141605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52" w:type="dxa"/>
        </w:tcPr>
        <w:p w14:paraId="10FF7646" w14:textId="77777777" w:rsidR="00366ED3" w:rsidRPr="00DB325E" w:rsidRDefault="00366ED3">
          <w:pPr>
            <w:jc w:val="right"/>
            <w:rPr>
              <w:rFonts w:ascii="Arial" w:hAnsi="Arial" w:cs="Arial"/>
              <w:sz w:val="18"/>
              <w:szCs w:val="18"/>
            </w:rPr>
          </w:pPr>
        </w:p>
        <w:p w14:paraId="33690F82" w14:textId="77777777" w:rsidR="00366ED3" w:rsidRPr="006F73FF" w:rsidRDefault="00366ED3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55156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155156" w:rsidRPr="00155156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7</w:t>
            </w:r>
          </w:fldSimple>
        </w:p>
      </w:tc>
    </w:tr>
  </w:tbl>
  <w:p w14:paraId="5C9DD827" w14:textId="77777777" w:rsidR="00366ED3" w:rsidRDefault="00366E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FE24" w14:textId="77777777" w:rsidR="00366ED3" w:rsidRDefault="00366E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2B9D" w14:textId="77777777" w:rsidR="00604B61" w:rsidRDefault="00604B61">
      <w:r>
        <w:separator/>
      </w:r>
    </w:p>
  </w:footnote>
  <w:footnote w:type="continuationSeparator" w:id="0">
    <w:p w14:paraId="49F4A388" w14:textId="77777777" w:rsidR="00604B61" w:rsidRDefault="0060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13CF0" w14:textId="77777777" w:rsidR="00366ED3" w:rsidRDefault="00366ED3">
    <w:pPr>
      <w:rPr>
        <w:sz w:val="24"/>
      </w:rPr>
    </w:pPr>
  </w:p>
  <w:p w14:paraId="246BAC77" w14:textId="77777777" w:rsidR="00366ED3" w:rsidRDefault="00366ED3">
    <w:pPr>
      <w:pBdr>
        <w:top w:val="single" w:sz="6" w:space="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7216" behindDoc="0" locked="0" layoutInCell="1" allowOverlap="1" wp14:anchorId="421ABFD6" wp14:editId="173E47FE">
          <wp:simplePos x="0" y="0"/>
          <wp:positionH relativeFrom="column">
            <wp:posOffset>3427730</wp:posOffset>
          </wp:positionH>
          <wp:positionV relativeFrom="paragraph">
            <wp:posOffset>36830</wp:posOffset>
          </wp:positionV>
          <wp:extent cx="2094230" cy="560070"/>
          <wp:effectExtent l="0" t="0" r="1270" b="0"/>
          <wp:wrapSquare wrapText="bothSides"/>
          <wp:docPr id="5" name="Imagen 5" descr="Resultado de imagen para fisi unm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fisi unm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230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1C40C93" w14:textId="77777777" w:rsidR="00366ED3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692337D8" w14:textId="77777777" w:rsidR="00366ED3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07224E83" w14:textId="77777777" w:rsidR="00366ED3" w:rsidRPr="003B3F08" w:rsidRDefault="00366ED3" w:rsidP="003B3F08">
    <w:pPr>
      <w:pBdr>
        <w:bottom w:val="single" w:sz="6" w:space="1" w:color="auto"/>
      </w:pBdr>
      <w:jc w:val="right"/>
      <w:rPr>
        <w:rFonts w:ascii="Arial" w:hAnsi="Arial" w:cs="Arial"/>
      </w:rPr>
    </w:pPr>
  </w:p>
  <w:p w14:paraId="4A2AA06D" w14:textId="77777777" w:rsidR="00366ED3" w:rsidRDefault="00366E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366ED3" w14:paraId="390889B8" w14:textId="77777777">
      <w:tc>
        <w:tcPr>
          <w:tcW w:w="6379" w:type="dxa"/>
        </w:tcPr>
        <w:p w14:paraId="4A51B307" w14:textId="73BAAF07" w:rsidR="00366ED3" w:rsidRPr="00C01838" w:rsidRDefault="00A750D5">
          <w:pPr>
            <w:rPr>
              <w:rFonts w:ascii="Arial" w:hAnsi="Arial" w:cs="Arial"/>
              <w:lang w:val="es-MX"/>
            </w:rPr>
          </w:pPr>
          <w:r w:rsidRPr="00A750D5">
            <w:rPr>
              <w:rFonts w:ascii="Arial" w:hAnsi="Arial" w:cs="Arial"/>
              <w:lang w:val="es-MX"/>
            </w:rPr>
            <w:t xml:space="preserve">Sistema </w:t>
          </w:r>
          <w:r w:rsidR="00501CCE">
            <w:rPr>
              <w:rFonts w:ascii="Arial" w:hAnsi="Arial" w:cs="Arial"/>
              <w:lang w:val="es-MX"/>
            </w:rPr>
            <w:t>de Aula Virtual</w:t>
          </w:r>
        </w:p>
      </w:tc>
      <w:tc>
        <w:tcPr>
          <w:tcW w:w="2660" w:type="dxa"/>
        </w:tcPr>
        <w:p w14:paraId="3B4DF6F9" w14:textId="065C1D9B" w:rsidR="00366ED3" w:rsidRPr="00C01838" w:rsidRDefault="00366ED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 xml:space="preserve">Versión:   </w:t>
          </w:r>
          <w:r w:rsidR="00501CCE">
            <w:rPr>
              <w:rFonts w:ascii="Arial" w:hAnsi="Arial" w:cs="Arial"/>
              <w:lang w:val="es-MX"/>
            </w:rPr>
            <w:t>1</w:t>
          </w:r>
          <w:r w:rsidR="001A3A81">
            <w:rPr>
              <w:rFonts w:ascii="Arial" w:hAnsi="Arial" w:cs="Arial"/>
              <w:lang w:val="es-MX"/>
            </w:rPr>
            <w:t>.0</w:t>
          </w:r>
        </w:p>
      </w:tc>
    </w:tr>
    <w:tr w:rsidR="00366ED3" w14:paraId="432138F0" w14:textId="77777777">
      <w:tc>
        <w:tcPr>
          <w:tcW w:w="6379" w:type="dxa"/>
        </w:tcPr>
        <w:p w14:paraId="17983AD4" w14:textId="76936032" w:rsidR="00366ED3" w:rsidRPr="00C01838" w:rsidRDefault="00A750D5" w:rsidP="00204243">
          <w:pPr>
            <w:rPr>
              <w:rFonts w:ascii="Arial" w:hAnsi="Arial" w:cs="Arial"/>
              <w:lang w:val="es-MX"/>
            </w:rPr>
          </w:pPr>
          <w:r w:rsidRPr="00C002CF">
            <w:rPr>
              <w:rFonts w:ascii="Arial" w:hAnsi="Arial" w:cs="Arial"/>
              <w:lang w:val="es-ES"/>
            </w:rPr>
            <w:t>Especificación del Caso de Uso:</w:t>
          </w:r>
          <w:r w:rsidR="00F10674">
            <w:rPr>
              <w:rFonts w:ascii="Arial" w:hAnsi="Arial" w:cs="Arial"/>
              <w:lang w:val="es-ES"/>
            </w:rPr>
            <w:t xml:space="preserve"> </w:t>
          </w:r>
          <w:r w:rsidR="002F1871">
            <w:rPr>
              <w:rFonts w:ascii="Arial" w:hAnsi="Arial" w:cs="Arial"/>
              <w:lang w:val="es-ES"/>
            </w:rPr>
            <w:t>Editar Perfil</w:t>
          </w:r>
        </w:p>
      </w:tc>
      <w:tc>
        <w:tcPr>
          <w:tcW w:w="2660" w:type="dxa"/>
        </w:tcPr>
        <w:p w14:paraId="46158878" w14:textId="30067792" w:rsidR="00366ED3" w:rsidRPr="00C01838" w:rsidRDefault="00F3720F">
          <w:pPr>
            <w:rPr>
              <w:rFonts w:ascii="Arial" w:hAnsi="Arial" w:cs="Arial"/>
              <w:lang w:val="es-MX"/>
            </w:rPr>
          </w:pPr>
          <w:r>
            <w:rPr>
              <w:rFonts w:ascii="Arial" w:hAnsi="Arial" w:cs="Arial"/>
              <w:lang w:val="es-MX"/>
            </w:rPr>
            <w:t xml:space="preserve">Fecha:      </w:t>
          </w:r>
          <w:r w:rsidR="00501CCE">
            <w:rPr>
              <w:rFonts w:ascii="Arial" w:hAnsi="Arial" w:cs="Arial"/>
              <w:lang w:val="es-MX"/>
            </w:rPr>
            <w:t>0</w:t>
          </w:r>
          <w:r w:rsidR="00F10674">
            <w:rPr>
              <w:rFonts w:ascii="Arial" w:hAnsi="Arial" w:cs="Arial"/>
              <w:lang w:val="es-MX"/>
            </w:rPr>
            <w:t>3</w:t>
          </w:r>
          <w:r>
            <w:rPr>
              <w:rFonts w:ascii="Arial" w:hAnsi="Arial" w:cs="Arial"/>
              <w:lang w:val="es-MX"/>
            </w:rPr>
            <w:t>/0</w:t>
          </w:r>
          <w:r w:rsidR="00501CCE">
            <w:rPr>
              <w:rFonts w:ascii="Arial" w:hAnsi="Arial" w:cs="Arial"/>
              <w:lang w:val="es-MX"/>
            </w:rPr>
            <w:t>7</w:t>
          </w:r>
          <w:r w:rsidR="00366ED3">
            <w:rPr>
              <w:rFonts w:ascii="Arial" w:hAnsi="Arial" w:cs="Arial"/>
              <w:lang w:val="es-MX"/>
            </w:rPr>
            <w:t>/201</w:t>
          </w:r>
          <w:r w:rsidR="00501CCE">
            <w:rPr>
              <w:rFonts w:ascii="Arial" w:hAnsi="Arial" w:cs="Arial"/>
              <w:lang w:val="es-MX"/>
            </w:rPr>
            <w:t>9</w:t>
          </w:r>
        </w:p>
      </w:tc>
    </w:tr>
    <w:tr w:rsidR="00366ED3" w14:paraId="3D98EA96" w14:textId="77777777">
      <w:tc>
        <w:tcPr>
          <w:tcW w:w="9039" w:type="dxa"/>
          <w:gridSpan w:val="2"/>
        </w:tcPr>
        <w:p w14:paraId="6C9224C1" w14:textId="68B2B45A" w:rsidR="00371C25" w:rsidRPr="00C01838" w:rsidRDefault="00366ED3">
          <w:pPr>
            <w:rPr>
              <w:rFonts w:ascii="Arial" w:hAnsi="Arial" w:cs="Arial"/>
              <w:lang w:val="es-MX"/>
            </w:rPr>
          </w:pPr>
          <w:r w:rsidRPr="00C01838">
            <w:rPr>
              <w:rFonts w:ascii="Arial" w:hAnsi="Arial" w:cs="Arial"/>
              <w:lang w:val="es-MX"/>
            </w:rPr>
            <w:t>CUS</w:t>
          </w:r>
          <w:r w:rsidR="00217429">
            <w:rPr>
              <w:rFonts w:ascii="Arial" w:hAnsi="Arial" w:cs="Arial"/>
              <w:lang w:val="es-MX"/>
            </w:rPr>
            <w:t xml:space="preserve"> </w:t>
          </w:r>
          <w:r w:rsidR="00501CCE">
            <w:rPr>
              <w:rFonts w:ascii="Arial" w:hAnsi="Arial" w:cs="Arial"/>
              <w:lang w:val="es-MX"/>
            </w:rPr>
            <w:t>0</w:t>
          </w:r>
          <w:r w:rsidR="002F1871">
            <w:rPr>
              <w:rFonts w:ascii="Arial" w:hAnsi="Arial" w:cs="Arial"/>
              <w:lang w:val="es-MX"/>
            </w:rPr>
            <w:t>3</w:t>
          </w:r>
        </w:p>
      </w:tc>
    </w:tr>
  </w:tbl>
  <w:p w14:paraId="2E6C5AAE" w14:textId="77777777" w:rsidR="00366ED3" w:rsidRDefault="00366ED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F8D0F" w14:textId="77777777" w:rsidR="00366ED3" w:rsidRDefault="00366E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8B498B"/>
    <w:multiLevelType w:val="hybridMultilevel"/>
    <w:tmpl w:val="56183116"/>
    <w:lvl w:ilvl="0" w:tplc="77CC501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87698"/>
    <w:multiLevelType w:val="hybridMultilevel"/>
    <w:tmpl w:val="E8B634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E4E1C"/>
    <w:multiLevelType w:val="multilevel"/>
    <w:tmpl w:val="32CAB5E6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31"/>
    <w:rsid w:val="00002809"/>
    <w:rsid w:val="0000369A"/>
    <w:rsid w:val="00003A07"/>
    <w:rsid w:val="00004322"/>
    <w:rsid w:val="00016B2F"/>
    <w:rsid w:val="00026B17"/>
    <w:rsid w:val="00046A2F"/>
    <w:rsid w:val="00063967"/>
    <w:rsid w:val="00065C68"/>
    <w:rsid w:val="00077429"/>
    <w:rsid w:val="00085B6C"/>
    <w:rsid w:val="00086C49"/>
    <w:rsid w:val="000900A6"/>
    <w:rsid w:val="00094B35"/>
    <w:rsid w:val="00097ACE"/>
    <w:rsid w:val="000A12A8"/>
    <w:rsid w:val="000B6E52"/>
    <w:rsid w:val="000C5C81"/>
    <w:rsid w:val="000D4CE6"/>
    <w:rsid w:val="001274DA"/>
    <w:rsid w:val="00150F32"/>
    <w:rsid w:val="00155156"/>
    <w:rsid w:val="00157717"/>
    <w:rsid w:val="00195565"/>
    <w:rsid w:val="001A3A81"/>
    <w:rsid w:val="001C3A37"/>
    <w:rsid w:val="001D6BAA"/>
    <w:rsid w:val="001F37BF"/>
    <w:rsid w:val="00204243"/>
    <w:rsid w:val="0021080E"/>
    <w:rsid w:val="00217429"/>
    <w:rsid w:val="00221B4E"/>
    <w:rsid w:val="00230036"/>
    <w:rsid w:val="00254922"/>
    <w:rsid w:val="00254C21"/>
    <w:rsid w:val="002752F8"/>
    <w:rsid w:val="00284F25"/>
    <w:rsid w:val="00286C6A"/>
    <w:rsid w:val="002C3014"/>
    <w:rsid w:val="002C4519"/>
    <w:rsid w:val="002D4A1B"/>
    <w:rsid w:val="002E162B"/>
    <w:rsid w:val="002E59B1"/>
    <w:rsid w:val="002F1871"/>
    <w:rsid w:val="002F352A"/>
    <w:rsid w:val="00310337"/>
    <w:rsid w:val="0031122F"/>
    <w:rsid w:val="00315531"/>
    <w:rsid w:val="00321708"/>
    <w:rsid w:val="003274D8"/>
    <w:rsid w:val="00340AFE"/>
    <w:rsid w:val="0034610E"/>
    <w:rsid w:val="003526F8"/>
    <w:rsid w:val="00352B25"/>
    <w:rsid w:val="00357BD5"/>
    <w:rsid w:val="00366ED3"/>
    <w:rsid w:val="00371C25"/>
    <w:rsid w:val="00377514"/>
    <w:rsid w:val="00382D8B"/>
    <w:rsid w:val="003923F5"/>
    <w:rsid w:val="00392885"/>
    <w:rsid w:val="003A277A"/>
    <w:rsid w:val="003B3F08"/>
    <w:rsid w:val="003C7B90"/>
    <w:rsid w:val="003E4309"/>
    <w:rsid w:val="003F3035"/>
    <w:rsid w:val="003F5835"/>
    <w:rsid w:val="00402E2F"/>
    <w:rsid w:val="00405550"/>
    <w:rsid w:val="00411AE1"/>
    <w:rsid w:val="00426D50"/>
    <w:rsid w:val="00427FBE"/>
    <w:rsid w:val="00452B23"/>
    <w:rsid w:val="00460BD3"/>
    <w:rsid w:val="00477B55"/>
    <w:rsid w:val="00480984"/>
    <w:rsid w:val="004A4C07"/>
    <w:rsid w:val="004A6A11"/>
    <w:rsid w:val="004B504F"/>
    <w:rsid w:val="004C7E63"/>
    <w:rsid w:val="004D1351"/>
    <w:rsid w:val="004D32CB"/>
    <w:rsid w:val="004E004E"/>
    <w:rsid w:val="004F4877"/>
    <w:rsid w:val="0050116B"/>
    <w:rsid w:val="00501CCE"/>
    <w:rsid w:val="005044BF"/>
    <w:rsid w:val="0050752A"/>
    <w:rsid w:val="0051419B"/>
    <w:rsid w:val="00517A17"/>
    <w:rsid w:val="00540EDC"/>
    <w:rsid w:val="0054127D"/>
    <w:rsid w:val="0054460F"/>
    <w:rsid w:val="00547E2D"/>
    <w:rsid w:val="00560282"/>
    <w:rsid w:val="005667DA"/>
    <w:rsid w:val="005A134A"/>
    <w:rsid w:val="005B6FE6"/>
    <w:rsid w:val="005B766E"/>
    <w:rsid w:val="005C7ACB"/>
    <w:rsid w:val="005E0206"/>
    <w:rsid w:val="005E101C"/>
    <w:rsid w:val="005F770A"/>
    <w:rsid w:val="00604B61"/>
    <w:rsid w:val="00610E1D"/>
    <w:rsid w:val="00621C53"/>
    <w:rsid w:val="00624E40"/>
    <w:rsid w:val="006439E2"/>
    <w:rsid w:val="00646128"/>
    <w:rsid w:val="006516C4"/>
    <w:rsid w:val="00651A6F"/>
    <w:rsid w:val="006607F1"/>
    <w:rsid w:val="0066659E"/>
    <w:rsid w:val="006724EE"/>
    <w:rsid w:val="00682BC2"/>
    <w:rsid w:val="00683EA6"/>
    <w:rsid w:val="0069160C"/>
    <w:rsid w:val="006B603A"/>
    <w:rsid w:val="006B649D"/>
    <w:rsid w:val="006F73D4"/>
    <w:rsid w:val="006F73FF"/>
    <w:rsid w:val="007038CC"/>
    <w:rsid w:val="00715A67"/>
    <w:rsid w:val="00717E90"/>
    <w:rsid w:val="00720396"/>
    <w:rsid w:val="007244B7"/>
    <w:rsid w:val="00736184"/>
    <w:rsid w:val="0074134E"/>
    <w:rsid w:val="007421CE"/>
    <w:rsid w:val="007464C0"/>
    <w:rsid w:val="00755AFC"/>
    <w:rsid w:val="0075643B"/>
    <w:rsid w:val="00760C0D"/>
    <w:rsid w:val="00797C51"/>
    <w:rsid w:val="007B7697"/>
    <w:rsid w:val="007D608D"/>
    <w:rsid w:val="007F0E38"/>
    <w:rsid w:val="007F6095"/>
    <w:rsid w:val="007F70F6"/>
    <w:rsid w:val="00831AD8"/>
    <w:rsid w:val="00834097"/>
    <w:rsid w:val="00847631"/>
    <w:rsid w:val="0085372F"/>
    <w:rsid w:val="00861CB8"/>
    <w:rsid w:val="00870E4B"/>
    <w:rsid w:val="008727DB"/>
    <w:rsid w:val="00875BDA"/>
    <w:rsid w:val="00883C42"/>
    <w:rsid w:val="00890AD1"/>
    <w:rsid w:val="008B2C8A"/>
    <w:rsid w:val="008B4A46"/>
    <w:rsid w:val="008E0750"/>
    <w:rsid w:val="008F1AF2"/>
    <w:rsid w:val="008F31A8"/>
    <w:rsid w:val="00930262"/>
    <w:rsid w:val="00931CD3"/>
    <w:rsid w:val="00933C12"/>
    <w:rsid w:val="00937573"/>
    <w:rsid w:val="0094462C"/>
    <w:rsid w:val="009517EF"/>
    <w:rsid w:val="009869F0"/>
    <w:rsid w:val="00992C37"/>
    <w:rsid w:val="00995EE7"/>
    <w:rsid w:val="009A7006"/>
    <w:rsid w:val="009A7DE8"/>
    <w:rsid w:val="009B54EE"/>
    <w:rsid w:val="009C4006"/>
    <w:rsid w:val="009E1926"/>
    <w:rsid w:val="009E41A0"/>
    <w:rsid w:val="009E79F2"/>
    <w:rsid w:val="00A01BED"/>
    <w:rsid w:val="00A25E57"/>
    <w:rsid w:val="00A34E35"/>
    <w:rsid w:val="00A60AA2"/>
    <w:rsid w:val="00A70CAF"/>
    <w:rsid w:val="00A733D8"/>
    <w:rsid w:val="00A750D5"/>
    <w:rsid w:val="00A86034"/>
    <w:rsid w:val="00A9180C"/>
    <w:rsid w:val="00A96E02"/>
    <w:rsid w:val="00AA1CE0"/>
    <w:rsid w:val="00AA2BF4"/>
    <w:rsid w:val="00AC3EF7"/>
    <w:rsid w:val="00AC4B2E"/>
    <w:rsid w:val="00AD7CC1"/>
    <w:rsid w:val="00AE721B"/>
    <w:rsid w:val="00AE7F2D"/>
    <w:rsid w:val="00B126F6"/>
    <w:rsid w:val="00B206A0"/>
    <w:rsid w:val="00B21238"/>
    <w:rsid w:val="00B25A98"/>
    <w:rsid w:val="00B25DE6"/>
    <w:rsid w:val="00B30696"/>
    <w:rsid w:val="00B33286"/>
    <w:rsid w:val="00B34B9A"/>
    <w:rsid w:val="00B358AE"/>
    <w:rsid w:val="00B413BD"/>
    <w:rsid w:val="00B53159"/>
    <w:rsid w:val="00B55F09"/>
    <w:rsid w:val="00B56FB4"/>
    <w:rsid w:val="00B71130"/>
    <w:rsid w:val="00B72E55"/>
    <w:rsid w:val="00B827D1"/>
    <w:rsid w:val="00B83F9E"/>
    <w:rsid w:val="00B928D0"/>
    <w:rsid w:val="00BC3C61"/>
    <w:rsid w:val="00BC750A"/>
    <w:rsid w:val="00BD2B64"/>
    <w:rsid w:val="00BD7493"/>
    <w:rsid w:val="00BF0768"/>
    <w:rsid w:val="00BF3B8C"/>
    <w:rsid w:val="00C002CF"/>
    <w:rsid w:val="00C01838"/>
    <w:rsid w:val="00C05F3B"/>
    <w:rsid w:val="00C07E15"/>
    <w:rsid w:val="00C216B0"/>
    <w:rsid w:val="00C23E33"/>
    <w:rsid w:val="00C251E9"/>
    <w:rsid w:val="00C60726"/>
    <w:rsid w:val="00C677D2"/>
    <w:rsid w:val="00C7639E"/>
    <w:rsid w:val="00CA01C3"/>
    <w:rsid w:val="00CB43D8"/>
    <w:rsid w:val="00CC3187"/>
    <w:rsid w:val="00CD3CA0"/>
    <w:rsid w:val="00CD69CC"/>
    <w:rsid w:val="00CE268D"/>
    <w:rsid w:val="00CF612D"/>
    <w:rsid w:val="00CF63ED"/>
    <w:rsid w:val="00D13AA7"/>
    <w:rsid w:val="00D2438B"/>
    <w:rsid w:val="00D457D4"/>
    <w:rsid w:val="00D45AFB"/>
    <w:rsid w:val="00D464BE"/>
    <w:rsid w:val="00D511D6"/>
    <w:rsid w:val="00D72346"/>
    <w:rsid w:val="00D7751D"/>
    <w:rsid w:val="00D83356"/>
    <w:rsid w:val="00D900EA"/>
    <w:rsid w:val="00DA37FE"/>
    <w:rsid w:val="00DB325E"/>
    <w:rsid w:val="00DB4146"/>
    <w:rsid w:val="00DB5C3F"/>
    <w:rsid w:val="00DB62A5"/>
    <w:rsid w:val="00DC0454"/>
    <w:rsid w:val="00DD613A"/>
    <w:rsid w:val="00DF0665"/>
    <w:rsid w:val="00DF4078"/>
    <w:rsid w:val="00DF4080"/>
    <w:rsid w:val="00DF7BE0"/>
    <w:rsid w:val="00E16158"/>
    <w:rsid w:val="00E22FE3"/>
    <w:rsid w:val="00E25477"/>
    <w:rsid w:val="00E32E4F"/>
    <w:rsid w:val="00E428D0"/>
    <w:rsid w:val="00E44895"/>
    <w:rsid w:val="00E44E50"/>
    <w:rsid w:val="00E619F6"/>
    <w:rsid w:val="00E74F30"/>
    <w:rsid w:val="00E8790B"/>
    <w:rsid w:val="00E95670"/>
    <w:rsid w:val="00EA338B"/>
    <w:rsid w:val="00EC04A4"/>
    <w:rsid w:val="00EC35DF"/>
    <w:rsid w:val="00ED2C1C"/>
    <w:rsid w:val="00ED404F"/>
    <w:rsid w:val="00ED4ACF"/>
    <w:rsid w:val="00EE0DD3"/>
    <w:rsid w:val="00EF02ED"/>
    <w:rsid w:val="00EF57A3"/>
    <w:rsid w:val="00F10674"/>
    <w:rsid w:val="00F3720F"/>
    <w:rsid w:val="00F401A6"/>
    <w:rsid w:val="00F41E40"/>
    <w:rsid w:val="00F474D3"/>
    <w:rsid w:val="00F53E58"/>
    <w:rsid w:val="00F54344"/>
    <w:rsid w:val="00F66B6F"/>
    <w:rsid w:val="00F83FC3"/>
    <w:rsid w:val="00F853A3"/>
    <w:rsid w:val="00F877FF"/>
    <w:rsid w:val="00FC3331"/>
    <w:rsid w:val="00FF1B26"/>
    <w:rsid w:val="00F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A660DE"/>
  <w15:docId w15:val="{A03EB273-1D6F-475F-9A56-5372569B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F5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382D8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82D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82D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82D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82D8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82D8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82D8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2D8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82D8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82D8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82D8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82D8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382D8B"/>
    <w:pPr>
      <w:ind w:left="900" w:hanging="900"/>
    </w:pPr>
  </w:style>
  <w:style w:type="paragraph" w:styleId="TDC1">
    <w:name w:val="toc 1"/>
    <w:basedOn w:val="Normal"/>
    <w:next w:val="Normal"/>
    <w:uiPriority w:val="39"/>
    <w:rsid w:val="00382D8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382D8B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382D8B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rsid w:val="00382D8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82D8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82D8B"/>
  </w:style>
  <w:style w:type="paragraph" w:customStyle="1" w:styleId="Bullet1">
    <w:name w:val="Bullet1"/>
    <w:basedOn w:val="Normal"/>
    <w:rsid w:val="00382D8B"/>
    <w:pPr>
      <w:ind w:left="720" w:hanging="432"/>
    </w:pPr>
  </w:style>
  <w:style w:type="paragraph" w:customStyle="1" w:styleId="Bullet2">
    <w:name w:val="Bullet2"/>
    <w:basedOn w:val="Normal"/>
    <w:rsid w:val="00382D8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82D8B"/>
    <w:pPr>
      <w:keepLines/>
      <w:spacing w:after="120"/>
    </w:pPr>
  </w:style>
  <w:style w:type="paragraph" w:styleId="Textoindependiente">
    <w:name w:val="Body Text"/>
    <w:basedOn w:val="Normal"/>
    <w:rsid w:val="00382D8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382D8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382D8B"/>
    <w:rPr>
      <w:sz w:val="20"/>
      <w:vertAlign w:val="superscript"/>
    </w:rPr>
  </w:style>
  <w:style w:type="paragraph" w:styleId="Textonotapie">
    <w:name w:val="footnote text"/>
    <w:basedOn w:val="Normal"/>
    <w:semiHidden/>
    <w:rsid w:val="00382D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82D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82D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82D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82D8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382D8B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382D8B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382D8B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382D8B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382D8B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382D8B"/>
    <w:pPr>
      <w:ind w:left="1600"/>
    </w:pPr>
    <w:rPr>
      <w:rFonts w:asciiTheme="minorHAnsi" w:hAnsiTheme="minorHAnsi"/>
      <w:sz w:val="18"/>
      <w:szCs w:val="18"/>
    </w:rPr>
  </w:style>
  <w:style w:type="paragraph" w:styleId="Textoindependiente2">
    <w:name w:val="Body Text 2"/>
    <w:basedOn w:val="Normal"/>
    <w:rsid w:val="00382D8B"/>
    <w:rPr>
      <w:i/>
      <w:color w:val="0000FF"/>
    </w:rPr>
  </w:style>
  <w:style w:type="paragraph" w:styleId="Sangradetextonormal">
    <w:name w:val="Body Text Indent"/>
    <w:basedOn w:val="Normal"/>
    <w:rsid w:val="00382D8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82D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82D8B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B5C3F"/>
    <w:pPr>
      <w:spacing w:after="120" w:line="360" w:lineRule="auto"/>
      <w:ind w:left="720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rsid w:val="00382D8B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9B1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3923F5"/>
    <w:rPr>
      <w:rFonts w:ascii="Arial" w:hAnsi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3923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F02E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TRO~1\AppData\Local\Temp\Rar$DIa0.363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DF47C-656E-4812-8224-D7AACF6C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24</TotalTime>
  <Pages>5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CENTRO PRODUCCIÓN</dc:creator>
  <cp:lastModifiedBy>ABEL</cp:lastModifiedBy>
  <cp:revision>4</cp:revision>
  <cp:lastPrinted>2005-11-22T18:51:00Z</cp:lastPrinted>
  <dcterms:created xsi:type="dcterms:W3CDTF">2019-07-03T05:11:00Z</dcterms:created>
  <dcterms:modified xsi:type="dcterms:W3CDTF">2019-07-03T05:44:00Z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